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F5B" w:rsidRDefault="00DD7F5B" w:rsidP="00DD7F5B">
      <w:pPr>
        <w:pStyle w:val="Titre"/>
      </w:pPr>
      <w:r>
        <w:t>PCA_GUI</w:t>
      </w:r>
    </w:p>
    <w:p w:rsidR="00DD7F5B" w:rsidRDefault="00DD7F5B" w:rsidP="00DD7F5B">
      <w:r>
        <w:t>Please refer to following papers:</w:t>
      </w:r>
    </w:p>
    <w:p w:rsidR="00DD7F5B" w:rsidRDefault="00DD7F5B" w:rsidP="00DD7F5B"/>
    <w:p w:rsidR="00DD7F5B" w:rsidRPr="0072648E" w:rsidRDefault="00DD7F5B" w:rsidP="00DD7F5B">
      <w:pPr>
        <w:contextualSpacing/>
        <w:rPr>
          <w:b/>
          <w:lang w:val="fr-FR"/>
        </w:rPr>
      </w:pPr>
      <w:r w:rsidRPr="0072648E">
        <w:rPr>
          <w:b/>
          <w:lang w:val="fr-FR"/>
        </w:rPr>
        <w:t>M. Fernandez-Garcia, C. Marquez Alvarez and G. L. Haller*</w:t>
      </w:r>
    </w:p>
    <w:p w:rsidR="00DD7F5B" w:rsidRDefault="00DD7F5B" w:rsidP="00DD7F5B">
      <w:pPr>
        <w:contextualSpacing/>
      </w:pPr>
      <w:r>
        <w:t xml:space="preserve">XANES-TPR Study </w:t>
      </w:r>
      <w:proofErr w:type="gramStart"/>
      <w:r>
        <w:t>of  Cu</w:t>
      </w:r>
      <w:proofErr w:type="gramEnd"/>
      <w:r>
        <w:t>-</w:t>
      </w:r>
      <w:proofErr w:type="spellStart"/>
      <w:r>
        <w:t>Pd</w:t>
      </w:r>
      <w:proofErr w:type="spellEnd"/>
      <w:r>
        <w:t xml:space="preserve">  Bimetallic Catalysts:  Application of Factor Analysis </w:t>
      </w:r>
    </w:p>
    <w:p w:rsidR="00DD7F5B" w:rsidRPr="00DD7F5B" w:rsidRDefault="00DD7F5B" w:rsidP="00DD7F5B">
      <w:pPr>
        <w:contextualSpacing/>
        <w:rPr>
          <w:b/>
        </w:rPr>
      </w:pPr>
      <w:r w:rsidRPr="00DD7F5B">
        <w:rPr>
          <w:b/>
        </w:rPr>
        <w:t>J. Phys.  Chem. 1995</w:t>
      </w:r>
      <w:proofErr w:type="gramStart"/>
      <w:r w:rsidRPr="00DD7F5B">
        <w:rPr>
          <w:b/>
        </w:rPr>
        <w:t>,99</w:t>
      </w:r>
      <w:proofErr w:type="gramEnd"/>
      <w:r w:rsidRPr="00DD7F5B">
        <w:rPr>
          <w:b/>
        </w:rPr>
        <w:t xml:space="preserve">, 12565-12569  12565 </w:t>
      </w:r>
    </w:p>
    <w:p w:rsidR="00DD7F5B" w:rsidRDefault="00DD7F5B" w:rsidP="00DD7F5B"/>
    <w:p w:rsidR="00DD7F5B" w:rsidRPr="0072648E" w:rsidRDefault="00DD7F5B" w:rsidP="00DD7F5B">
      <w:pPr>
        <w:spacing w:line="240" w:lineRule="auto"/>
        <w:contextualSpacing/>
        <w:rPr>
          <w:b/>
        </w:rPr>
      </w:pPr>
      <w:r w:rsidRPr="0072648E">
        <w:rPr>
          <w:b/>
        </w:rPr>
        <w:t xml:space="preserve">A. </w:t>
      </w:r>
      <w:proofErr w:type="spellStart"/>
      <w:r w:rsidRPr="0072648E">
        <w:rPr>
          <w:b/>
        </w:rPr>
        <w:t>Roßberg</w:t>
      </w:r>
      <w:proofErr w:type="spellEnd"/>
      <w:r>
        <w:rPr>
          <w:b/>
        </w:rPr>
        <w:t>,</w:t>
      </w:r>
      <w:r w:rsidRPr="0072648E">
        <w:rPr>
          <w:b/>
        </w:rPr>
        <w:t xml:space="preserve"> · T. Reich</w:t>
      </w:r>
      <w:r>
        <w:rPr>
          <w:b/>
        </w:rPr>
        <w:t>,</w:t>
      </w:r>
      <w:r w:rsidRPr="0072648E">
        <w:rPr>
          <w:b/>
        </w:rPr>
        <w:t xml:space="preserve"> · G. Bernhard</w:t>
      </w:r>
    </w:p>
    <w:p w:rsidR="00DD7F5B" w:rsidRDefault="00DD7F5B" w:rsidP="00DD7F5B">
      <w:pPr>
        <w:spacing w:line="240" w:lineRule="auto"/>
        <w:contextualSpacing/>
      </w:pPr>
      <w:proofErr w:type="spellStart"/>
      <w:r>
        <w:t>Complexation</w:t>
      </w:r>
      <w:proofErr w:type="spellEnd"/>
      <w:r>
        <w:t xml:space="preserve"> of </w:t>
      </w:r>
      <w:proofErr w:type="gramStart"/>
      <w:r>
        <w:t>uranium(</w:t>
      </w:r>
      <w:proofErr w:type="gramEnd"/>
      <w:r>
        <w:t xml:space="preserve">VI) with </w:t>
      </w:r>
      <w:proofErr w:type="spellStart"/>
      <w:r>
        <w:t>protocatechuic</w:t>
      </w:r>
      <w:proofErr w:type="spellEnd"/>
      <w:r>
        <w:t xml:space="preserve"> acid – application of iterative transformation factor analysis to EXAFS spectroscopy</w:t>
      </w:r>
    </w:p>
    <w:p w:rsidR="00DD7F5B" w:rsidRPr="00DD7F5B" w:rsidRDefault="00DD7F5B" w:rsidP="00DD7F5B">
      <w:pPr>
        <w:spacing w:line="240" w:lineRule="auto"/>
        <w:contextualSpacing/>
        <w:rPr>
          <w:b/>
        </w:rPr>
      </w:pPr>
      <w:r w:rsidRPr="00DD7F5B">
        <w:rPr>
          <w:b/>
        </w:rPr>
        <w:t xml:space="preserve">Anal </w:t>
      </w:r>
      <w:proofErr w:type="spellStart"/>
      <w:r w:rsidRPr="00DD7F5B">
        <w:rPr>
          <w:b/>
        </w:rPr>
        <w:t>Bioanal</w:t>
      </w:r>
      <w:proofErr w:type="spellEnd"/>
      <w:r w:rsidRPr="00DD7F5B">
        <w:rPr>
          <w:b/>
        </w:rPr>
        <w:t xml:space="preserve"> </w:t>
      </w:r>
      <w:proofErr w:type="spellStart"/>
      <w:r w:rsidRPr="00DD7F5B">
        <w:rPr>
          <w:b/>
        </w:rPr>
        <w:t>Chem</w:t>
      </w:r>
      <w:proofErr w:type="spellEnd"/>
      <w:r w:rsidRPr="00DD7F5B">
        <w:rPr>
          <w:b/>
        </w:rPr>
        <w:t xml:space="preserve"> (2003) </w:t>
      </w:r>
      <w:proofErr w:type="gramStart"/>
      <w:r w:rsidRPr="00DD7F5B">
        <w:rPr>
          <w:b/>
        </w:rPr>
        <w:t>376 :</w:t>
      </w:r>
      <w:proofErr w:type="gramEnd"/>
      <w:r w:rsidRPr="00DD7F5B">
        <w:rPr>
          <w:b/>
        </w:rPr>
        <w:t xml:space="preserve"> 631–638</w:t>
      </w:r>
    </w:p>
    <w:p w:rsidR="00DD7F5B" w:rsidRDefault="00DD7F5B" w:rsidP="00DD7F5B">
      <w:pPr>
        <w:spacing w:line="240" w:lineRule="auto"/>
        <w:contextualSpacing/>
      </w:pPr>
    </w:p>
    <w:p w:rsidR="00DD7F5B" w:rsidRDefault="00DD7F5B" w:rsidP="00DD7F5B">
      <w:pPr>
        <w:spacing w:line="240" w:lineRule="auto"/>
        <w:contextualSpacing/>
      </w:pPr>
    </w:p>
    <w:p w:rsidR="00DD7F5B" w:rsidRDefault="00DD7F5B" w:rsidP="00DD7F5B">
      <w:pPr>
        <w:spacing w:line="240" w:lineRule="auto"/>
        <w:contextualSpacing/>
      </w:pPr>
      <w:r>
        <w:t>SUGGESTION:</w:t>
      </w:r>
    </w:p>
    <w:p w:rsidR="00DD7F5B" w:rsidRDefault="00DD7F5B" w:rsidP="00DD7F5B">
      <w:pPr>
        <w:spacing w:line="240" w:lineRule="auto"/>
        <w:contextualSpacing/>
      </w:pPr>
      <w:r>
        <w:t xml:space="preserve">It is good have the console window always visible!!!!!!!!!! </w:t>
      </w:r>
    </w:p>
    <w:p w:rsidR="00DD7F5B" w:rsidRDefault="00DD7F5B" w:rsidP="00DD7F5B">
      <w:pPr>
        <w:spacing w:line="240" w:lineRule="auto"/>
        <w:contextualSpacing/>
      </w:pPr>
    </w:p>
    <w:p w:rsidR="00DD7F5B" w:rsidRDefault="00DD7F5B" w:rsidP="00DD7F5B">
      <w:pPr>
        <w:spacing w:line="240" w:lineRule="auto"/>
        <w:contextualSpacing/>
      </w:pPr>
    </w:p>
    <w:p w:rsidR="00DD7F5B" w:rsidRDefault="00DD7F5B" w:rsidP="00DD7F5B">
      <w:pPr>
        <w:spacing w:line="240" w:lineRule="auto"/>
        <w:contextualSpacing/>
      </w:pPr>
      <w:r>
        <w:t xml:space="preserve">The </w:t>
      </w:r>
      <w:proofErr w:type="gramStart"/>
      <w:r>
        <w:t>program open</w:t>
      </w:r>
      <w:proofErr w:type="gramEnd"/>
      <w:r>
        <w:t xml:space="preserve"> a multicolumn file with the energy in the first column</w:t>
      </w:r>
    </w:p>
    <w:p w:rsidR="00DD7F5B" w:rsidRDefault="00DD7F5B" w:rsidP="00DD7F5B">
      <w:pPr>
        <w:spacing w:line="240" w:lineRule="auto"/>
        <w:contextualSpacing/>
      </w:pPr>
      <w:r>
        <w:t xml:space="preserve">This file could be easily generated by </w:t>
      </w:r>
      <w:proofErr w:type="spellStart"/>
      <w:r>
        <w:t>Prestopronto</w:t>
      </w:r>
      <w:proofErr w:type="spellEnd"/>
    </w:p>
    <w:p w:rsidR="00DD7F5B" w:rsidRDefault="00DD7F5B" w:rsidP="00DD7F5B">
      <w:pPr>
        <w:spacing w:line="240" w:lineRule="auto"/>
        <w:contextualSpacing/>
      </w:pPr>
      <w:r>
        <w:rPr>
          <w:noProof/>
        </w:rPr>
        <w:drawing>
          <wp:inline distT="0" distB="0" distL="0" distR="0">
            <wp:extent cx="3910084" cy="33173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C24F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084" cy="331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5B" w:rsidRDefault="00DD7F5B" w:rsidP="00DD7F5B">
      <w:pPr>
        <w:spacing w:line="240" w:lineRule="auto"/>
        <w:contextualSpacing/>
      </w:pPr>
    </w:p>
    <w:p w:rsidR="00DD7F5B" w:rsidRDefault="00DD7F5B" w:rsidP="00DD7F5B">
      <w:pPr>
        <w:spacing w:line="240" w:lineRule="auto"/>
        <w:contextualSpacing/>
      </w:pPr>
      <w:proofErr w:type="gramStart"/>
      <w:r>
        <w:t>Selecting the range take care to don’t use too small ranges.</w:t>
      </w:r>
      <w:proofErr w:type="gramEnd"/>
      <w:r>
        <w:t xml:space="preserve"> </w:t>
      </w:r>
    </w:p>
    <w:p w:rsidR="00DD7F5B" w:rsidRDefault="00DD7F5B" w:rsidP="00DD7F5B">
      <w:pPr>
        <w:spacing w:line="240" w:lineRule="auto"/>
        <w:contextualSpacing/>
      </w:pPr>
      <w:r>
        <w:t>To start the PCA press the Perform PCA the program pass automatically to the next page</w:t>
      </w:r>
    </w:p>
    <w:p w:rsidR="00242BA8" w:rsidRDefault="00242BA8" w:rsidP="00242BA8">
      <w:pPr>
        <w:pStyle w:val="Titre1"/>
      </w:pPr>
      <w:r>
        <w:lastRenderedPageBreak/>
        <w:t>TABLE</w:t>
      </w:r>
    </w:p>
    <w:p w:rsidR="00797365" w:rsidRDefault="00797365" w:rsidP="00DD7F5B">
      <w:pPr>
        <w:spacing w:line="240" w:lineRule="auto"/>
        <w:contextualSpacing/>
      </w:pPr>
      <w:r>
        <w:t xml:space="preserve">The number of loading </w:t>
      </w:r>
      <w:r w:rsidR="00C31A10">
        <w:t>visible in the table is for the moment 10.</w:t>
      </w:r>
    </w:p>
    <w:p w:rsidR="00797365" w:rsidRDefault="00DD7F5B" w:rsidP="00DD7F5B">
      <w:pPr>
        <w:spacing w:line="240" w:lineRule="auto"/>
        <w:contextualSpacing/>
      </w:pPr>
      <w:r>
        <w:t xml:space="preserve">The Header of the table allows plotting the indices, while on the graph if “l” key is pressed is </w:t>
      </w:r>
      <w:r w:rsidR="00C31A10">
        <w:t>possible to pass</w:t>
      </w:r>
      <w:r w:rsidR="00797365">
        <w:t xml:space="preserve"> from linear to logarithmic graph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31A10" w:rsidTr="00C31A10">
        <w:tc>
          <w:tcPr>
            <w:tcW w:w="4788" w:type="dxa"/>
            <w:vMerge w:val="restart"/>
          </w:tcPr>
          <w:p w:rsidR="00C31A10" w:rsidRDefault="00C31A10" w:rsidP="00C31A10">
            <w:pPr>
              <w:contextualSpacing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33DA62B0" wp14:editId="5C08CEC1">
                      <wp:simplePos x="0" y="0"/>
                      <wp:positionH relativeFrom="column">
                        <wp:posOffset>1906071</wp:posOffset>
                      </wp:positionH>
                      <wp:positionV relativeFrom="paragraph">
                        <wp:posOffset>220528</wp:posOffset>
                      </wp:positionV>
                      <wp:extent cx="130320" cy="61200"/>
                      <wp:effectExtent l="19050" t="38100" r="22225" b="34290"/>
                      <wp:wrapNone/>
                      <wp:docPr id="42" name="Encre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0320" cy="61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42" o:spid="_x0000_s1026" type="#_x0000_t75" style="position:absolute;margin-left:149.4pt;margin-top:16.8pt;width:11.2pt;height:6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58F0B3A1" wp14:editId="25280873">
                      <wp:simplePos x="0" y="0"/>
                      <wp:positionH relativeFrom="column">
                        <wp:posOffset>1782951</wp:posOffset>
                      </wp:positionH>
                      <wp:positionV relativeFrom="paragraph">
                        <wp:posOffset>206848</wp:posOffset>
                      </wp:positionV>
                      <wp:extent cx="68760" cy="61920"/>
                      <wp:effectExtent l="19050" t="38100" r="26670" b="33655"/>
                      <wp:wrapNone/>
                      <wp:docPr id="41" name="Encre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760" cy="6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41" o:spid="_x0000_s1026" type="#_x0000_t75" style="position:absolute;margin-left:139.8pt;margin-top:15.8pt;width:6.4pt;height: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">
                      <v:imagedata r:id="rId1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0BD8D8E8" wp14:editId="1905E771">
                      <wp:simplePos x="0" y="0"/>
                      <wp:positionH relativeFrom="column">
                        <wp:posOffset>1680711</wp:posOffset>
                      </wp:positionH>
                      <wp:positionV relativeFrom="paragraph">
                        <wp:posOffset>90568</wp:posOffset>
                      </wp:positionV>
                      <wp:extent cx="48240" cy="171000"/>
                      <wp:effectExtent l="38100" t="19050" r="28575" b="19685"/>
                      <wp:wrapNone/>
                      <wp:docPr id="40" name="Encre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240" cy="171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40" o:spid="_x0000_s1026" type="#_x0000_t75" style="position:absolute;margin-left:131.7pt;margin-top:6.75pt;width:5.1pt;height:1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">
                      <v:imagedata r:id="rId1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28CA582" wp14:editId="38B61C55">
                      <wp:simplePos x="0" y="0"/>
                      <wp:positionH relativeFrom="column">
                        <wp:posOffset>1537431</wp:posOffset>
                      </wp:positionH>
                      <wp:positionV relativeFrom="paragraph">
                        <wp:posOffset>197848</wp:posOffset>
                      </wp:positionV>
                      <wp:extent cx="109080" cy="78120"/>
                      <wp:effectExtent l="19050" t="19050" r="24765" b="17145"/>
                      <wp:wrapNone/>
                      <wp:docPr id="39" name="Encre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080" cy="78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39" o:spid="_x0000_s1026" type="#_x0000_t75" style="position:absolute;margin-left:120.6pt;margin-top:15pt;width:9.55pt;height: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">
                      <v:imagedata r:id="rId1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3D69B3E2" wp14:editId="1B26B820">
                      <wp:simplePos x="0" y="0"/>
                      <wp:positionH relativeFrom="column">
                        <wp:posOffset>1428351</wp:posOffset>
                      </wp:positionH>
                      <wp:positionV relativeFrom="paragraph">
                        <wp:posOffset>254008</wp:posOffset>
                      </wp:positionV>
                      <wp:extent cx="109440" cy="28080"/>
                      <wp:effectExtent l="19050" t="19050" r="24130" b="29210"/>
                      <wp:wrapNone/>
                      <wp:docPr id="38" name="Encre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440" cy="28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38" o:spid="_x0000_s1026" type="#_x0000_t75" style="position:absolute;margin-left:112.25pt;margin-top:19.8pt;width:9pt;height: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">
                      <v:imagedata r:id="rId2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377260FE" wp14:editId="39FFC10C">
                      <wp:simplePos x="0" y="0"/>
                      <wp:positionH relativeFrom="column">
                        <wp:posOffset>1358151</wp:posOffset>
                      </wp:positionH>
                      <wp:positionV relativeFrom="paragraph">
                        <wp:posOffset>186328</wp:posOffset>
                      </wp:positionV>
                      <wp:extent cx="91080" cy="72000"/>
                      <wp:effectExtent l="38100" t="38100" r="23495" b="23495"/>
                      <wp:wrapNone/>
                      <wp:docPr id="37" name="Encre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1080" cy="72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37" o:spid="_x0000_s1026" type="#_x0000_t75" style="position:absolute;margin-left:106.4pt;margin-top:14.05pt;width:8.35pt;height: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">
                      <v:imagedata r:id="rId2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39DBBDC" wp14:editId="753C99DF">
                      <wp:simplePos x="0" y="0"/>
                      <wp:positionH relativeFrom="column">
                        <wp:posOffset>1217031</wp:posOffset>
                      </wp:positionH>
                      <wp:positionV relativeFrom="paragraph">
                        <wp:posOffset>197848</wp:posOffset>
                      </wp:positionV>
                      <wp:extent cx="123120" cy="71280"/>
                      <wp:effectExtent l="19050" t="38100" r="29845" b="24130"/>
                      <wp:wrapNone/>
                      <wp:docPr id="36" name="Encre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120" cy="71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36" o:spid="_x0000_s1026" type="#_x0000_t75" style="position:absolute;margin-left:95.2pt;margin-top:15.1pt;width:10.7pt;height: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">
                      <v:imagedata r:id="rId2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0E7EDA2" wp14:editId="4C942FCD">
                      <wp:simplePos x="0" y="0"/>
                      <wp:positionH relativeFrom="column">
                        <wp:posOffset>1100391</wp:posOffset>
                      </wp:positionH>
                      <wp:positionV relativeFrom="paragraph">
                        <wp:posOffset>36208</wp:posOffset>
                      </wp:positionV>
                      <wp:extent cx="76680" cy="235440"/>
                      <wp:effectExtent l="38100" t="38100" r="19050" b="31750"/>
                      <wp:wrapNone/>
                      <wp:docPr id="35" name="Encre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680" cy="235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35" o:spid="_x0000_s1026" type="#_x0000_t75" style="position:absolute;margin-left:86pt;margin-top:2.35pt;width:7.4pt;height:1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">
                      <v:imagedata r:id="rId2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BFA9E0B" wp14:editId="088DEC48">
                      <wp:simplePos x="0" y="0"/>
                      <wp:positionH relativeFrom="column">
                        <wp:posOffset>277779</wp:posOffset>
                      </wp:positionH>
                      <wp:positionV relativeFrom="paragraph">
                        <wp:posOffset>317500</wp:posOffset>
                      </wp:positionV>
                      <wp:extent cx="2457450" cy="383540"/>
                      <wp:effectExtent l="38100" t="38100" r="19050" b="35560"/>
                      <wp:wrapNone/>
                      <wp:docPr id="6" name="Encre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57450" cy="3835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6" o:spid="_x0000_s1026" type="#_x0000_t75" style="position:absolute;margin-left:21.2pt;margin-top:24.3pt;width:194.7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">
                      <v:imagedata r:id="rId28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7AE495E" wp14:editId="0441725E">
                  <wp:extent cx="2722728" cy="2736376"/>
                  <wp:effectExtent l="0" t="0" r="1905" b="698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AC5DA6.tmp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457" cy="2739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1A10" w:rsidRDefault="00C31A10" w:rsidP="00C31A10">
            <w:pPr>
              <w:contextualSpacing/>
            </w:pPr>
          </w:p>
        </w:tc>
        <w:tc>
          <w:tcPr>
            <w:tcW w:w="4788" w:type="dxa"/>
          </w:tcPr>
          <w:p w:rsidR="00C31A10" w:rsidRDefault="00C31A10" w:rsidP="00DD7F5B">
            <w:pPr>
              <w:contextualSpacing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5DCD441B" wp14:editId="26BAB659">
                      <wp:simplePos x="0" y="0"/>
                      <wp:positionH relativeFrom="column">
                        <wp:posOffset>769731</wp:posOffset>
                      </wp:positionH>
                      <wp:positionV relativeFrom="paragraph">
                        <wp:posOffset>1005688</wp:posOffset>
                      </wp:positionV>
                      <wp:extent cx="131400" cy="212040"/>
                      <wp:effectExtent l="38100" t="38100" r="21590" b="36195"/>
                      <wp:wrapNone/>
                      <wp:docPr id="54" name="Encre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1400" cy="212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54" o:spid="_x0000_s1026" type="#_x0000_t75" style="position:absolute;margin-left:59.85pt;margin-top:78.8pt;width:11.95pt;height:17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">
                      <v:imagedata r:id="rId3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63F23571" wp14:editId="5DF92A55">
                      <wp:simplePos x="0" y="0"/>
                      <wp:positionH relativeFrom="column">
                        <wp:posOffset>1023171</wp:posOffset>
                      </wp:positionH>
                      <wp:positionV relativeFrom="paragraph">
                        <wp:posOffset>930088</wp:posOffset>
                      </wp:positionV>
                      <wp:extent cx="27720" cy="74160"/>
                      <wp:effectExtent l="19050" t="19050" r="29845" b="21590"/>
                      <wp:wrapNone/>
                      <wp:docPr id="53" name="Encre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720" cy="74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53" o:spid="_x0000_s1026" type="#_x0000_t75" style="position:absolute;margin-left:80.1pt;margin-top:72.9pt;width:3.3pt;height:6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">
                      <v:imagedata r:id="rId3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3AD9E981" wp14:editId="54DFBF8C">
                      <wp:simplePos x="0" y="0"/>
                      <wp:positionH relativeFrom="column">
                        <wp:posOffset>948291</wp:posOffset>
                      </wp:positionH>
                      <wp:positionV relativeFrom="paragraph">
                        <wp:posOffset>931168</wp:posOffset>
                      </wp:positionV>
                      <wp:extent cx="21240" cy="60840"/>
                      <wp:effectExtent l="19050" t="19050" r="17145" b="34925"/>
                      <wp:wrapNone/>
                      <wp:docPr id="52" name="Encre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40" cy="60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52" o:spid="_x0000_s1026" type="#_x0000_t75" style="position:absolute;margin-left:74.35pt;margin-top:72.8pt;width:2.6pt;height:5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">
                      <v:imagedata r:id="rId3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26C434DA" wp14:editId="502C649D">
                      <wp:simplePos x="0" y="0"/>
                      <wp:positionH relativeFrom="column">
                        <wp:posOffset>577491</wp:posOffset>
                      </wp:positionH>
                      <wp:positionV relativeFrom="paragraph">
                        <wp:posOffset>924688</wp:posOffset>
                      </wp:positionV>
                      <wp:extent cx="50040" cy="75240"/>
                      <wp:effectExtent l="38100" t="38100" r="26670" b="39370"/>
                      <wp:wrapNone/>
                      <wp:docPr id="51" name="Encre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040" cy="75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51" o:spid="_x0000_s1026" type="#_x0000_t75" style="position:absolute;margin-left:44.75pt;margin-top:72.15pt;width:5.15pt;height: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">
                      <v:imagedata r:id="rId3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521CB792" wp14:editId="32BB4264">
                      <wp:simplePos x="0" y="0"/>
                      <wp:positionH relativeFrom="column">
                        <wp:posOffset>536451</wp:posOffset>
                      </wp:positionH>
                      <wp:positionV relativeFrom="paragraph">
                        <wp:posOffset>909928</wp:posOffset>
                      </wp:positionV>
                      <wp:extent cx="22680" cy="96120"/>
                      <wp:effectExtent l="38100" t="38100" r="34925" b="37465"/>
                      <wp:wrapNone/>
                      <wp:docPr id="50" name="Encre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680" cy="9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50" o:spid="_x0000_s1026" type="#_x0000_t75" style="position:absolute;margin-left:41.45pt;margin-top:71.05pt;width:3pt;height:8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">
                      <v:imagedata r:id="rId3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54EED4D0" wp14:editId="69670B46">
                      <wp:simplePos x="0" y="0"/>
                      <wp:positionH relativeFrom="column">
                        <wp:posOffset>696291</wp:posOffset>
                      </wp:positionH>
                      <wp:positionV relativeFrom="paragraph">
                        <wp:posOffset>500248</wp:posOffset>
                      </wp:positionV>
                      <wp:extent cx="6840" cy="6480"/>
                      <wp:effectExtent l="38100" t="38100" r="31750" b="50800"/>
                      <wp:wrapNone/>
                      <wp:docPr id="46" name="Encre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40" cy="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46" o:spid="_x0000_s1026" type="#_x0000_t75" style="position:absolute;margin-left:53.85pt;margin-top:38.45pt;width:2.25pt;height:2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">
                      <v:imagedata r:id="rId4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312862DC" wp14:editId="75655102">
                      <wp:simplePos x="0" y="0"/>
                      <wp:positionH relativeFrom="column">
                        <wp:posOffset>790251</wp:posOffset>
                      </wp:positionH>
                      <wp:positionV relativeFrom="paragraph">
                        <wp:posOffset>575488</wp:posOffset>
                      </wp:positionV>
                      <wp:extent cx="103680" cy="93960"/>
                      <wp:effectExtent l="19050" t="38100" r="29845" b="40005"/>
                      <wp:wrapNone/>
                      <wp:docPr id="45" name="Encre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3680" cy="93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45" o:spid="_x0000_s1026" type="#_x0000_t75" style="position:absolute;margin-left:61.45pt;margin-top:44.65pt;width:9.2pt;height:8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">
                      <v:imagedata r:id="rId4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4AE1B7AE" wp14:editId="50507516">
                      <wp:simplePos x="0" y="0"/>
                      <wp:positionH relativeFrom="column">
                        <wp:posOffset>696651</wp:posOffset>
                      </wp:positionH>
                      <wp:positionV relativeFrom="paragraph">
                        <wp:posOffset>556048</wp:posOffset>
                      </wp:positionV>
                      <wp:extent cx="19800" cy="94320"/>
                      <wp:effectExtent l="38100" t="38100" r="37465" b="39370"/>
                      <wp:wrapNone/>
                      <wp:docPr id="44" name="Encre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00" cy="94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44" o:spid="_x0000_s1026" type="#_x0000_t75" style="position:absolute;margin-left:54.2pt;margin-top:43.25pt;width:2.7pt;height:8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">
                      <v:imagedata r:id="rId4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39A8B5E4" wp14:editId="1856D10F">
                      <wp:simplePos x="0" y="0"/>
                      <wp:positionH relativeFrom="column">
                        <wp:posOffset>456891</wp:posOffset>
                      </wp:positionH>
                      <wp:positionV relativeFrom="paragraph">
                        <wp:posOffset>424648</wp:posOffset>
                      </wp:positionV>
                      <wp:extent cx="190440" cy="211680"/>
                      <wp:effectExtent l="19050" t="19050" r="19685" b="17145"/>
                      <wp:wrapNone/>
                      <wp:docPr id="43" name="Encre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440" cy="211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43" o:spid="_x0000_s1026" type="#_x0000_t75" style="position:absolute;margin-left:35.6pt;margin-top:32.9pt;width:16.15pt;height:17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">
                      <v:imagedata r:id="rId47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59EEF22" wp14:editId="4D48DE84">
                  <wp:extent cx="1816253" cy="1767384"/>
                  <wp:effectExtent l="0" t="0" r="0" b="444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ACF7F3.tmp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009" cy="1770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1A10" w:rsidTr="00C31A10">
        <w:tc>
          <w:tcPr>
            <w:tcW w:w="4788" w:type="dxa"/>
            <w:vMerge/>
          </w:tcPr>
          <w:p w:rsidR="00C31A10" w:rsidRDefault="00C31A10" w:rsidP="00DD7F5B">
            <w:pPr>
              <w:contextualSpacing/>
            </w:pPr>
          </w:p>
        </w:tc>
        <w:tc>
          <w:tcPr>
            <w:tcW w:w="4788" w:type="dxa"/>
          </w:tcPr>
          <w:p w:rsidR="00C31A10" w:rsidRDefault="00C31A10" w:rsidP="00DD7F5B">
            <w:pPr>
              <w:contextualSpacing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17133D5F" wp14:editId="58261F81">
                      <wp:simplePos x="0" y="0"/>
                      <wp:positionH relativeFrom="column">
                        <wp:posOffset>1050531</wp:posOffset>
                      </wp:positionH>
                      <wp:positionV relativeFrom="paragraph">
                        <wp:posOffset>504968</wp:posOffset>
                      </wp:positionV>
                      <wp:extent cx="137160" cy="205560"/>
                      <wp:effectExtent l="38100" t="38100" r="15240" b="42545"/>
                      <wp:wrapNone/>
                      <wp:docPr id="49" name="Encre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7160" cy="20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49" o:spid="_x0000_s1026" type="#_x0000_t75" style="position:absolute;margin-left:81.95pt;margin-top:39.15pt;width:12.15pt;height:17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">
                      <v:imagedata r:id="rId5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49938855" wp14:editId="3BE1F102">
                      <wp:simplePos x="0" y="0"/>
                      <wp:positionH relativeFrom="column">
                        <wp:posOffset>934971</wp:posOffset>
                      </wp:positionH>
                      <wp:positionV relativeFrom="paragraph">
                        <wp:posOffset>497768</wp:posOffset>
                      </wp:positionV>
                      <wp:extent cx="88560" cy="62280"/>
                      <wp:effectExtent l="38100" t="38100" r="26035" b="33020"/>
                      <wp:wrapNone/>
                      <wp:docPr id="48" name="Encre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560" cy="62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48" o:spid="_x0000_s1026" type="#_x0000_t75" style="position:absolute;margin-left:72.95pt;margin-top:38.6pt;width:8.2pt;height: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">
                      <v:imagedata r:id="rId5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65E7A22E" wp14:editId="0245B15B">
                      <wp:simplePos x="0" y="0"/>
                      <wp:positionH relativeFrom="column">
                        <wp:posOffset>702771</wp:posOffset>
                      </wp:positionH>
                      <wp:positionV relativeFrom="paragraph">
                        <wp:posOffset>368528</wp:posOffset>
                      </wp:positionV>
                      <wp:extent cx="198360" cy="191160"/>
                      <wp:effectExtent l="38100" t="38100" r="11430" b="37465"/>
                      <wp:wrapNone/>
                      <wp:docPr id="47" name="Encre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360" cy="191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47" o:spid="_x0000_s1026" type="#_x0000_t75" style="position:absolute;margin-left:54.8pt;margin-top:28.35pt;width:17pt;height:16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">
                      <v:imagedata r:id="rId54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6B1A016" wp14:editId="27575665">
                  <wp:extent cx="1746914" cy="1773511"/>
                  <wp:effectExtent l="0" t="0" r="571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ACC8AA.tmp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44" cy="1782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1A10" w:rsidRDefault="00C31A10" w:rsidP="00DD7F5B">
      <w:pPr>
        <w:spacing w:line="240" w:lineRule="auto"/>
        <w:contextualSpacing/>
      </w:pPr>
    </w:p>
    <w:p w:rsidR="00C31A10" w:rsidRDefault="00C31A10" w:rsidP="00DD7F5B">
      <w:pPr>
        <w:spacing w:line="240" w:lineRule="auto"/>
        <w:contextualSpacing/>
      </w:pPr>
    </w:p>
    <w:p w:rsidR="00C31A10" w:rsidRDefault="00242BA8" w:rsidP="00DD7F5B">
      <w:pPr>
        <w:spacing w:line="240" w:lineRule="auto"/>
        <w:contextualSpacing/>
      </w:pPr>
      <w:r>
        <w:t>------------------------------------------------------------------------------------------------------------------------------------------</w:t>
      </w:r>
    </w:p>
    <w:p w:rsidR="00C31A10" w:rsidRDefault="00242BA8" w:rsidP="00242BA8">
      <w:pPr>
        <w:pStyle w:val="Titre1"/>
      </w:pPr>
      <w:r>
        <w:t>PLOT VISUAL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02"/>
        <w:gridCol w:w="4374"/>
      </w:tblGrid>
      <w:tr w:rsidR="00C31A10" w:rsidTr="00242BA8">
        <w:tc>
          <w:tcPr>
            <w:tcW w:w="5202" w:type="dxa"/>
          </w:tcPr>
          <w:p w:rsidR="00C31A10" w:rsidRDefault="00C31A10" w:rsidP="00C31A10">
            <w:pPr>
              <w:contextualSpacing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766059A7" wp14:editId="695C575F">
                      <wp:simplePos x="0" y="0"/>
                      <wp:positionH relativeFrom="column">
                        <wp:posOffset>-537609</wp:posOffset>
                      </wp:positionH>
                      <wp:positionV relativeFrom="paragraph">
                        <wp:posOffset>2453589</wp:posOffset>
                      </wp:positionV>
                      <wp:extent cx="108720" cy="66600"/>
                      <wp:effectExtent l="38100" t="38100" r="43815" b="48260"/>
                      <wp:wrapNone/>
                      <wp:docPr id="75" name="Encre 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720" cy="66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75" o:spid="_x0000_s1026" type="#_x0000_t75" style="position:absolute;margin-left:-43.1pt;margin-top:192.35pt;width:10.3pt;height:7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">
                      <v:imagedata r:id="rId5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1690D385" wp14:editId="4D0F6065">
                      <wp:simplePos x="0" y="0"/>
                      <wp:positionH relativeFrom="column">
                        <wp:posOffset>-538329</wp:posOffset>
                      </wp:positionH>
                      <wp:positionV relativeFrom="paragraph">
                        <wp:posOffset>2435949</wp:posOffset>
                      </wp:positionV>
                      <wp:extent cx="84600" cy="91800"/>
                      <wp:effectExtent l="38100" t="38100" r="48895" b="41910"/>
                      <wp:wrapNone/>
                      <wp:docPr id="74" name="Encre 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600" cy="91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74" o:spid="_x0000_s1026" type="#_x0000_t75" style="position:absolute;margin-left:-43.15pt;margin-top:191pt;width:8.2pt;height:8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">
                      <v:imagedata r:id="rId5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61F1DCAE" wp14:editId="16ABDED3">
                      <wp:simplePos x="0" y="0"/>
                      <wp:positionH relativeFrom="column">
                        <wp:posOffset>-646689</wp:posOffset>
                      </wp:positionH>
                      <wp:positionV relativeFrom="paragraph">
                        <wp:posOffset>2438829</wp:posOffset>
                      </wp:positionV>
                      <wp:extent cx="67680" cy="47880"/>
                      <wp:effectExtent l="38100" t="38100" r="46990" b="47625"/>
                      <wp:wrapNone/>
                      <wp:docPr id="73" name="Encre 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680" cy="4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73" o:spid="_x0000_s1026" type="#_x0000_t75" style="position:absolute;margin-left:-51.85pt;margin-top:191.1pt;width:7.25pt;height:5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">
                      <v:imagedata r:id="rId6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5A8FEF6F" wp14:editId="5EE16AA9">
                      <wp:simplePos x="0" y="0"/>
                      <wp:positionH relativeFrom="column">
                        <wp:posOffset>-804369</wp:posOffset>
                      </wp:positionH>
                      <wp:positionV relativeFrom="paragraph">
                        <wp:posOffset>2365749</wp:posOffset>
                      </wp:positionV>
                      <wp:extent cx="88200" cy="147960"/>
                      <wp:effectExtent l="38100" t="38100" r="45720" b="42545"/>
                      <wp:wrapNone/>
                      <wp:docPr id="72" name="Encre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200" cy="14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72" o:spid="_x0000_s1026" type="#_x0000_t75" style="position:absolute;margin-left:-64.05pt;margin-top:185.4pt;width:8.7pt;height:1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">
                      <v:imagedata r:id="rId6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08C5C079" wp14:editId="257584BA">
                      <wp:simplePos x="0" y="0"/>
                      <wp:positionH relativeFrom="column">
                        <wp:posOffset>-258249</wp:posOffset>
                      </wp:positionH>
                      <wp:positionV relativeFrom="paragraph">
                        <wp:posOffset>2191509</wp:posOffset>
                      </wp:positionV>
                      <wp:extent cx="88560" cy="64080"/>
                      <wp:effectExtent l="19050" t="38100" r="45085" b="50800"/>
                      <wp:wrapNone/>
                      <wp:docPr id="71" name="Encre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560" cy="64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71" o:spid="_x0000_s1026" type="#_x0000_t75" style="position:absolute;margin-left:-21.1pt;margin-top:171.6pt;width:8.6pt;height:6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">
                      <v:imagedata r:id="rId6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287191D6" wp14:editId="27F49669">
                      <wp:simplePos x="0" y="0"/>
                      <wp:positionH relativeFrom="column">
                        <wp:posOffset>-375609</wp:posOffset>
                      </wp:positionH>
                      <wp:positionV relativeFrom="paragraph">
                        <wp:posOffset>2037429</wp:posOffset>
                      </wp:positionV>
                      <wp:extent cx="69480" cy="223920"/>
                      <wp:effectExtent l="38100" t="38100" r="45085" b="43180"/>
                      <wp:wrapNone/>
                      <wp:docPr id="70" name="Encre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480" cy="223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70" o:spid="_x0000_s1026" type="#_x0000_t75" style="position:absolute;margin-left:-30.45pt;margin-top:159.9pt;width:7.35pt;height:19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">
                      <v:imagedata r:id="rId6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6D3B018C" wp14:editId="0BB75C09">
                      <wp:simplePos x="0" y="0"/>
                      <wp:positionH relativeFrom="column">
                        <wp:posOffset>-652449</wp:posOffset>
                      </wp:positionH>
                      <wp:positionV relativeFrom="paragraph">
                        <wp:posOffset>2124549</wp:posOffset>
                      </wp:positionV>
                      <wp:extent cx="210600" cy="95400"/>
                      <wp:effectExtent l="38100" t="38100" r="37465" b="38100"/>
                      <wp:wrapNone/>
                      <wp:docPr id="69" name="Encre 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0600" cy="95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69" o:spid="_x0000_s1026" type="#_x0000_t75" style="position:absolute;margin-left:-51.95pt;margin-top:166.6pt;width:18.15pt;height:9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">
                      <v:imagedata r:id="rId6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145288A2" wp14:editId="3D506DA4">
                      <wp:simplePos x="0" y="0"/>
                      <wp:positionH relativeFrom="column">
                        <wp:posOffset>-763329</wp:posOffset>
                      </wp:positionH>
                      <wp:positionV relativeFrom="paragraph">
                        <wp:posOffset>2136789</wp:posOffset>
                      </wp:positionV>
                      <wp:extent cx="82080" cy="56880"/>
                      <wp:effectExtent l="38100" t="38100" r="32385" b="38735"/>
                      <wp:wrapNone/>
                      <wp:docPr id="68" name="Encre 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080" cy="5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68" o:spid="_x0000_s1026" type="#_x0000_t75" style="position:absolute;margin-left:-60.85pt;margin-top:167.35pt;width:8.1pt;height: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">
                      <v:imagedata r:id="rId7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518B0EA9" wp14:editId="5EBE3A51">
                      <wp:simplePos x="0" y="0"/>
                      <wp:positionH relativeFrom="column">
                        <wp:posOffset>-879249</wp:posOffset>
                      </wp:positionH>
                      <wp:positionV relativeFrom="paragraph">
                        <wp:posOffset>2118069</wp:posOffset>
                      </wp:positionV>
                      <wp:extent cx="109440" cy="81720"/>
                      <wp:effectExtent l="38100" t="38100" r="43180" b="33020"/>
                      <wp:wrapNone/>
                      <wp:docPr id="67" name="Encre 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440" cy="81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67" o:spid="_x0000_s1026" type="#_x0000_t75" style="position:absolute;margin-left:-70.05pt;margin-top:166.05pt;width:10.25pt;height:8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">
                      <v:imagedata r:id="rId7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42D015DC" wp14:editId="43E369FF">
                      <wp:simplePos x="0" y="0"/>
                      <wp:positionH relativeFrom="column">
                        <wp:posOffset>-32529</wp:posOffset>
                      </wp:positionH>
                      <wp:positionV relativeFrom="paragraph">
                        <wp:posOffset>2096469</wp:posOffset>
                      </wp:positionV>
                      <wp:extent cx="853560" cy="317160"/>
                      <wp:effectExtent l="38100" t="38100" r="3810" b="45085"/>
                      <wp:wrapNone/>
                      <wp:docPr id="66" name="Encre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3560" cy="317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66" o:spid="_x0000_s1026" type="#_x0000_t75" style="position:absolute;margin-left:-3.45pt;margin-top:164.2pt;width:68.9pt;height:26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">
                      <v:imagedata r:id="rId7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066623A6" wp14:editId="177239C6">
                      <wp:simplePos x="0" y="0"/>
                      <wp:positionH relativeFrom="column">
                        <wp:posOffset>-510969</wp:posOffset>
                      </wp:positionH>
                      <wp:positionV relativeFrom="paragraph">
                        <wp:posOffset>901629</wp:posOffset>
                      </wp:positionV>
                      <wp:extent cx="100440" cy="109440"/>
                      <wp:effectExtent l="38100" t="19050" r="33020" b="24130"/>
                      <wp:wrapNone/>
                      <wp:docPr id="65" name="Encre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440" cy="10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65" o:spid="_x0000_s1026" type="#_x0000_t75" style="position:absolute;margin-left:-40.7pt;margin-top:70.55pt;width:9.15pt;height:9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">
                      <v:imagedata r:id="rId7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141F29B0" wp14:editId="0A8F06BA">
                      <wp:simplePos x="0" y="0"/>
                      <wp:positionH relativeFrom="column">
                        <wp:posOffset>-520689</wp:posOffset>
                      </wp:positionH>
                      <wp:positionV relativeFrom="paragraph">
                        <wp:posOffset>888669</wp:posOffset>
                      </wp:positionV>
                      <wp:extent cx="83880" cy="91440"/>
                      <wp:effectExtent l="38100" t="38100" r="30480" b="41910"/>
                      <wp:wrapNone/>
                      <wp:docPr id="64" name="Encre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3880" cy="9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64" o:spid="_x0000_s1026" type="#_x0000_t75" style="position:absolute;margin-left:-41.75pt;margin-top:69.15pt;width:8.15pt;height: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">
                      <v:imagedata r:id="rId7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2C01D37B" wp14:editId="5D1ADB37">
                      <wp:simplePos x="0" y="0"/>
                      <wp:positionH relativeFrom="column">
                        <wp:posOffset>-646689</wp:posOffset>
                      </wp:positionH>
                      <wp:positionV relativeFrom="paragraph">
                        <wp:posOffset>887229</wp:posOffset>
                      </wp:positionV>
                      <wp:extent cx="67680" cy="71280"/>
                      <wp:effectExtent l="38100" t="38100" r="46990" b="43180"/>
                      <wp:wrapNone/>
                      <wp:docPr id="63" name="Encre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680" cy="71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63" o:spid="_x0000_s1026" type="#_x0000_t75" style="position:absolute;margin-left:-51.75pt;margin-top:68.95pt;width:7.05pt;height:7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">
                      <v:imagedata r:id="rId8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6A58BC66" wp14:editId="694072B6">
                      <wp:simplePos x="0" y="0"/>
                      <wp:positionH relativeFrom="column">
                        <wp:posOffset>-769089</wp:posOffset>
                      </wp:positionH>
                      <wp:positionV relativeFrom="paragraph">
                        <wp:posOffset>799749</wp:posOffset>
                      </wp:positionV>
                      <wp:extent cx="74160" cy="163080"/>
                      <wp:effectExtent l="38100" t="38100" r="40640" b="46990"/>
                      <wp:wrapNone/>
                      <wp:docPr id="62" name="Encre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160" cy="163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62" o:spid="_x0000_s1026" type="#_x0000_t75" style="position:absolute;margin-left:-61.3pt;margin-top:62.05pt;width:7.7pt;height:14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">
                      <v:imagedata r:id="rId8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687DB244" wp14:editId="392CC819">
                      <wp:simplePos x="0" y="0"/>
                      <wp:positionH relativeFrom="column">
                        <wp:posOffset>-298929</wp:posOffset>
                      </wp:positionH>
                      <wp:positionV relativeFrom="paragraph">
                        <wp:posOffset>594189</wp:posOffset>
                      </wp:positionV>
                      <wp:extent cx="47880" cy="48600"/>
                      <wp:effectExtent l="38100" t="38100" r="47625" b="46990"/>
                      <wp:wrapNone/>
                      <wp:docPr id="61" name="Encre 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880" cy="48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61" o:spid="_x0000_s1026" type="#_x0000_t75" style="position:absolute;margin-left:-24.2pt;margin-top:46.05pt;width:5.25pt;height: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">
                      <v:imagedata r:id="rId8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0605486B" wp14:editId="13B7E27A">
                      <wp:simplePos x="0" y="0"/>
                      <wp:positionH relativeFrom="column">
                        <wp:posOffset>-347169</wp:posOffset>
                      </wp:positionH>
                      <wp:positionV relativeFrom="paragraph">
                        <wp:posOffset>450909</wp:posOffset>
                      </wp:positionV>
                      <wp:extent cx="159480" cy="158040"/>
                      <wp:effectExtent l="38100" t="38100" r="50165" b="33020"/>
                      <wp:wrapNone/>
                      <wp:docPr id="60" name="Encre 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9480" cy="158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60" o:spid="_x0000_s1026" type="#_x0000_t75" style="position:absolute;margin-left:-28.3pt;margin-top:34.85pt;width:14.4pt;height:14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">
                      <v:imagedata r:id="rId8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10781F3E" wp14:editId="6B53347C">
                      <wp:simplePos x="0" y="0"/>
                      <wp:positionH relativeFrom="column">
                        <wp:posOffset>-423129</wp:posOffset>
                      </wp:positionH>
                      <wp:positionV relativeFrom="paragraph">
                        <wp:posOffset>574029</wp:posOffset>
                      </wp:positionV>
                      <wp:extent cx="69840" cy="69120"/>
                      <wp:effectExtent l="19050" t="38100" r="26035" b="45720"/>
                      <wp:wrapNone/>
                      <wp:docPr id="59" name="Encre 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840" cy="69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59" o:spid="_x0000_s1026" type="#_x0000_t75" style="position:absolute;margin-left:-34.05pt;margin-top:44.5pt;width:6.65pt;height:6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">
                      <v:imagedata r:id="rId8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72116444" wp14:editId="20408236">
                      <wp:simplePos x="0" y="0"/>
                      <wp:positionH relativeFrom="column">
                        <wp:posOffset>-537969</wp:posOffset>
                      </wp:positionH>
                      <wp:positionV relativeFrom="paragraph">
                        <wp:posOffset>567189</wp:posOffset>
                      </wp:positionV>
                      <wp:extent cx="54720" cy="61200"/>
                      <wp:effectExtent l="38100" t="38100" r="40640" b="34290"/>
                      <wp:wrapNone/>
                      <wp:docPr id="58" name="Encre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720" cy="61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58" o:spid="_x0000_s1026" type="#_x0000_t75" style="position:absolute;margin-left:-43.25pt;margin-top:43.9pt;width:5.85pt;height:6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">
                      <v:imagedata r:id="rId9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65D00EAF" wp14:editId="79D02AD5">
                      <wp:simplePos x="0" y="0"/>
                      <wp:positionH relativeFrom="column">
                        <wp:posOffset>-674769</wp:posOffset>
                      </wp:positionH>
                      <wp:positionV relativeFrom="paragraph">
                        <wp:posOffset>451269</wp:posOffset>
                      </wp:positionV>
                      <wp:extent cx="82440" cy="169560"/>
                      <wp:effectExtent l="38100" t="38100" r="32385" b="40005"/>
                      <wp:wrapNone/>
                      <wp:docPr id="57" name="Encre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440" cy="16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57" o:spid="_x0000_s1026" type="#_x0000_t75" style="position:absolute;margin-left:-54.05pt;margin-top:34.95pt;width:7.75pt;height:14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">
                      <v:imagedata r:id="rId9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420836B9" wp14:editId="50282F19">
                      <wp:simplePos x="0" y="0"/>
                      <wp:positionH relativeFrom="column">
                        <wp:posOffset>-791409</wp:posOffset>
                      </wp:positionH>
                      <wp:positionV relativeFrom="paragraph">
                        <wp:posOffset>581589</wp:posOffset>
                      </wp:positionV>
                      <wp:extent cx="83160" cy="74520"/>
                      <wp:effectExtent l="38100" t="38100" r="50800" b="40005"/>
                      <wp:wrapNone/>
                      <wp:docPr id="56" name="Encre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3160" cy="74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56" o:spid="_x0000_s1026" type="#_x0000_t75" style="position:absolute;margin-left:-63.2pt;margin-top:44.9pt;width:8.5pt;height:7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">
                      <v:imagedata r:id="rId9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30A3AE65" wp14:editId="12662A24">
                      <wp:simplePos x="0" y="0"/>
                      <wp:positionH relativeFrom="column">
                        <wp:posOffset>-116049</wp:posOffset>
                      </wp:positionH>
                      <wp:positionV relativeFrom="paragraph">
                        <wp:posOffset>477909</wp:posOffset>
                      </wp:positionV>
                      <wp:extent cx="393120" cy="1462320"/>
                      <wp:effectExtent l="57150" t="38100" r="45085" b="43180"/>
                      <wp:wrapNone/>
                      <wp:docPr id="55" name="Encre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3120" cy="1462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55" o:spid="_x0000_s1026" type="#_x0000_t75" style="position:absolute;margin-left:-10.15pt;margin-top:36.7pt;width:32.9pt;height:117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">
                      <v:imagedata r:id="rId97" o:title=""/>
                    </v:shape>
                  </w:pict>
                </mc:Fallback>
              </mc:AlternateContent>
            </w:r>
            <w:r w:rsidR="00242BA8">
              <w:rPr>
                <w:noProof/>
              </w:rPr>
              <w:drawing>
                <wp:inline distT="0" distB="0" distL="0" distR="0" wp14:anchorId="746B6B8F" wp14:editId="580A4DE6">
                  <wp:extent cx="3166281" cy="2692692"/>
                  <wp:effectExtent l="0" t="0" r="0" b="0"/>
                  <wp:docPr id="76" name="Imag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ACDE7D.tmp"/>
                          <pic:cNvPicPr/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769" cy="269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1A10" w:rsidRDefault="00C31A10" w:rsidP="00DD7F5B">
            <w:pPr>
              <w:contextualSpacing/>
            </w:pPr>
          </w:p>
        </w:tc>
        <w:tc>
          <w:tcPr>
            <w:tcW w:w="4374" w:type="dxa"/>
          </w:tcPr>
          <w:p w:rsidR="00C31A10" w:rsidRDefault="00C31A10" w:rsidP="00C31A10">
            <w:pPr>
              <w:contextualSpacing/>
            </w:pPr>
            <w:r>
              <w:t xml:space="preserve">To plot the different loading, components and </w:t>
            </w:r>
            <w:proofErr w:type="spellStart"/>
            <w:r>
              <w:t>unweighted</w:t>
            </w:r>
            <w:proofErr w:type="spellEnd"/>
            <w:r>
              <w:t xml:space="preserve"> component is sufficient to select the component on checkbox, define the property to </w:t>
            </w:r>
            <w:proofErr w:type="spellStart"/>
            <w:r>
              <w:t>plo</w:t>
            </w:r>
            <w:proofErr w:type="spellEnd"/>
            <w:r>
              <w:t xml:space="preserve">/save in the </w:t>
            </w:r>
            <w:proofErr w:type="spellStart"/>
            <w:r>
              <w:t>combobox</w:t>
            </w:r>
            <w:proofErr w:type="spellEnd"/>
            <w:r>
              <w:t xml:space="preserve"> and press the button.</w:t>
            </w:r>
          </w:p>
          <w:p w:rsidR="00C31A10" w:rsidRDefault="00242BA8" w:rsidP="00DD7F5B">
            <w:pPr>
              <w:contextualSpacing/>
            </w:pPr>
            <w:r>
              <w:rPr>
                <w:noProof/>
              </w:rPr>
              <w:drawing>
                <wp:inline distT="0" distB="0" distL="0" distR="0" wp14:anchorId="1E5B61A0" wp14:editId="32BCEE46">
                  <wp:extent cx="1933729" cy="1767386"/>
                  <wp:effectExtent l="0" t="0" r="0" b="4445"/>
                  <wp:docPr id="77" name="Imag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AC5D6D.tmp"/>
                          <pic:cNvPicPr/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577" cy="1770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F5B" w:rsidRDefault="00242BA8" w:rsidP="00242BA8">
      <w:pPr>
        <w:pStyle w:val="Titre1"/>
      </w:pPr>
      <w:r>
        <w:lastRenderedPageBreak/>
        <w:t>Define principal component</w:t>
      </w:r>
    </w:p>
    <w:p w:rsidR="00DD7F5B" w:rsidRDefault="00826E39" w:rsidP="00DD7F5B">
      <w:pPr>
        <w:spacing w:line="240" w:lineRule="auto"/>
        <w:contextualSpacing/>
      </w:pPr>
      <w:r>
        <w:t xml:space="preserve">To define the number of principal component is sufficient to set the number on the </w:t>
      </w:r>
      <w:proofErr w:type="spellStart"/>
      <w:r>
        <w:t>spinbox</w:t>
      </w:r>
      <w:proofErr w:type="spellEnd"/>
      <w:r>
        <w:t xml:space="preserve"> and press “reduces component.”</w:t>
      </w:r>
    </w:p>
    <w:p w:rsidR="00C55B44" w:rsidRDefault="00C55B44" w:rsidP="00DD7F5B">
      <w:pPr>
        <w:spacing w:line="240" w:lineRule="auto"/>
        <w:contextualSpacing/>
      </w:pPr>
    </w:p>
    <w:p w:rsidR="00DD7F5B" w:rsidRDefault="00C55B44" w:rsidP="00DD7F5B">
      <w:pPr>
        <w:spacing w:line="240" w:lineRule="auto"/>
        <w:contextualSpacing/>
      </w:pPr>
      <w:proofErr w:type="spellStart"/>
      <w:r>
        <w:t>Decid</w:t>
      </w:r>
      <w:proofErr w:type="spellEnd"/>
      <w:r>
        <w:t xml:space="preserve"> the rank of the series is more an art than a science however different indicator (empiric or statistic) can help. </w:t>
      </w:r>
    </w:p>
    <w:p w:rsidR="00FA0CEA" w:rsidRPr="00FA0CEA" w:rsidRDefault="00FA0CEA" w:rsidP="00B62BAE">
      <w:pPr>
        <w:spacing w:line="240" w:lineRule="auto"/>
        <w:contextualSpacing/>
      </w:pPr>
      <w:r>
        <w:t>Here below a table with the different indicator implemented in the software</w:t>
      </w:r>
      <w:r w:rsidR="00045AC7">
        <w:t xml:space="preserve"> with reference</w:t>
      </w:r>
      <w:r w:rsidR="000424E8">
        <w:t>s</w:t>
      </w:r>
      <w:r w:rsidR="000424E8">
        <w:rPr>
          <w:rStyle w:val="Appelnotedebasdep"/>
        </w:rPr>
        <w:footnoteReference w:id="1"/>
      </w:r>
    </w:p>
    <w:tbl>
      <w:tblPr>
        <w:tblW w:w="9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2"/>
        <w:gridCol w:w="2693"/>
        <w:gridCol w:w="3350"/>
        <w:gridCol w:w="3274"/>
      </w:tblGrid>
      <w:tr w:rsidR="00FA0CEA" w:rsidTr="00045A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/>
          <w:jc w:val="center"/>
        </w:trPr>
        <w:tc>
          <w:tcPr>
            <w:tcW w:w="672" w:type="dxa"/>
            <w:tcBorders>
              <w:bottom w:val="single" w:sz="12" w:space="0" w:color="4F81BD" w:themeColor="accent1"/>
            </w:tcBorders>
            <w:shd w:val="clear" w:color="auto" w:fill="FFFFFF"/>
          </w:tcPr>
          <w:p w:rsidR="00FA0CEA" w:rsidRDefault="00FA0CEA" w:rsidP="00C35817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160" w:firstLine="0"/>
            </w:pPr>
            <w:proofErr w:type="spellStart"/>
            <w:r>
              <w:rPr>
                <w:lang w:val="de-DE" w:eastAsia="de-DE"/>
              </w:rPr>
              <w:t>Ref</w:t>
            </w:r>
            <w:proofErr w:type="spellEnd"/>
            <w:r>
              <w:rPr>
                <w:lang w:val="de-DE" w:eastAsia="de-DE"/>
              </w:rPr>
              <w:t>.</w:t>
            </w:r>
          </w:p>
        </w:tc>
        <w:tc>
          <w:tcPr>
            <w:tcW w:w="2693" w:type="dxa"/>
            <w:tcBorders>
              <w:bottom w:val="single" w:sz="12" w:space="0" w:color="4F81BD" w:themeColor="accent1"/>
            </w:tcBorders>
            <w:shd w:val="clear" w:color="auto" w:fill="FFFFFF"/>
          </w:tcPr>
          <w:p w:rsidR="00FA0CEA" w:rsidRDefault="00FA0CEA" w:rsidP="00C35817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200" w:firstLine="0"/>
            </w:pPr>
            <w:r>
              <w:t>Method</w:t>
            </w:r>
          </w:p>
        </w:tc>
        <w:tc>
          <w:tcPr>
            <w:tcW w:w="3350" w:type="dxa"/>
            <w:tcBorders>
              <w:bottom w:val="single" w:sz="12" w:space="0" w:color="4F81BD" w:themeColor="accent1"/>
            </w:tcBorders>
            <w:shd w:val="clear" w:color="auto" w:fill="FFFFFF"/>
          </w:tcPr>
          <w:p w:rsidR="00FA0CEA" w:rsidRDefault="00FA0CEA" w:rsidP="00C35817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260" w:firstLine="0"/>
            </w:pPr>
            <w:r>
              <w:t>Selection criteria</w:t>
            </w:r>
          </w:p>
        </w:tc>
        <w:tc>
          <w:tcPr>
            <w:tcW w:w="3274" w:type="dxa"/>
            <w:tcBorders>
              <w:bottom w:val="single" w:sz="12" w:space="0" w:color="4F81BD" w:themeColor="accent1"/>
            </w:tcBorders>
            <w:shd w:val="clear" w:color="auto" w:fill="FFFFFF"/>
          </w:tcPr>
          <w:p w:rsidR="00FA0CEA" w:rsidRDefault="00FA0CEA" w:rsidP="00C35817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260" w:firstLine="0"/>
            </w:pPr>
            <w:r>
              <w:t>Comments</w:t>
            </w:r>
          </w:p>
        </w:tc>
      </w:tr>
      <w:tr w:rsidR="00FA0CEA" w:rsidTr="00045A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  <w:jc w:val="center"/>
        </w:trPr>
        <w:tc>
          <w:tcPr>
            <w:tcW w:w="672" w:type="dxa"/>
            <w:tcBorders>
              <w:top w:val="single" w:sz="12" w:space="0" w:color="4F81BD" w:themeColor="accent1"/>
            </w:tcBorders>
            <w:shd w:val="clear" w:color="auto" w:fill="FFFFFF"/>
          </w:tcPr>
          <w:p w:rsidR="00FA0CEA" w:rsidRDefault="00FA0CEA" w:rsidP="00C3581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tcBorders>
              <w:top w:val="single" w:sz="12" w:space="0" w:color="4F81BD" w:themeColor="accent1"/>
            </w:tcBorders>
            <w:shd w:val="clear" w:color="auto" w:fill="FFFFFF"/>
          </w:tcPr>
          <w:p w:rsidR="00FA0CEA" w:rsidRDefault="00FA0CEA" w:rsidP="00C35817">
            <w:pPr>
              <w:pStyle w:val="Bodytext31"/>
              <w:framePr w:wrap="notBeside" w:vAnchor="text" w:hAnchor="text" w:xAlign="center" w:y="1"/>
              <w:shd w:val="clear" w:color="auto" w:fill="auto"/>
              <w:spacing w:line="240" w:lineRule="auto"/>
              <w:ind w:left="200"/>
            </w:pPr>
            <w:r>
              <w:rPr>
                <w:rStyle w:val="Bodytext30"/>
                <w:b/>
                <w:bCs/>
              </w:rPr>
              <w:t>Empirical</w:t>
            </w:r>
          </w:p>
        </w:tc>
        <w:tc>
          <w:tcPr>
            <w:tcW w:w="3350" w:type="dxa"/>
            <w:tcBorders>
              <w:top w:val="single" w:sz="12" w:space="0" w:color="4F81BD" w:themeColor="accent1"/>
            </w:tcBorders>
            <w:shd w:val="clear" w:color="auto" w:fill="FFFFFF"/>
          </w:tcPr>
          <w:p w:rsidR="00FA0CEA" w:rsidRDefault="00FA0CEA" w:rsidP="00C3581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74" w:type="dxa"/>
            <w:tcBorders>
              <w:top w:val="single" w:sz="12" w:space="0" w:color="4F81BD" w:themeColor="accent1"/>
            </w:tcBorders>
            <w:shd w:val="clear" w:color="auto" w:fill="FFFFFF"/>
          </w:tcPr>
          <w:p w:rsidR="00FA0CEA" w:rsidRDefault="00FA0CEA" w:rsidP="00C3581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FA0CEA" w:rsidTr="00045A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/>
          <w:jc w:val="center"/>
        </w:trPr>
        <w:tc>
          <w:tcPr>
            <w:tcW w:w="672" w:type="dxa"/>
            <w:shd w:val="clear" w:color="auto" w:fill="FFFFFF"/>
          </w:tcPr>
          <w:p w:rsidR="00FA0CEA" w:rsidRDefault="00FA0CEA" w:rsidP="00C35817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160" w:firstLine="0"/>
            </w:pPr>
            <w:r>
              <w:rPr>
                <w:lang w:val="de-DE" w:eastAsia="de-DE"/>
              </w:rPr>
              <w:t>1</w:t>
            </w:r>
          </w:p>
        </w:tc>
        <w:tc>
          <w:tcPr>
            <w:tcW w:w="2693" w:type="dxa"/>
            <w:shd w:val="clear" w:color="auto" w:fill="FFFFFF"/>
          </w:tcPr>
          <w:p w:rsidR="00FA0CEA" w:rsidRDefault="00FA0CEA" w:rsidP="00C35817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200" w:firstLine="0"/>
            </w:pPr>
            <w:r>
              <w:t>Factor indicator</w:t>
            </w:r>
          </w:p>
        </w:tc>
        <w:tc>
          <w:tcPr>
            <w:tcW w:w="3350" w:type="dxa"/>
            <w:shd w:val="clear" w:color="auto" w:fill="FFFFFF"/>
          </w:tcPr>
          <w:p w:rsidR="00FA0CEA" w:rsidRDefault="00FA0CEA" w:rsidP="00C35817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260" w:firstLine="0"/>
            </w:pPr>
            <w:r>
              <w:t>Minimum in the IND function</w:t>
            </w:r>
          </w:p>
        </w:tc>
        <w:tc>
          <w:tcPr>
            <w:tcW w:w="3274" w:type="dxa"/>
            <w:shd w:val="clear" w:color="auto" w:fill="FFFFFF"/>
          </w:tcPr>
          <w:p w:rsidR="00FA0CEA" w:rsidRDefault="00FA0CEA" w:rsidP="00C35817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260" w:firstLine="0"/>
            </w:pPr>
            <w:r>
              <w:t>Rapid analysis but no</w:t>
            </w:r>
          </w:p>
        </w:tc>
      </w:tr>
      <w:tr w:rsidR="00FA0CEA" w:rsidTr="00045A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  <w:jc w:val="center"/>
        </w:trPr>
        <w:tc>
          <w:tcPr>
            <w:tcW w:w="672" w:type="dxa"/>
            <w:shd w:val="clear" w:color="auto" w:fill="FFFFFF"/>
          </w:tcPr>
          <w:p w:rsidR="00FA0CEA" w:rsidRDefault="00FA0CEA" w:rsidP="00C3581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shd w:val="clear" w:color="auto" w:fill="FFFFFF"/>
          </w:tcPr>
          <w:p w:rsidR="00FA0CEA" w:rsidRDefault="00FA0CEA" w:rsidP="00C35817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200" w:firstLine="0"/>
            </w:pPr>
            <w:r>
              <w:t>function (IND)</w:t>
            </w:r>
          </w:p>
        </w:tc>
        <w:tc>
          <w:tcPr>
            <w:tcW w:w="3350" w:type="dxa"/>
            <w:shd w:val="clear" w:color="auto" w:fill="FFFFFF"/>
          </w:tcPr>
          <w:p w:rsidR="00FA0CEA" w:rsidRDefault="00FA0CEA" w:rsidP="00C3581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74" w:type="dxa"/>
            <w:shd w:val="clear" w:color="auto" w:fill="FFFFFF"/>
          </w:tcPr>
          <w:p w:rsidR="00FA0CEA" w:rsidRDefault="00FA0CEA" w:rsidP="00C35817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260" w:firstLine="0"/>
            </w:pPr>
            <w:r>
              <w:t>theoretical basis</w:t>
            </w:r>
          </w:p>
        </w:tc>
      </w:tr>
      <w:tr w:rsidR="00FA0CEA" w:rsidTr="00045A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  <w:jc w:val="center"/>
        </w:trPr>
        <w:tc>
          <w:tcPr>
            <w:tcW w:w="672" w:type="dxa"/>
            <w:shd w:val="clear" w:color="auto" w:fill="FFFFFF"/>
          </w:tcPr>
          <w:p w:rsidR="00FA0CEA" w:rsidRDefault="000424E8" w:rsidP="00C35817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160" w:firstLine="0"/>
            </w:pPr>
            <w:r>
              <w:rPr>
                <w:lang w:val="de-DE" w:eastAsia="de-DE"/>
              </w:rPr>
              <w:t>2</w:t>
            </w:r>
          </w:p>
        </w:tc>
        <w:tc>
          <w:tcPr>
            <w:tcW w:w="2693" w:type="dxa"/>
            <w:shd w:val="clear" w:color="auto" w:fill="FFFFFF"/>
          </w:tcPr>
          <w:p w:rsidR="00FA0CEA" w:rsidRDefault="00FA0CEA" w:rsidP="00C35817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200" w:firstLine="0"/>
            </w:pPr>
            <w:r>
              <w:t>Ratio of eigenvalues</w:t>
            </w:r>
          </w:p>
        </w:tc>
        <w:tc>
          <w:tcPr>
            <w:tcW w:w="3350" w:type="dxa"/>
            <w:shd w:val="clear" w:color="auto" w:fill="FFFFFF"/>
          </w:tcPr>
          <w:p w:rsidR="00FA0CEA" w:rsidRDefault="00FA0CEA" w:rsidP="00C35817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260" w:firstLine="0"/>
            </w:pPr>
            <w:r>
              <w:t>Sudden drop in smoothed</w:t>
            </w:r>
          </w:p>
        </w:tc>
        <w:tc>
          <w:tcPr>
            <w:tcW w:w="3274" w:type="dxa"/>
            <w:shd w:val="clear" w:color="auto" w:fill="FFFFFF"/>
          </w:tcPr>
          <w:p w:rsidR="00FA0CEA" w:rsidRDefault="00FA0CEA" w:rsidP="00C35817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260" w:firstLine="0"/>
            </w:pPr>
            <w:r>
              <w:t>Arbitrary inspection of</w:t>
            </w:r>
          </w:p>
        </w:tc>
      </w:tr>
      <w:tr w:rsidR="00FA0CEA" w:rsidTr="00045A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  <w:jc w:val="center"/>
        </w:trPr>
        <w:tc>
          <w:tcPr>
            <w:tcW w:w="672" w:type="dxa"/>
            <w:shd w:val="clear" w:color="auto" w:fill="FFFFFF"/>
          </w:tcPr>
          <w:p w:rsidR="00FA0CEA" w:rsidRDefault="00FA0CEA" w:rsidP="00C3581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shd w:val="clear" w:color="auto" w:fill="FFFFFF"/>
          </w:tcPr>
          <w:p w:rsidR="00FA0CEA" w:rsidRDefault="00FA0CEA" w:rsidP="00C35817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200" w:firstLine="0"/>
            </w:pPr>
            <w:r>
              <w:t>of smoothed ordinary PCA</w:t>
            </w:r>
          </w:p>
        </w:tc>
        <w:tc>
          <w:tcPr>
            <w:tcW w:w="3350" w:type="dxa"/>
            <w:shd w:val="clear" w:color="auto" w:fill="FFFFFF"/>
          </w:tcPr>
          <w:p w:rsidR="00FA0CEA" w:rsidRDefault="00FA0CEA" w:rsidP="00C35817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260" w:firstLine="0"/>
            </w:pPr>
            <w:r>
              <w:t>eigenvalue ratio</w:t>
            </w:r>
          </w:p>
        </w:tc>
        <w:tc>
          <w:tcPr>
            <w:tcW w:w="3274" w:type="dxa"/>
            <w:shd w:val="clear" w:color="auto" w:fill="FFFFFF"/>
          </w:tcPr>
          <w:p w:rsidR="00FA0CEA" w:rsidRDefault="00FA0CEA" w:rsidP="004C5531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260" w:firstLine="0"/>
            </w:pPr>
            <w:r>
              <w:t>eigenvalue ratios</w:t>
            </w:r>
            <w:r w:rsidR="004C5531">
              <w:t>( try to visualize in log )</w:t>
            </w:r>
          </w:p>
        </w:tc>
      </w:tr>
      <w:tr w:rsidR="00FA0CEA" w:rsidTr="00045A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/>
          <w:jc w:val="center"/>
        </w:trPr>
        <w:tc>
          <w:tcPr>
            <w:tcW w:w="672" w:type="dxa"/>
            <w:shd w:val="clear" w:color="auto" w:fill="FFFFFF"/>
          </w:tcPr>
          <w:p w:rsidR="00FA0CEA" w:rsidRDefault="000424E8" w:rsidP="00C35817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160" w:firstLine="0"/>
            </w:pPr>
            <w:r>
              <w:rPr>
                <w:lang w:val="fr-FR" w:eastAsia="fr-FR"/>
              </w:rPr>
              <w:t>3</w:t>
            </w:r>
          </w:p>
        </w:tc>
        <w:tc>
          <w:tcPr>
            <w:tcW w:w="2693" w:type="dxa"/>
            <w:shd w:val="clear" w:color="auto" w:fill="FFFFFF"/>
          </w:tcPr>
          <w:p w:rsidR="00FA0CEA" w:rsidRDefault="00FA0CEA" w:rsidP="00C35817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200" w:firstLine="0"/>
            </w:pPr>
            <w:r>
              <w:t>Scree test of residual variance</w:t>
            </w:r>
          </w:p>
        </w:tc>
        <w:tc>
          <w:tcPr>
            <w:tcW w:w="3350" w:type="dxa"/>
            <w:shd w:val="clear" w:color="auto" w:fill="FFFFFF"/>
          </w:tcPr>
          <w:p w:rsidR="00FA0CEA" w:rsidRDefault="00FA0CEA" w:rsidP="00C35817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260" w:firstLine="0"/>
            </w:pPr>
            <w:r>
              <w:t>Sudden drop in the residual value</w:t>
            </w:r>
          </w:p>
        </w:tc>
        <w:tc>
          <w:tcPr>
            <w:tcW w:w="3274" w:type="dxa"/>
            <w:shd w:val="clear" w:color="auto" w:fill="FFFFFF"/>
          </w:tcPr>
          <w:p w:rsidR="00FA0CEA" w:rsidRDefault="00FA0CEA" w:rsidP="00C35817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260" w:firstLine="0"/>
            </w:pPr>
            <w:r>
              <w:t>Requires inspection and</w:t>
            </w:r>
          </w:p>
        </w:tc>
      </w:tr>
      <w:tr w:rsidR="00FA0CEA" w:rsidTr="00045A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  <w:jc w:val="center"/>
        </w:trPr>
        <w:tc>
          <w:tcPr>
            <w:tcW w:w="672" w:type="dxa"/>
            <w:shd w:val="clear" w:color="auto" w:fill="FFFFFF"/>
          </w:tcPr>
          <w:p w:rsidR="00FA0CEA" w:rsidRDefault="00FA0CEA" w:rsidP="00C3581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shd w:val="clear" w:color="auto" w:fill="FFFFFF"/>
          </w:tcPr>
          <w:p w:rsidR="00FA0CEA" w:rsidRDefault="00FA0CEA" w:rsidP="00C3581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350" w:type="dxa"/>
            <w:shd w:val="clear" w:color="auto" w:fill="FFFFFF"/>
          </w:tcPr>
          <w:p w:rsidR="00FA0CEA" w:rsidRDefault="00FA0CEA" w:rsidP="00C35817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74" w:type="dxa"/>
            <w:shd w:val="clear" w:color="auto" w:fill="FFFFFF"/>
          </w:tcPr>
          <w:p w:rsidR="00FA0CEA" w:rsidRDefault="00FA0CEA" w:rsidP="00C35817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260" w:firstLine="0"/>
            </w:pPr>
            <w:r>
              <w:t>arbitrary cut-off</w:t>
            </w:r>
          </w:p>
        </w:tc>
      </w:tr>
      <w:tr w:rsidR="004C5531" w:rsidTr="00045A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/>
          <w:jc w:val="center"/>
        </w:trPr>
        <w:tc>
          <w:tcPr>
            <w:tcW w:w="672" w:type="dxa"/>
            <w:shd w:val="clear" w:color="auto" w:fill="FFFFFF"/>
          </w:tcPr>
          <w:p w:rsidR="004C5531" w:rsidRDefault="004C5531" w:rsidP="004C5531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shd w:val="clear" w:color="auto" w:fill="FFFFFF"/>
          </w:tcPr>
          <w:p w:rsidR="004C5531" w:rsidRDefault="004C5531" w:rsidP="004C5531">
            <w:pPr>
              <w:pStyle w:val="Bodytext31"/>
              <w:framePr w:wrap="notBeside" w:vAnchor="text" w:hAnchor="text" w:xAlign="center" w:y="1"/>
              <w:shd w:val="clear" w:color="auto" w:fill="auto"/>
              <w:spacing w:line="240" w:lineRule="auto"/>
              <w:ind w:left="200"/>
            </w:pPr>
            <w:r>
              <w:rPr>
                <w:rStyle w:val="Bodytext30"/>
                <w:b/>
                <w:bCs/>
              </w:rPr>
              <w:t>Pseudo-statistical</w:t>
            </w:r>
          </w:p>
        </w:tc>
        <w:tc>
          <w:tcPr>
            <w:tcW w:w="3350" w:type="dxa"/>
            <w:shd w:val="clear" w:color="auto" w:fill="FFFFFF"/>
          </w:tcPr>
          <w:p w:rsidR="004C5531" w:rsidRDefault="004C5531" w:rsidP="004C5531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74" w:type="dxa"/>
            <w:shd w:val="clear" w:color="auto" w:fill="FFFFFF"/>
          </w:tcPr>
          <w:p w:rsidR="004C5531" w:rsidRDefault="004C5531" w:rsidP="004C5531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C5531" w:rsidTr="00045A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/>
          <w:jc w:val="center"/>
        </w:trPr>
        <w:tc>
          <w:tcPr>
            <w:tcW w:w="672" w:type="dxa"/>
            <w:shd w:val="clear" w:color="auto" w:fill="FFFFFF"/>
          </w:tcPr>
          <w:p w:rsidR="004C5531" w:rsidRDefault="000424E8" w:rsidP="004C5531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160" w:firstLine="0"/>
            </w:pPr>
            <w:r>
              <w:rPr>
                <w:lang w:val="fr-FR" w:eastAsia="fr-FR"/>
              </w:rPr>
              <w:t>4</w:t>
            </w:r>
          </w:p>
        </w:tc>
        <w:tc>
          <w:tcPr>
            <w:tcW w:w="2693" w:type="dxa"/>
            <w:shd w:val="clear" w:color="auto" w:fill="FFFFFF"/>
          </w:tcPr>
          <w:p w:rsidR="004C5531" w:rsidRDefault="004C5531" w:rsidP="004C5531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200" w:firstLine="0"/>
            </w:pPr>
            <w:r>
              <w:t>Reduced eigenvalue</w:t>
            </w:r>
          </w:p>
        </w:tc>
        <w:tc>
          <w:tcPr>
            <w:tcW w:w="3350" w:type="dxa"/>
            <w:shd w:val="clear" w:color="auto" w:fill="FFFFFF"/>
          </w:tcPr>
          <w:p w:rsidR="004C5531" w:rsidRDefault="004C5531" w:rsidP="004C5531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260" w:firstLine="0"/>
            </w:pPr>
            <w:r>
              <w:t>5-10% significance level</w:t>
            </w:r>
          </w:p>
        </w:tc>
        <w:tc>
          <w:tcPr>
            <w:tcW w:w="3274" w:type="dxa"/>
            <w:shd w:val="clear" w:color="auto" w:fill="FFFFFF"/>
          </w:tcPr>
          <w:p w:rsidR="004C5531" w:rsidRDefault="004C5531" w:rsidP="004C5531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260" w:firstLine="0"/>
            </w:pPr>
            <w:r>
              <w:t>Assumes reduced eigenvalues</w:t>
            </w:r>
          </w:p>
        </w:tc>
      </w:tr>
      <w:tr w:rsidR="004C5531" w:rsidTr="00045A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  <w:jc w:val="center"/>
        </w:trPr>
        <w:tc>
          <w:tcPr>
            <w:tcW w:w="672" w:type="dxa"/>
            <w:shd w:val="clear" w:color="auto" w:fill="FFFFFF"/>
          </w:tcPr>
          <w:p w:rsidR="004C5531" w:rsidRDefault="004C5531" w:rsidP="004C5531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shd w:val="clear" w:color="auto" w:fill="FFFFFF"/>
          </w:tcPr>
          <w:p w:rsidR="004C5531" w:rsidRDefault="004C5531" w:rsidP="004C5531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200" w:firstLine="0"/>
            </w:pPr>
            <w:r>
              <w:t>F-test (REV)</w:t>
            </w:r>
          </w:p>
        </w:tc>
        <w:tc>
          <w:tcPr>
            <w:tcW w:w="3350" w:type="dxa"/>
            <w:shd w:val="clear" w:color="auto" w:fill="FFFFFF"/>
          </w:tcPr>
          <w:p w:rsidR="004C5531" w:rsidRDefault="004C5531" w:rsidP="004C5531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74" w:type="dxa"/>
            <w:shd w:val="clear" w:color="auto" w:fill="FFFFFF"/>
          </w:tcPr>
          <w:p w:rsidR="004C5531" w:rsidRDefault="004C5531" w:rsidP="004C5531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260" w:firstLine="0"/>
            </w:pPr>
            <w:r>
              <w:t>are Gaussian</w:t>
            </w:r>
          </w:p>
        </w:tc>
      </w:tr>
      <w:tr w:rsidR="004C5531" w:rsidTr="00045A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  <w:jc w:val="center"/>
        </w:trPr>
        <w:tc>
          <w:tcPr>
            <w:tcW w:w="672" w:type="dxa"/>
            <w:shd w:val="clear" w:color="auto" w:fill="FFFFFF"/>
          </w:tcPr>
          <w:p w:rsidR="004C5531" w:rsidRDefault="004C5531" w:rsidP="004C5531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160" w:firstLine="0"/>
            </w:pPr>
          </w:p>
        </w:tc>
        <w:tc>
          <w:tcPr>
            <w:tcW w:w="2693" w:type="dxa"/>
            <w:shd w:val="clear" w:color="auto" w:fill="FFFFFF"/>
          </w:tcPr>
          <w:p w:rsidR="004C5531" w:rsidRDefault="004C5531" w:rsidP="004C5531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200" w:firstLine="0"/>
            </w:pPr>
          </w:p>
        </w:tc>
        <w:tc>
          <w:tcPr>
            <w:tcW w:w="3350" w:type="dxa"/>
            <w:shd w:val="clear" w:color="auto" w:fill="FFFFFF"/>
          </w:tcPr>
          <w:p w:rsidR="004C5531" w:rsidRDefault="004C5531" w:rsidP="004C5531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260" w:firstLine="0"/>
            </w:pPr>
          </w:p>
        </w:tc>
        <w:tc>
          <w:tcPr>
            <w:tcW w:w="3274" w:type="dxa"/>
            <w:shd w:val="clear" w:color="auto" w:fill="FFFFFF"/>
          </w:tcPr>
          <w:p w:rsidR="004C5531" w:rsidRDefault="004C5531" w:rsidP="004C5531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260" w:firstLine="0"/>
            </w:pPr>
          </w:p>
        </w:tc>
      </w:tr>
      <w:tr w:rsidR="004C5531" w:rsidTr="00045A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  <w:jc w:val="center"/>
        </w:trPr>
        <w:tc>
          <w:tcPr>
            <w:tcW w:w="672" w:type="dxa"/>
            <w:shd w:val="clear" w:color="auto" w:fill="FFFFFF"/>
          </w:tcPr>
          <w:p w:rsidR="004C5531" w:rsidRDefault="004C5531" w:rsidP="004C5531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shd w:val="clear" w:color="auto" w:fill="FFFFFF"/>
          </w:tcPr>
          <w:p w:rsidR="004C5531" w:rsidRDefault="004C5531" w:rsidP="004C5531">
            <w:pPr>
              <w:pStyle w:val="Bodytext31"/>
              <w:framePr w:wrap="notBeside" w:vAnchor="text" w:hAnchor="text" w:xAlign="center" w:y="1"/>
              <w:shd w:val="clear" w:color="auto" w:fill="auto"/>
              <w:spacing w:line="240" w:lineRule="auto"/>
              <w:ind w:left="200"/>
            </w:pPr>
            <w:r>
              <w:rPr>
                <w:rStyle w:val="Bodytext30"/>
                <w:b/>
                <w:bCs/>
              </w:rPr>
              <w:t>Statistical</w:t>
            </w:r>
          </w:p>
        </w:tc>
        <w:tc>
          <w:tcPr>
            <w:tcW w:w="3350" w:type="dxa"/>
            <w:shd w:val="clear" w:color="auto" w:fill="FFFFFF"/>
          </w:tcPr>
          <w:p w:rsidR="004C5531" w:rsidRDefault="004C5531" w:rsidP="004C5531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74" w:type="dxa"/>
            <w:shd w:val="clear" w:color="auto" w:fill="FFFFFF"/>
          </w:tcPr>
          <w:p w:rsidR="004C5531" w:rsidRDefault="004C5531" w:rsidP="004C5531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4C5531" w:rsidTr="00045A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  <w:jc w:val="center"/>
        </w:trPr>
        <w:tc>
          <w:tcPr>
            <w:tcW w:w="672" w:type="dxa"/>
            <w:shd w:val="clear" w:color="auto" w:fill="FFFFFF"/>
          </w:tcPr>
          <w:p w:rsidR="004C5531" w:rsidRDefault="000424E8" w:rsidP="004C5531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160" w:firstLine="0"/>
            </w:pPr>
            <w:r>
              <w:rPr>
                <w:lang w:val="fr-FR" w:eastAsia="fr-FR"/>
              </w:rPr>
              <w:t>5</w:t>
            </w:r>
          </w:p>
        </w:tc>
        <w:tc>
          <w:tcPr>
            <w:tcW w:w="2693" w:type="dxa"/>
            <w:shd w:val="clear" w:color="auto" w:fill="FFFFFF"/>
          </w:tcPr>
          <w:p w:rsidR="004C5531" w:rsidRDefault="004C5531" w:rsidP="004C5531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200" w:firstLine="0"/>
            </w:pPr>
            <w:r>
              <w:t>Determination of rank</w:t>
            </w:r>
          </w:p>
        </w:tc>
        <w:tc>
          <w:tcPr>
            <w:tcW w:w="3350" w:type="dxa"/>
            <w:shd w:val="clear" w:color="auto" w:fill="FFFFFF"/>
          </w:tcPr>
          <w:p w:rsidR="004C5531" w:rsidRDefault="004C5531" w:rsidP="004C5531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260" w:firstLine="0"/>
            </w:pPr>
            <w:r>
              <w:t>Searches for outliers in residual errors</w:t>
            </w:r>
          </w:p>
        </w:tc>
        <w:tc>
          <w:tcPr>
            <w:tcW w:w="3274" w:type="dxa"/>
            <w:shd w:val="clear" w:color="auto" w:fill="FFFFFF"/>
          </w:tcPr>
          <w:p w:rsidR="004C5531" w:rsidRDefault="004C5531" w:rsidP="004C5531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260" w:firstLine="0"/>
            </w:pPr>
            <w:r>
              <w:t>Rapid analysis</w:t>
            </w:r>
          </w:p>
        </w:tc>
      </w:tr>
      <w:tr w:rsidR="004C5531" w:rsidTr="00045A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  <w:jc w:val="center"/>
        </w:trPr>
        <w:tc>
          <w:tcPr>
            <w:tcW w:w="672" w:type="dxa"/>
            <w:shd w:val="clear" w:color="auto" w:fill="FFFFFF"/>
          </w:tcPr>
          <w:p w:rsidR="004C5531" w:rsidRDefault="004C5531" w:rsidP="004C5531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693" w:type="dxa"/>
            <w:shd w:val="clear" w:color="auto" w:fill="FFFFFF"/>
          </w:tcPr>
          <w:p w:rsidR="004C5531" w:rsidRDefault="004C5531" w:rsidP="004C5531">
            <w:pPr>
              <w:pStyle w:val="Corpsdetexte"/>
              <w:framePr w:wrap="notBeside" w:vAnchor="text" w:hAnchor="text" w:xAlign="center" w:y="1"/>
              <w:shd w:val="clear" w:color="auto" w:fill="auto"/>
              <w:spacing w:line="240" w:lineRule="auto"/>
              <w:ind w:left="200" w:firstLine="0"/>
            </w:pPr>
            <w:r>
              <w:t>by MAD (DRMAD)</w:t>
            </w:r>
          </w:p>
        </w:tc>
        <w:tc>
          <w:tcPr>
            <w:tcW w:w="3350" w:type="dxa"/>
            <w:shd w:val="clear" w:color="auto" w:fill="FFFFFF"/>
          </w:tcPr>
          <w:p w:rsidR="004C5531" w:rsidRDefault="004C5531" w:rsidP="004C5531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274" w:type="dxa"/>
            <w:shd w:val="clear" w:color="auto" w:fill="FFFFFF"/>
          </w:tcPr>
          <w:p w:rsidR="004C5531" w:rsidRDefault="004C5531" w:rsidP="004C5531">
            <w:pPr>
              <w:framePr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:rsidR="00045AC7" w:rsidRDefault="00045AC7" w:rsidP="00DD7F5B">
      <w:pPr>
        <w:spacing w:line="240" w:lineRule="auto"/>
        <w:contextualSpacing/>
      </w:pPr>
    </w:p>
    <w:p w:rsidR="00045AC7" w:rsidRDefault="00045AC7" w:rsidP="00DD7F5B">
      <w:pPr>
        <w:spacing w:line="240" w:lineRule="auto"/>
        <w:contextualSpacing/>
      </w:pPr>
      <w:r>
        <w:t xml:space="preserve">The final </w:t>
      </w:r>
      <w:proofErr w:type="gramStart"/>
      <w:r>
        <w:t xml:space="preserve">test to decide if the rank is correct is to </w:t>
      </w:r>
      <w:r w:rsidR="00B62BAE">
        <w:t xml:space="preserve">test the reconstruction pressing </w:t>
      </w:r>
      <w:proofErr w:type="spellStart"/>
      <w:r w:rsidR="00B62BAE">
        <w:t>copare</w:t>
      </w:r>
      <w:proofErr w:type="spellEnd"/>
      <w:proofErr w:type="gramEnd"/>
      <w:r w:rsidR="00B62BAE">
        <w:t xml:space="preserve"> and visualize that the data along the set are well reproduced with the minimum of factor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04"/>
        <w:gridCol w:w="4672"/>
      </w:tblGrid>
      <w:tr w:rsidR="00B13D41" w:rsidTr="002A3596">
        <w:tc>
          <w:tcPr>
            <w:tcW w:w="4904" w:type="dxa"/>
          </w:tcPr>
          <w:p w:rsidR="00B13D41" w:rsidRDefault="00B13D41" w:rsidP="00DD7F5B">
            <w:pPr>
              <w:contextualSpacing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6CF408CD" wp14:editId="6902A23F">
                      <wp:simplePos x="0" y="0"/>
                      <wp:positionH relativeFrom="column">
                        <wp:posOffset>642471</wp:posOffset>
                      </wp:positionH>
                      <wp:positionV relativeFrom="paragraph">
                        <wp:posOffset>1424032</wp:posOffset>
                      </wp:positionV>
                      <wp:extent cx="2736000" cy="865800"/>
                      <wp:effectExtent l="38100" t="38100" r="45720" b="29845"/>
                      <wp:wrapNone/>
                      <wp:docPr id="92" name="Encre 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36000" cy="865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92" o:spid="_x0000_s1026" type="#_x0000_t75" style="position:absolute;margin-left:50.05pt;margin-top:111.45pt;width:216.95pt;height:69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">
                      <v:imagedata r:id="rId10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 wp14:anchorId="25173BCE" wp14:editId="075E1D6A">
                      <wp:simplePos x="0" y="0"/>
                      <wp:positionH relativeFrom="column">
                        <wp:posOffset>299751</wp:posOffset>
                      </wp:positionH>
                      <wp:positionV relativeFrom="paragraph">
                        <wp:posOffset>2248792</wp:posOffset>
                      </wp:positionV>
                      <wp:extent cx="392400" cy="264960"/>
                      <wp:effectExtent l="38100" t="38100" r="8255" b="40005"/>
                      <wp:wrapNone/>
                      <wp:docPr id="91" name="Encre 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2400" cy="264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91" o:spid="_x0000_s1026" type="#_x0000_t75" style="position:absolute;margin-left:22.85pt;margin-top:176.2pt;width:32.45pt;height:22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">
                      <v:imagedata r:id="rId10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409B1B3D" wp14:editId="1970C1B0">
                      <wp:simplePos x="0" y="0"/>
                      <wp:positionH relativeFrom="column">
                        <wp:posOffset>-394689</wp:posOffset>
                      </wp:positionH>
                      <wp:positionV relativeFrom="paragraph">
                        <wp:posOffset>2478929</wp:posOffset>
                      </wp:positionV>
                      <wp:extent cx="92160" cy="79920"/>
                      <wp:effectExtent l="38100" t="19050" r="22225" b="15875"/>
                      <wp:wrapNone/>
                      <wp:docPr id="89" name="Encre 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160" cy="79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89" o:spid="_x0000_s1026" type="#_x0000_t75" style="position:absolute;margin-left:-31.35pt;margin-top:194.75pt;width:8.4pt;height:7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">
                      <v:imagedata r:id="rId10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15C33E34" wp14:editId="7E360C61">
                      <wp:simplePos x="0" y="0"/>
                      <wp:positionH relativeFrom="column">
                        <wp:posOffset>-429249</wp:posOffset>
                      </wp:positionH>
                      <wp:positionV relativeFrom="paragraph">
                        <wp:posOffset>2477129</wp:posOffset>
                      </wp:positionV>
                      <wp:extent cx="143280" cy="61200"/>
                      <wp:effectExtent l="19050" t="38100" r="28575" b="34290"/>
                      <wp:wrapNone/>
                      <wp:docPr id="88" name="Encre 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3280" cy="61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88" o:spid="_x0000_s1026" type="#_x0000_t75" style="position:absolute;margin-left:-34.3pt;margin-top:194.4pt;width:12.45pt;height:5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">
                      <v:imagedata r:id="rId10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7A85EDFB" wp14:editId="7F07A30D">
                      <wp:simplePos x="0" y="0"/>
                      <wp:positionH relativeFrom="column">
                        <wp:posOffset>-508449</wp:posOffset>
                      </wp:positionH>
                      <wp:positionV relativeFrom="paragraph">
                        <wp:posOffset>2455529</wp:posOffset>
                      </wp:positionV>
                      <wp:extent cx="61200" cy="41400"/>
                      <wp:effectExtent l="38100" t="38100" r="34290" b="34925"/>
                      <wp:wrapNone/>
                      <wp:docPr id="87" name="Encre 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200" cy="41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87" o:spid="_x0000_s1026" type="#_x0000_t75" style="position:absolute;margin-left:-40.9pt;margin-top:192.45pt;width:6.5pt;height: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">
                      <v:imagedata r:id="rId10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63072713" wp14:editId="2472FFC3">
                      <wp:simplePos x="0" y="0"/>
                      <wp:positionH relativeFrom="column">
                        <wp:posOffset>-688449</wp:posOffset>
                      </wp:positionH>
                      <wp:positionV relativeFrom="paragraph">
                        <wp:posOffset>2410889</wp:posOffset>
                      </wp:positionV>
                      <wp:extent cx="102960" cy="95040"/>
                      <wp:effectExtent l="38100" t="38100" r="30480" b="38735"/>
                      <wp:wrapNone/>
                      <wp:docPr id="86" name="Encre 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2960" cy="95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86" o:spid="_x0000_s1026" type="#_x0000_t75" style="position:absolute;margin-left:-55.1pt;margin-top:189.15pt;width:9.9pt;height:9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">
                      <v:imagedata r:id="rId11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6ACA98FB" wp14:editId="795BB769">
                      <wp:simplePos x="0" y="0"/>
                      <wp:positionH relativeFrom="column">
                        <wp:posOffset>-339969</wp:posOffset>
                      </wp:positionH>
                      <wp:positionV relativeFrom="paragraph">
                        <wp:posOffset>2242049</wp:posOffset>
                      </wp:positionV>
                      <wp:extent cx="61560" cy="30240"/>
                      <wp:effectExtent l="38100" t="38100" r="34290" b="46355"/>
                      <wp:wrapNone/>
                      <wp:docPr id="85" name="Encre 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560" cy="3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85" o:spid="_x0000_s1026" type="#_x0000_t75" style="position:absolute;margin-left:-27.6pt;margin-top:175.85pt;width:6.55pt;height:3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">
                      <v:imagedata r:id="rId11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4E983C71" wp14:editId="41539A49">
                      <wp:simplePos x="0" y="0"/>
                      <wp:positionH relativeFrom="column">
                        <wp:posOffset>-422049</wp:posOffset>
                      </wp:positionH>
                      <wp:positionV relativeFrom="paragraph">
                        <wp:posOffset>2246009</wp:posOffset>
                      </wp:positionV>
                      <wp:extent cx="12240" cy="38520"/>
                      <wp:effectExtent l="38100" t="38100" r="45085" b="38100"/>
                      <wp:wrapNone/>
                      <wp:docPr id="84" name="Encre 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240" cy="38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84" o:spid="_x0000_s1026" type="#_x0000_t75" style="position:absolute;margin-left:-34.15pt;margin-top:176.45pt;width:2.75pt;height:4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">
                      <v:imagedata r:id="rId1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3F52B730" wp14:editId="634A9004">
                      <wp:simplePos x="0" y="0"/>
                      <wp:positionH relativeFrom="column">
                        <wp:posOffset>-539769</wp:posOffset>
                      </wp:positionH>
                      <wp:positionV relativeFrom="paragraph">
                        <wp:posOffset>2237729</wp:posOffset>
                      </wp:positionV>
                      <wp:extent cx="67320" cy="90000"/>
                      <wp:effectExtent l="38100" t="38100" r="46990" b="43815"/>
                      <wp:wrapNone/>
                      <wp:docPr id="83" name="Encre 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320" cy="90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83" o:spid="_x0000_s1026" type="#_x0000_t75" style="position:absolute;margin-left:-43.4pt;margin-top:175.4pt;width:7pt;height:8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">
                      <v:imagedata r:id="rId11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3E83D2A7" wp14:editId="62352B68">
                      <wp:simplePos x="0" y="0"/>
                      <wp:positionH relativeFrom="column">
                        <wp:posOffset>-651729</wp:posOffset>
                      </wp:positionH>
                      <wp:positionV relativeFrom="paragraph">
                        <wp:posOffset>2176529</wp:posOffset>
                      </wp:positionV>
                      <wp:extent cx="84960" cy="88560"/>
                      <wp:effectExtent l="38100" t="38100" r="48895" b="45085"/>
                      <wp:wrapNone/>
                      <wp:docPr id="82" name="Encre 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960" cy="88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82" o:spid="_x0000_s1026" type="#_x0000_t75" style="position:absolute;margin-left:-52.25pt;margin-top:170.55pt;width:8.5pt;height:8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">
                      <v:imagedata r:id="rId11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2CCF0D59" wp14:editId="1E3FDDA2">
                      <wp:simplePos x="0" y="0"/>
                      <wp:positionH relativeFrom="column">
                        <wp:posOffset>591</wp:posOffset>
                      </wp:positionH>
                      <wp:positionV relativeFrom="paragraph">
                        <wp:posOffset>2250689</wp:posOffset>
                      </wp:positionV>
                      <wp:extent cx="322920" cy="192960"/>
                      <wp:effectExtent l="38100" t="38100" r="20320" b="36195"/>
                      <wp:wrapNone/>
                      <wp:docPr id="81" name="Encre 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2920" cy="19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81" o:spid="_x0000_s1026" type="#_x0000_t75" style="position:absolute;margin-left:-.7pt;margin-top:176.3pt;width:27pt;height:16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">
                      <v:imagedata r:id="rId121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3266293" wp14:editId="42A06942">
                  <wp:extent cx="2976926" cy="2531659"/>
                  <wp:effectExtent l="0" t="0" r="0" b="2540"/>
                  <wp:docPr id="80" name="Imag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84EA4.tmp"/>
                          <pic:cNvPicPr/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2305" cy="2536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:rsidR="00B13D41" w:rsidRDefault="00B13D41" w:rsidP="00DD7F5B">
            <w:pPr>
              <w:contextualSpacing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1EF2EA3C" wp14:editId="6810D0CB">
                      <wp:simplePos x="0" y="0"/>
                      <wp:positionH relativeFrom="column">
                        <wp:posOffset>82631</wp:posOffset>
                      </wp:positionH>
                      <wp:positionV relativeFrom="paragraph">
                        <wp:posOffset>1390552</wp:posOffset>
                      </wp:positionV>
                      <wp:extent cx="286920" cy="164880"/>
                      <wp:effectExtent l="38100" t="38100" r="18415" b="26035"/>
                      <wp:wrapNone/>
                      <wp:docPr id="93" name="Encre 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6920" cy="164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93" o:spid="_x0000_s1026" type="#_x0000_t75" style="position:absolute;margin-left:5.8pt;margin-top:108.8pt;width:24.15pt;height:14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">
                      <v:imagedata r:id="rId124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826E325" wp14:editId="36E4F5C2">
                  <wp:extent cx="2456597" cy="2456597"/>
                  <wp:effectExtent l="0" t="0" r="1270" b="1270"/>
                  <wp:docPr id="90" name="Imag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8A137.tmp"/>
                          <pic:cNvPicPr/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205" cy="245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3596" w:rsidRDefault="002A3596" w:rsidP="002A3596">
      <w:pPr>
        <w:pStyle w:val="Titre1"/>
      </w:pPr>
      <w:r>
        <w:lastRenderedPageBreak/>
        <w:t>ITFA</w:t>
      </w:r>
    </w:p>
    <w:p w:rsidR="002A3596" w:rsidRDefault="002A3596" w:rsidP="002A3596">
      <w:r>
        <w:t>One time pressed reduce button the program pass directly to ITFA module</w:t>
      </w:r>
      <w:r w:rsidR="003E33AB">
        <w:t>.</w:t>
      </w:r>
    </w:p>
    <w:p w:rsidR="003E33AB" w:rsidRDefault="003E33AB" w:rsidP="002A3596">
      <w:proofErr w:type="gramStart"/>
      <w:r>
        <w:t>This module allow</w:t>
      </w:r>
      <w:proofErr w:type="gramEnd"/>
      <w:r>
        <w:t xml:space="preserve"> to set </w:t>
      </w:r>
      <w:r w:rsidRPr="003E33AB">
        <w:t xml:space="preserve">Boundary </w:t>
      </w:r>
      <w:r w:rsidR="00F552A9">
        <w:t>conditions</w:t>
      </w:r>
      <w:r w:rsidRPr="003E33AB">
        <w:t xml:space="preserve"> </w:t>
      </w:r>
      <w:r>
        <w:t>to the rotation problem, perform the iterative rotation of loading from a needle matrix, and visualize the results. A</w:t>
      </w:r>
      <w:r>
        <w:t xml:space="preserve">s default </w:t>
      </w:r>
      <w:r w:rsidR="00171EBF">
        <w:t>the</w:t>
      </w:r>
      <w:r>
        <w:t xml:space="preserve"> input Needle</w:t>
      </w:r>
      <w:r w:rsidR="00171EBF">
        <w:t xml:space="preserve"> matrix is build using the maxima of the loading resulting from a </w:t>
      </w:r>
      <w:proofErr w:type="spellStart"/>
      <w:r w:rsidR="00171EBF">
        <w:t>varimax</w:t>
      </w:r>
      <w:proofErr w:type="spellEnd"/>
      <w:r w:rsidR="00171EBF">
        <w:t xml:space="preserve"> rotation (the corresponding component could be visualize pressing “plot rot. Comp.”). However this starting point could be interactively changed pressing “Manual selection needle matrix”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06"/>
        <w:gridCol w:w="4770"/>
      </w:tblGrid>
      <w:tr w:rsidR="00171EBF" w:rsidTr="00F552A9">
        <w:trPr>
          <w:trHeight w:val="5584"/>
        </w:trPr>
        <w:tc>
          <w:tcPr>
            <w:tcW w:w="4788" w:type="dxa"/>
          </w:tcPr>
          <w:p w:rsidR="00171EBF" w:rsidRDefault="00346418" w:rsidP="002A359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1393416</wp:posOffset>
                      </wp:positionH>
                      <wp:positionV relativeFrom="paragraph">
                        <wp:posOffset>2115925</wp:posOffset>
                      </wp:positionV>
                      <wp:extent cx="209520" cy="30600"/>
                      <wp:effectExtent l="38100" t="38100" r="38735" b="45720"/>
                      <wp:wrapNone/>
                      <wp:docPr id="131" name="Encre 1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9520" cy="30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131" o:spid="_x0000_s1026" type="#_x0000_t75" style="position:absolute;margin-left:109.05pt;margin-top:165.5pt;width:18.3pt;height:4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">
                      <v:imagedata r:id="rId12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1614456</wp:posOffset>
                      </wp:positionH>
                      <wp:positionV relativeFrom="paragraph">
                        <wp:posOffset>2255605</wp:posOffset>
                      </wp:positionV>
                      <wp:extent cx="85680" cy="102960"/>
                      <wp:effectExtent l="38100" t="38100" r="48260" b="49530"/>
                      <wp:wrapNone/>
                      <wp:docPr id="130" name="Encre 1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680" cy="102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130" o:spid="_x0000_s1026" type="#_x0000_t75" style="position:absolute;margin-left:125.95pt;margin-top:176.6pt;width:8.7pt;height:10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">
                      <v:imagedata r:id="rId12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1458936</wp:posOffset>
                      </wp:positionH>
                      <wp:positionV relativeFrom="paragraph">
                        <wp:posOffset>2139325</wp:posOffset>
                      </wp:positionV>
                      <wp:extent cx="154080" cy="0"/>
                      <wp:effectExtent l="0" t="0" r="0" b="0"/>
                      <wp:wrapNone/>
                      <wp:docPr id="129" name="Encre 1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4080" cy="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129" o:spid="_x0000_s1026" type="#_x0000_t75" style="position:absolute;margin-left:114.9pt;margin-top:168.45pt;width:12.2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">
                      <v:imagedata r:id="rId13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1378656</wp:posOffset>
                      </wp:positionH>
                      <wp:positionV relativeFrom="paragraph">
                        <wp:posOffset>2109445</wp:posOffset>
                      </wp:positionV>
                      <wp:extent cx="117360" cy="201600"/>
                      <wp:effectExtent l="38100" t="38100" r="35560" b="46355"/>
                      <wp:wrapNone/>
                      <wp:docPr id="128" name="Encre 1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360" cy="20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128" o:spid="_x0000_s1026" type="#_x0000_t75" style="position:absolute;margin-left:107.45pt;margin-top:165.6pt;width:10.95pt;height:17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">
                      <v:imagedata r:id="rId13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1107936</wp:posOffset>
                      </wp:positionH>
                      <wp:positionV relativeFrom="paragraph">
                        <wp:posOffset>2109445</wp:posOffset>
                      </wp:positionV>
                      <wp:extent cx="176040" cy="176760"/>
                      <wp:effectExtent l="38100" t="38100" r="33655" b="52070"/>
                      <wp:wrapNone/>
                      <wp:docPr id="127" name="Encre 1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040" cy="176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127" o:spid="_x0000_s1026" type="#_x0000_t75" style="position:absolute;margin-left:86.3pt;margin-top:165.4pt;width:15.3pt;height:15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">
                      <v:imagedata r:id="rId13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866016</wp:posOffset>
                      </wp:positionH>
                      <wp:positionV relativeFrom="paragraph">
                        <wp:posOffset>2212405</wp:posOffset>
                      </wp:positionV>
                      <wp:extent cx="103320" cy="58680"/>
                      <wp:effectExtent l="38100" t="38100" r="49530" b="36830"/>
                      <wp:wrapNone/>
                      <wp:docPr id="126" name="Encre 1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3320" cy="58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126" o:spid="_x0000_s1026" type="#_x0000_t75" style="position:absolute;margin-left:67.25pt;margin-top:173.3pt;width:10pt;height:6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">
                      <v:imagedata r:id="rId13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738936</wp:posOffset>
                      </wp:positionH>
                      <wp:positionV relativeFrom="paragraph">
                        <wp:posOffset>2196205</wp:posOffset>
                      </wp:positionV>
                      <wp:extent cx="69120" cy="100440"/>
                      <wp:effectExtent l="38100" t="38100" r="45720" b="52070"/>
                      <wp:wrapNone/>
                      <wp:docPr id="125" name="Encre 1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120" cy="100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125" o:spid="_x0000_s1026" type="#_x0000_t75" style="position:absolute;margin-left:57.2pt;margin-top:172.2pt;width:7pt;height:9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">
                      <v:imagedata r:id="rId13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507816</wp:posOffset>
                      </wp:positionH>
                      <wp:positionV relativeFrom="paragraph">
                        <wp:posOffset>2182885</wp:posOffset>
                      </wp:positionV>
                      <wp:extent cx="168480" cy="90720"/>
                      <wp:effectExtent l="38100" t="38100" r="41275" b="43180"/>
                      <wp:wrapNone/>
                      <wp:docPr id="124" name="Encre 1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8480" cy="90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124" o:spid="_x0000_s1026" type="#_x0000_t75" style="position:absolute;margin-left:39.25pt;margin-top:171.1pt;width:14.55pt;height:8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">
                      <v:imagedata r:id="rId14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163296</wp:posOffset>
                      </wp:positionH>
                      <wp:positionV relativeFrom="paragraph">
                        <wp:posOffset>2080285</wp:posOffset>
                      </wp:positionV>
                      <wp:extent cx="242280" cy="226080"/>
                      <wp:effectExtent l="57150" t="38100" r="62865" b="40640"/>
                      <wp:wrapNone/>
                      <wp:docPr id="123" name="Encre 1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2280" cy="226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123" o:spid="_x0000_s1026" type="#_x0000_t75" style="position:absolute;margin-left:11.9pt;margin-top:162.95pt;width:21.25pt;height:19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">
                      <v:imagedata r:id="rId14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1020096</wp:posOffset>
                      </wp:positionH>
                      <wp:positionV relativeFrom="paragraph">
                        <wp:posOffset>1771765</wp:posOffset>
                      </wp:positionV>
                      <wp:extent cx="211320" cy="191520"/>
                      <wp:effectExtent l="38100" t="38100" r="36830" b="37465"/>
                      <wp:wrapNone/>
                      <wp:docPr id="122" name="Encre 1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1320" cy="19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122" o:spid="_x0000_s1026" type="#_x0000_t75" style="position:absolute;margin-left:79.75pt;margin-top:138.8pt;width:18.05pt;height:16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">
                      <v:imagedata r:id="rId14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837216</wp:posOffset>
                      </wp:positionH>
                      <wp:positionV relativeFrom="paragraph">
                        <wp:posOffset>1875085</wp:posOffset>
                      </wp:positionV>
                      <wp:extent cx="65880" cy="65160"/>
                      <wp:effectExtent l="38100" t="38100" r="29845" b="30480"/>
                      <wp:wrapNone/>
                      <wp:docPr id="121" name="Encre 1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880" cy="65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121" o:spid="_x0000_s1026" type="#_x0000_t75" style="position:absolute;margin-left:65.05pt;margin-top:147.3pt;width:6.55pt;height:6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">
                      <v:imagedata r:id="rId14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683496</wp:posOffset>
                      </wp:positionH>
                      <wp:positionV relativeFrom="paragraph">
                        <wp:posOffset>1853125</wp:posOffset>
                      </wp:positionV>
                      <wp:extent cx="125280" cy="59400"/>
                      <wp:effectExtent l="38100" t="38100" r="46355" b="36195"/>
                      <wp:wrapNone/>
                      <wp:docPr id="120" name="Encre 1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5280" cy="59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120" o:spid="_x0000_s1026" type="#_x0000_t75" style="position:absolute;margin-left:53.05pt;margin-top:144.95pt;width:11.4pt;height:6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">
                      <v:imagedata r:id="rId14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500616</wp:posOffset>
                      </wp:positionH>
                      <wp:positionV relativeFrom="paragraph">
                        <wp:posOffset>1831525</wp:posOffset>
                      </wp:positionV>
                      <wp:extent cx="130680" cy="54720"/>
                      <wp:effectExtent l="38100" t="38100" r="41275" b="40640"/>
                      <wp:wrapNone/>
                      <wp:docPr id="119" name="Encre 1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0680" cy="54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119" o:spid="_x0000_s1026" type="#_x0000_t75" style="position:absolute;margin-left:38.5pt;margin-top:143.45pt;width:12.1pt;height:6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">
                      <v:imagedata r:id="rId15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381456</wp:posOffset>
                      </wp:positionH>
                      <wp:positionV relativeFrom="paragraph">
                        <wp:posOffset>1839445</wp:posOffset>
                      </wp:positionV>
                      <wp:extent cx="29880" cy="40320"/>
                      <wp:effectExtent l="38100" t="38100" r="46355" b="55245"/>
                      <wp:wrapNone/>
                      <wp:docPr id="118" name="Encre 1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880" cy="40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118" o:spid="_x0000_s1026" type="#_x0000_t75" style="position:absolute;margin-left:29.05pt;margin-top:143.95pt;width:4.2pt;height: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">
                      <v:imagedata r:id="rId15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209376</wp:posOffset>
                      </wp:positionH>
                      <wp:positionV relativeFrom="paragraph">
                        <wp:posOffset>1773565</wp:posOffset>
                      </wp:positionV>
                      <wp:extent cx="108720" cy="27000"/>
                      <wp:effectExtent l="38100" t="38100" r="43815" b="49530"/>
                      <wp:wrapNone/>
                      <wp:docPr id="117" name="Encre 1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720" cy="27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117" o:spid="_x0000_s1026" type="#_x0000_t75" style="position:absolute;margin-left:15.65pt;margin-top:138.85pt;width:9.95pt;height: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">
                      <v:imagedata r:id="rId15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281016</wp:posOffset>
                      </wp:positionH>
                      <wp:positionV relativeFrom="paragraph">
                        <wp:posOffset>1670245</wp:posOffset>
                      </wp:positionV>
                      <wp:extent cx="212400" cy="9000"/>
                      <wp:effectExtent l="38100" t="38100" r="35560" b="48260"/>
                      <wp:wrapNone/>
                      <wp:docPr id="116" name="Encre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400" cy="9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116" o:spid="_x0000_s1026" type="#_x0000_t75" style="position:absolute;margin-left:21.4pt;margin-top:130.6pt;width:18.4pt;height:2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">
                      <v:imagedata r:id="rId15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190656</wp:posOffset>
                      </wp:positionH>
                      <wp:positionV relativeFrom="paragraph">
                        <wp:posOffset>1667725</wp:posOffset>
                      </wp:positionV>
                      <wp:extent cx="102600" cy="222480"/>
                      <wp:effectExtent l="38100" t="38100" r="50165" b="44450"/>
                      <wp:wrapNone/>
                      <wp:docPr id="115" name="Encre 1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2600" cy="222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115" o:spid="_x0000_s1026" type="#_x0000_t75" style="position:absolute;margin-left:13.95pt;margin-top:130.55pt;width:10pt;height:19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">
                      <v:imagedata r:id="rId15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281016</wp:posOffset>
                      </wp:positionH>
                      <wp:positionV relativeFrom="paragraph">
                        <wp:posOffset>1765645</wp:posOffset>
                      </wp:positionV>
                      <wp:extent cx="43560" cy="6480"/>
                      <wp:effectExtent l="19050" t="19050" r="33020" b="31750"/>
                      <wp:wrapNone/>
                      <wp:docPr id="114" name="Encre 1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560" cy="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114" o:spid="_x0000_s1026" type="#_x0000_t75" style="position:absolute;margin-left:21.85pt;margin-top:138.75pt;width:4.1pt;height:1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">
                      <v:imagedata r:id="rId16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492336</wp:posOffset>
                      </wp:positionH>
                      <wp:positionV relativeFrom="paragraph">
                        <wp:posOffset>1298005</wp:posOffset>
                      </wp:positionV>
                      <wp:extent cx="182880" cy="204120"/>
                      <wp:effectExtent l="38100" t="38100" r="45720" b="43815"/>
                      <wp:wrapNone/>
                      <wp:docPr id="113" name="Encre 1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2880" cy="204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113" o:spid="_x0000_s1026" type="#_x0000_t75" style="position:absolute;margin-left:37.8pt;margin-top:101.5pt;width:16.4pt;height:17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">
                      <v:imagedata r:id="rId16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552456</wp:posOffset>
                      </wp:positionH>
                      <wp:positionV relativeFrom="paragraph">
                        <wp:posOffset>1047805</wp:posOffset>
                      </wp:positionV>
                      <wp:extent cx="372600" cy="417240"/>
                      <wp:effectExtent l="19050" t="38100" r="27940" b="40005"/>
                      <wp:wrapNone/>
                      <wp:docPr id="112" name="Encre 1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2600" cy="417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112" o:spid="_x0000_s1026" type="#_x0000_t75" style="position:absolute;margin-left:43.2pt;margin-top:81.7pt;width:30.45pt;height:34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">
                      <v:imagedata r:id="rId16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-116784</wp:posOffset>
                      </wp:positionH>
                      <wp:positionV relativeFrom="paragraph">
                        <wp:posOffset>591685</wp:posOffset>
                      </wp:positionV>
                      <wp:extent cx="2696400" cy="502920"/>
                      <wp:effectExtent l="38100" t="38100" r="46990" b="49530"/>
                      <wp:wrapNone/>
                      <wp:docPr id="111" name="Encre 1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96400" cy="502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111" o:spid="_x0000_s1026" type="#_x0000_t75" style="position:absolute;margin-left:-10.1pt;margin-top:45.75pt;width:214.05pt;height:41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">
                      <v:imagedata r:id="rId16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1583496</wp:posOffset>
                      </wp:positionH>
                      <wp:positionV relativeFrom="paragraph">
                        <wp:posOffset>233485</wp:posOffset>
                      </wp:positionV>
                      <wp:extent cx="1646640" cy="1187280"/>
                      <wp:effectExtent l="38100" t="38100" r="29845" b="51435"/>
                      <wp:wrapNone/>
                      <wp:docPr id="109" name="Encre 1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46640" cy="1187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109" o:spid="_x0000_s1026" type="#_x0000_t75" style="position:absolute;margin-left:124.35pt;margin-top:17.45pt;width:131.05pt;height:95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">
                      <v:imagedata r:id="rId16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1121256</wp:posOffset>
                      </wp:positionH>
                      <wp:positionV relativeFrom="paragraph">
                        <wp:posOffset>336085</wp:posOffset>
                      </wp:positionV>
                      <wp:extent cx="550080" cy="327240"/>
                      <wp:effectExtent l="38100" t="38100" r="21590" b="34925"/>
                      <wp:wrapNone/>
                      <wp:docPr id="108" name="Encre 1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0080" cy="327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108" o:spid="_x0000_s1026" type="#_x0000_t75" style="position:absolute;margin-left:87.4pt;margin-top:25.7pt;width:45.2pt;height:27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">
                      <v:imagedata r:id="rId171" o:title=""/>
                    </v:shape>
                  </w:pict>
                </mc:Fallback>
              </mc:AlternateContent>
            </w:r>
            <w:r w:rsidR="00F552A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2752" behindDoc="0" locked="0" layoutInCell="1" allowOverlap="1" wp14:anchorId="00B86156" wp14:editId="3C7AD152">
                      <wp:simplePos x="0" y="0"/>
                      <wp:positionH relativeFrom="column">
                        <wp:posOffset>1047830</wp:posOffset>
                      </wp:positionH>
                      <wp:positionV relativeFrom="paragraph">
                        <wp:posOffset>645642</wp:posOffset>
                      </wp:positionV>
                      <wp:extent cx="4092480" cy="607680"/>
                      <wp:effectExtent l="19050" t="38100" r="22860" b="40640"/>
                      <wp:wrapNone/>
                      <wp:docPr id="106" name="Encre 1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92480" cy="607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106" o:spid="_x0000_s1026" type="#_x0000_t75" style="position:absolute;margin-left:82.05pt;margin-top:50.25pt;width:323.2pt;height:49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">
                      <v:imagedata r:id="rId173" o:title=""/>
                    </v:shape>
                  </w:pict>
                </mc:Fallback>
              </mc:AlternateContent>
            </w:r>
            <w:r w:rsidR="00F552A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9680" behindDoc="0" locked="0" layoutInCell="1" allowOverlap="1" wp14:anchorId="4EBD0FA8" wp14:editId="460E6F4E">
                      <wp:simplePos x="0" y="0"/>
                      <wp:positionH relativeFrom="column">
                        <wp:posOffset>594230</wp:posOffset>
                      </wp:positionH>
                      <wp:positionV relativeFrom="paragraph">
                        <wp:posOffset>319122</wp:posOffset>
                      </wp:positionV>
                      <wp:extent cx="527040" cy="330840"/>
                      <wp:effectExtent l="38100" t="38100" r="26035" b="31115"/>
                      <wp:wrapNone/>
                      <wp:docPr id="103" name="Encre 1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7040" cy="330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103" o:spid="_x0000_s1026" type="#_x0000_t75" style="position:absolute;margin-left:46pt;margin-top:24.4pt;width:43.1pt;height:27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">
                      <v:imagedata r:id="rId175" o:title=""/>
                    </v:shape>
                  </w:pict>
                </mc:Fallback>
              </mc:AlternateContent>
            </w:r>
            <w:r w:rsidR="00F552A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6608" behindDoc="0" locked="0" layoutInCell="1" allowOverlap="1" wp14:anchorId="32D0E3EB" wp14:editId="12C48D62">
                      <wp:simplePos x="0" y="0"/>
                      <wp:positionH relativeFrom="column">
                        <wp:posOffset>521150</wp:posOffset>
                      </wp:positionH>
                      <wp:positionV relativeFrom="paragraph">
                        <wp:posOffset>325962</wp:posOffset>
                      </wp:positionV>
                      <wp:extent cx="2605320" cy="77760"/>
                      <wp:effectExtent l="38100" t="38100" r="43180" b="36830"/>
                      <wp:wrapNone/>
                      <wp:docPr id="99" name="Encre 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05320" cy="77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99" o:spid="_x0000_s1026" type="#_x0000_t75" style="position:absolute;margin-left:40.35pt;margin-top:24.75pt;width:206.8pt;height:7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">
                      <v:imagedata r:id="rId177" o:title=""/>
                    </v:shape>
                  </w:pict>
                </mc:Fallback>
              </mc:AlternateContent>
            </w:r>
            <w:r w:rsidR="00F552A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 wp14:anchorId="1970A85E" wp14:editId="11F7E7BB">
                      <wp:simplePos x="0" y="0"/>
                      <wp:positionH relativeFrom="column">
                        <wp:posOffset>-22450</wp:posOffset>
                      </wp:positionH>
                      <wp:positionV relativeFrom="paragraph">
                        <wp:posOffset>363402</wp:posOffset>
                      </wp:positionV>
                      <wp:extent cx="640800" cy="293040"/>
                      <wp:effectExtent l="38100" t="38100" r="6985" b="31115"/>
                      <wp:wrapNone/>
                      <wp:docPr id="98" name="Encre 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0800" cy="293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98" o:spid="_x0000_s1026" type="#_x0000_t75" style="position:absolute;margin-left:-2.5pt;margin-top:27.8pt;width:51.95pt;height:24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">
                      <v:imagedata r:id="rId179" o:title=""/>
                    </v:shape>
                  </w:pict>
                </mc:Fallback>
              </mc:AlternateContent>
            </w:r>
            <w:r w:rsidR="00171EBF">
              <w:rPr>
                <w:noProof/>
              </w:rPr>
              <w:drawing>
                <wp:inline distT="0" distB="0" distL="0" distR="0" wp14:anchorId="6E81B2A5" wp14:editId="00AF4940">
                  <wp:extent cx="2912731" cy="2478622"/>
                  <wp:effectExtent l="0" t="0" r="2540" b="0"/>
                  <wp:docPr id="94" name="Imag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8BB8B.tmp"/>
                          <pic:cNvPicPr/>
                        </pic:nvPicPr>
                        <pic:blipFill>
                          <a:blip r:embed="rId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939" cy="2477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171EBF" w:rsidRDefault="00F552A9" w:rsidP="002A359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1728" behindDoc="0" locked="0" layoutInCell="1" allowOverlap="1" wp14:anchorId="5F99BF8A" wp14:editId="2856002E">
                      <wp:simplePos x="0" y="0"/>
                      <wp:positionH relativeFrom="column">
                        <wp:posOffset>1882580</wp:posOffset>
                      </wp:positionH>
                      <wp:positionV relativeFrom="paragraph">
                        <wp:posOffset>937962</wp:posOffset>
                      </wp:positionV>
                      <wp:extent cx="198360" cy="169200"/>
                      <wp:effectExtent l="38100" t="38100" r="49530" b="40640"/>
                      <wp:wrapNone/>
                      <wp:docPr id="105" name="Encre 1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360" cy="169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105" o:spid="_x0000_s1026" type="#_x0000_t75" style="position:absolute;margin-left:147.45pt;margin-top:73pt;width:17.25pt;height: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">
                      <v:imagedata r:id="rId18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8656" behindDoc="0" locked="0" layoutInCell="1" allowOverlap="1" wp14:anchorId="0651AAFF" wp14:editId="0619BAA7">
                      <wp:simplePos x="0" y="0"/>
                      <wp:positionH relativeFrom="column">
                        <wp:posOffset>-18220</wp:posOffset>
                      </wp:positionH>
                      <wp:positionV relativeFrom="paragraph">
                        <wp:posOffset>249282</wp:posOffset>
                      </wp:positionV>
                      <wp:extent cx="130320" cy="205560"/>
                      <wp:effectExtent l="38100" t="38100" r="41275" b="42545"/>
                      <wp:wrapNone/>
                      <wp:docPr id="102" name="Encre 1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0320" cy="20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102" o:spid="_x0000_s1026" type="#_x0000_t75" style="position:absolute;margin-left:-2.25pt;margin-top:18.95pt;width:11.9pt;height:17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">
                      <v:imagedata r:id="rId18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7632" behindDoc="0" locked="0" layoutInCell="1" allowOverlap="1" wp14:anchorId="241A4D1F" wp14:editId="200D576F">
                      <wp:simplePos x="0" y="0"/>
                      <wp:positionH relativeFrom="column">
                        <wp:posOffset>24260</wp:posOffset>
                      </wp:positionH>
                      <wp:positionV relativeFrom="paragraph">
                        <wp:posOffset>249282</wp:posOffset>
                      </wp:positionV>
                      <wp:extent cx="43560" cy="6480"/>
                      <wp:effectExtent l="19050" t="19050" r="33020" b="31750"/>
                      <wp:wrapNone/>
                      <wp:docPr id="101" name="Encre 1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560" cy="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101" o:spid="_x0000_s1026" type="#_x0000_t75" style="position:absolute;margin-left:1.6pt;margin-top:19.35pt;width:4pt;height:1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">
                      <v:imagedata r:id="rId186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AE00781" wp14:editId="3F8CB2F6">
                  <wp:extent cx="1499616" cy="1126541"/>
                  <wp:effectExtent l="0" t="0" r="5715" b="0"/>
                  <wp:docPr id="96" name="Imag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89BFD.tmp"/>
                          <pic:cNvPicPr/>
                        </pic:nvPicPr>
                        <pic:blipFill>
                          <a:blip r:embed="rId1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360" cy="1127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3BA4BB4" wp14:editId="6CF7050A">
                  <wp:extent cx="1324051" cy="1117911"/>
                  <wp:effectExtent l="0" t="0" r="0" b="6350"/>
                  <wp:docPr id="97" name="Imag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8F370.tmp"/>
                          <pic:cNvPicPr/>
                        </pic:nvPicPr>
                        <pic:blipFill>
                          <a:blip r:embed="rId1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365" cy="111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52A9" w:rsidRPr="00F552A9" w:rsidRDefault="00F552A9" w:rsidP="002A3596">
            <w:pPr>
              <w:rPr>
                <w:sz w:val="16"/>
                <w:szCs w:val="16"/>
              </w:rPr>
            </w:pPr>
          </w:p>
          <w:p w:rsidR="00F552A9" w:rsidRDefault="00346418" w:rsidP="00F552A9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28206</wp:posOffset>
                      </wp:positionH>
                      <wp:positionV relativeFrom="paragraph">
                        <wp:posOffset>75050</wp:posOffset>
                      </wp:positionV>
                      <wp:extent cx="239760" cy="147600"/>
                      <wp:effectExtent l="38100" t="38100" r="46355" b="43180"/>
                      <wp:wrapNone/>
                      <wp:docPr id="110" name="Encre 1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9760" cy="147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Encre 110" o:spid="_x0000_s1026" type="#_x0000_t75" style="position:absolute;margin-left:1.2pt;margin-top:4.9pt;width:20.9pt;height:13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">
                      <v:imagedata r:id="rId190" o:title=""/>
                    </v:shape>
                  </w:pict>
                </mc:Fallback>
              </mc:AlternateContent>
            </w:r>
            <w:r w:rsidR="00F552A9">
              <w:t xml:space="preserve">  </w:t>
            </w:r>
            <w:r w:rsidR="00F552A9">
              <w:rPr>
                <w:noProof/>
              </w:rPr>
              <w:drawing>
                <wp:inline distT="0" distB="0" distL="0" distR="0" wp14:anchorId="48472A18" wp14:editId="6D26A4D2">
                  <wp:extent cx="2384299" cy="2179930"/>
                  <wp:effectExtent l="0" t="0" r="0" b="0"/>
                  <wp:docPr id="107" name="Imag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8913.tmp"/>
                          <pic:cNvPicPr/>
                        </pic:nvPicPr>
                        <pic:blipFill>
                          <a:blip r:embed="rId1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209" cy="217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EBF" w:rsidRDefault="00171EBF" w:rsidP="002A3596"/>
    <w:p w:rsidR="002A3596" w:rsidRDefault="00F552A9" w:rsidP="002A3596">
      <w:r>
        <w:t xml:space="preserve">Several </w:t>
      </w:r>
      <w:r w:rsidRPr="003E33AB">
        <w:t xml:space="preserve">Boundary </w:t>
      </w:r>
      <w:r>
        <w:t>conditions</w:t>
      </w:r>
      <w:r>
        <w:t xml:space="preserve"> are implemented during the rotation and </w:t>
      </w:r>
      <w:proofErr w:type="gramStart"/>
      <w:r>
        <w:t>the could</w:t>
      </w:r>
      <w:proofErr w:type="gramEnd"/>
      <w:r>
        <w:t xml:space="preserve"> be defined pressing “Define constrains”:</w:t>
      </w:r>
    </w:p>
    <w:p w:rsidR="00F552A9" w:rsidRDefault="00135367" w:rsidP="00135367">
      <w:pPr>
        <w:pStyle w:val="Paragraphedeliste"/>
        <w:numPr>
          <w:ilvl w:val="0"/>
          <w:numId w:val="1"/>
        </w:numPr>
      </w:pPr>
      <w:r w:rsidRPr="00135367">
        <w:rPr>
          <w:b/>
        </w:rPr>
        <w:t>Use monotonicity</w:t>
      </w:r>
      <w:r>
        <w:t>:</w:t>
      </w:r>
      <w:r w:rsidR="00F552A9">
        <w:t xml:space="preserve"> loading</w:t>
      </w:r>
      <w:r>
        <w:t xml:space="preserve"> must have only one maximum, </w:t>
      </w:r>
      <w:r w:rsidR="00F552A9">
        <w:t xml:space="preserve">during the iteration local maximum </w:t>
      </w:r>
      <w:r>
        <w:t>a reset to the value of the higher neighbor.</w:t>
      </w:r>
      <w:r w:rsidR="00F552A9">
        <w:t xml:space="preserve"> </w:t>
      </w:r>
    </w:p>
    <w:p w:rsidR="00135367" w:rsidRPr="002A3596" w:rsidRDefault="00135367" w:rsidP="00135367">
      <w:pPr>
        <w:pStyle w:val="Paragraphedeliste"/>
        <w:numPr>
          <w:ilvl w:val="0"/>
          <w:numId w:val="1"/>
        </w:numPr>
      </w:pPr>
      <w:r w:rsidRPr="00135367">
        <w:rPr>
          <w:b/>
        </w:rPr>
        <w:t>Constrains</w:t>
      </w:r>
      <w:r>
        <w:t xml:space="preserve">: force one loading to assume a value between 1 and 0 or to be a fraction of his maxima </w:t>
      </w:r>
      <w:r>
        <w:t xml:space="preserve">in a specific </w:t>
      </w:r>
      <w:proofErr w:type="gramStart"/>
      <w:r>
        <w:t>position(</w:t>
      </w:r>
      <w:proofErr w:type="gramEnd"/>
      <w:r>
        <w:t>0-n-spectra-1) of the set</w:t>
      </w:r>
      <w:r>
        <w:t>.</w:t>
      </w:r>
      <w:bookmarkStart w:id="0" w:name="_GoBack"/>
      <w:bookmarkEnd w:id="0"/>
    </w:p>
    <w:p w:rsidR="00B13D41" w:rsidRDefault="00B13D41" w:rsidP="00DD7F5B">
      <w:pPr>
        <w:spacing w:line="240" w:lineRule="auto"/>
        <w:contextualSpacing/>
      </w:pPr>
    </w:p>
    <w:sectPr w:rsidR="00B13D41" w:rsidSect="00F9225B">
      <w:headerReference w:type="even" r:id="rId192"/>
      <w:headerReference w:type="default" r:id="rId193"/>
      <w:footerReference w:type="even" r:id="rId194"/>
      <w:footerReference w:type="default" r:id="rId195"/>
      <w:headerReference w:type="first" r:id="rId196"/>
      <w:footerReference w:type="first" r:id="rId19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A42" w:rsidRDefault="00283A42" w:rsidP="00494D8B">
      <w:pPr>
        <w:spacing w:after="0" w:line="240" w:lineRule="auto"/>
      </w:pPr>
      <w:r>
        <w:separator/>
      </w:r>
    </w:p>
  </w:endnote>
  <w:endnote w:type="continuationSeparator" w:id="0">
    <w:p w:rsidR="00283A42" w:rsidRDefault="00283A42" w:rsidP="00494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D8B" w:rsidRDefault="00494D8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D8B" w:rsidRPr="00B62BAE" w:rsidRDefault="00494D8B" w:rsidP="00B62BA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D8B" w:rsidRDefault="00494D8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A42" w:rsidRDefault="00283A42" w:rsidP="00494D8B">
      <w:pPr>
        <w:spacing w:after="0" w:line="240" w:lineRule="auto"/>
      </w:pPr>
      <w:r>
        <w:separator/>
      </w:r>
    </w:p>
  </w:footnote>
  <w:footnote w:type="continuationSeparator" w:id="0">
    <w:p w:rsidR="00283A42" w:rsidRDefault="00283A42" w:rsidP="00494D8B">
      <w:pPr>
        <w:spacing w:after="0" w:line="240" w:lineRule="auto"/>
      </w:pPr>
      <w:r>
        <w:continuationSeparator/>
      </w:r>
    </w:p>
  </w:footnote>
  <w:footnote w:id="1">
    <w:p w:rsidR="000424E8" w:rsidRPr="00B62BAE" w:rsidRDefault="000424E8" w:rsidP="000424E8">
      <w:pPr>
        <w:pStyle w:val="Notedebasdepage"/>
        <w:rPr>
          <w:sz w:val="16"/>
          <w:szCs w:val="16"/>
          <w:lang w:val="fr-FR"/>
        </w:rPr>
      </w:pPr>
      <w:r w:rsidRPr="00B62BAE">
        <w:rPr>
          <w:sz w:val="16"/>
          <w:szCs w:val="16"/>
        </w:rPr>
        <w:t>1</w:t>
      </w:r>
      <w:r w:rsidRPr="00B62BAE">
        <w:rPr>
          <w:sz w:val="16"/>
          <w:szCs w:val="16"/>
        </w:rPr>
        <w:t xml:space="preserve">.  Malinowski ER. </w:t>
      </w:r>
      <w:r w:rsidRPr="00B62BAE">
        <w:rPr>
          <w:sz w:val="16"/>
          <w:szCs w:val="16"/>
          <w:lang w:val="fr-FR"/>
        </w:rPr>
        <w:t xml:space="preserve">Anal. </w:t>
      </w:r>
      <w:proofErr w:type="spellStart"/>
      <w:r w:rsidRPr="00B62BAE">
        <w:rPr>
          <w:sz w:val="16"/>
          <w:szCs w:val="16"/>
          <w:lang w:val="fr-FR"/>
        </w:rPr>
        <w:t>Chem</w:t>
      </w:r>
      <w:proofErr w:type="spellEnd"/>
      <w:r w:rsidRPr="00B62BAE">
        <w:rPr>
          <w:sz w:val="16"/>
          <w:szCs w:val="16"/>
          <w:lang w:val="fr-FR"/>
        </w:rPr>
        <w:t>. 1977; 49: 612–617.</w:t>
      </w:r>
    </w:p>
    <w:p w:rsidR="000424E8" w:rsidRPr="00B62BAE" w:rsidRDefault="000424E8" w:rsidP="000424E8">
      <w:pPr>
        <w:pStyle w:val="Notedebasdepage"/>
        <w:rPr>
          <w:sz w:val="16"/>
          <w:szCs w:val="16"/>
          <w:lang w:val="fr-FR"/>
        </w:rPr>
      </w:pPr>
      <w:r w:rsidRPr="00B62BAE">
        <w:rPr>
          <w:sz w:val="16"/>
          <w:szCs w:val="16"/>
          <w:lang w:val="fr-FR"/>
        </w:rPr>
        <w:t>2</w:t>
      </w:r>
      <w:r w:rsidRPr="00B62BAE">
        <w:rPr>
          <w:sz w:val="16"/>
          <w:szCs w:val="16"/>
          <w:lang w:val="fr-FR"/>
        </w:rPr>
        <w:t xml:space="preserve">.  Chen ZP, </w:t>
      </w:r>
      <w:proofErr w:type="spellStart"/>
      <w:r w:rsidRPr="00B62BAE">
        <w:rPr>
          <w:sz w:val="16"/>
          <w:szCs w:val="16"/>
          <w:lang w:val="fr-FR"/>
        </w:rPr>
        <w:t>Liang</w:t>
      </w:r>
      <w:proofErr w:type="spellEnd"/>
      <w:r w:rsidRPr="00B62BAE">
        <w:rPr>
          <w:sz w:val="16"/>
          <w:szCs w:val="16"/>
          <w:lang w:val="fr-FR"/>
        </w:rPr>
        <w:t xml:space="preserve"> YZ, Jiang JH, Lang Y, Qian JY, </w:t>
      </w:r>
      <w:proofErr w:type="spellStart"/>
      <w:r w:rsidRPr="00B62BAE">
        <w:rPr>
          <w:sz w:val="16"/>
          <w:szCs w:val="16"/>
          <w:lang w:val="fr-FR"/>
        </w:rPr>
        <w:t>Yu</w:t>
      </w:r>
      <w:proofErr w:type="spellEnd"/>
      <w:r w:rsidRPr="00B62BAE">
        <w:rPr>
          <w:sz w:val="16"/>
          <w:szCs w:val="16"/>
          <w:lang w:val="fr-FR"/>
        </w:rPr>
        <w:t xml:space="preserve"> RQ. J. </w:t>
      </w:r>
      <w:proofErr w:type="spellStart"/>
      <w:r w:rsidRPr="00B62BAE">
        <w:rPr>
          <w:sz w:val="16"/>
          <w:szCs w:val="16"/>
          <w:lang w:val="fr-FR"/>
        </w:rPr>
        <w:t>Chemometrics</w:t>
      </w:r>
      <w:proofErr w:type="spellEnd"/>
      <w:r w:rsidRPr="00B62BAE">
        <w:rPr>
          <w:sz w:val="16"/>
          <w:szCs w:val="16"/>
          <w:lang w:val="fr-FR"/>
        </w:rPr>
        <w:t xml:space="preserve"> 1999; 13: 15–30.</w:t>
      </w:r>
    </w:p>
    <w:p w:rsidR="000424E8" w:rsidRPr="00B62BAE" w:rsidRDefault="000424E8" w:rsidP="000424E8">
      <w:pPr>
        <w:pStyle w:val="Notedebasdepage"/>
        <w:rPr>
          <w:sz w:val="16"/>
          <w:szCs w:val="16"/>
        </w:rPr>
      </w:pPr>
      <w:r w:rsidRPr="00B62BAE">
        <w:rPr>
          <w:sz w:val="16"/>
          <w:szCs w:val="16"/>
        </w:rPr>
        <w:t>3</w:t>
      </w:r>
      <w:r w:rsidRPr="00B62BAE">
        <w:rPr>
          <w:sz w:val="16"/>
          <w:szCs w:val="16"/>
        </w:rPr>
        <w:t xml:space="preserve">.  </w:t>
      </w:r>
      <w:proofErr w:type="spellStart"/>
      <w:r w:rsidRPr="00B62BAE">
        <w:rPr>
          <w:sz w:val="16"/>
          <w:szCs w:val="16"/>
        </w:rPr>
        <w:t>Cattell</w:t>
      </w:r>
      <w:proofErr w:type="spellEnd"/>
      <w:r w:rsidRPr="00B62BAE">
        <w:rPr>
          <w:sz w:val="16"/>
          <w:szCs w:val="16"/>
        </w:rPr>
        <w:t xml:space="preserve"> RB. </w:t>
      </w:r>
      <w:proofErr w:type="gramStart"/>
      <w:r w:rsidRPr="00B62BAE">
        <w:rPr>
          <w:sz w:val="16"/>
          <w:szCs w:val="16"/>
        </w:rPr>
        <w:t xml:space="preserve">Multivariate </w:t>
      </w:r>
      <w:proofErr w:type="spellStart"/>
      <w:r w:rsidRPr="00B62BAE">
        <w:rPr>
          <w:sz w:val="16"/>
          <w:szCs w:val="16"/>
        </w:rPr>
        <w:t>Behav.Res</w:t>
      </w:r>
      <w:proofErr w:type="spellEnd"/>
      <w:r w:rsidRPr="00B62BAE">
        <w:rPr>
          <w:sz w:val="16"/>
          <w:szCs w:val="16"/>
        </w:rPr>
        <w:t>.</w:t>
      </w:r>
      <w:proofErr w:type="gramEnd"/>
      <w:r w:rsidRPr="00B62BAE">
        <w:rPr>
          <w:sz w:val="16"/>
          <w:szCs w:val="16"/>
        </w:rPr>
        <w:t xml:space="preserve"> </w:t>
      </w:r>
      <w:proofErr w:type="gramStart"/>
      <w:r w:rsidRPr="00B62BAE">
        <w:rPr>
          <w:sz w:val="16"/>
          <w:szCs w:val="16"/>
        </w:rPr>
        <w:t>1966; 1: 245–276.</w:t>
      </w:r>
      <w:proofErr w:type="gramEnd"/>
    </w:p>
    <w:p w:rsidR="000424E8" w:rsidRPr="00B62BAE" w:rsidRDefault="000424E8" w:rsidP="000424E8">
      <w:pPr>
        <w:pStyle w:val="Notedebasdepage"/>
        <w:rPr>
          <w:sz w:val="16"/>
          <w:szCs w:val="16"/>
        </w:rPr>
      </w:pPr>
      <w:r w:rsidRPr="00B62BAE">
        <w:rPr>
          <w:sz w:val="16"/>
          <w:szCs w:val="16"/>
        </w:rPr>
        <w:t xml:space="preserve">4   </w:t>
      </w:r>
      <w:r w:rsidRPr="00B62BAE">
        <w:rPr>
          <w:sz w:val="16"/>
          <w:szCs w:val="16"/>
        </w:rPr>
        <w:t xml:space="preserve">Malinowski ER. J. </w:t>
      </w:r>
      <w:proofErr w:type="spellStart"/>
      <w:r w:rsidRPr="00B62BAE">
        <w:rPr>
          <w:sz w:val="16"/>
          <w:szCs w:val="16"/>
        </w:rPr>
        <w:t>Chemometrics</w:t>
      </w:r>
      <w:proofErr w:type="spellEnd"/>
      <w:r w:rsidRPr="00B62BAE">
        <w:rPr>
          <w:sz w:val="16"/>
          <w:szCs w:val="16"/>
        </w:rPr>
        <w:t xml:space="preserve"> 1988; 3: 49–60.</w:t>
      </w:r>
    </w:p>
    <w:p w:rsidR="000424E8" w:rsidRDefault="000424E8" w:rsidP="000424E8">
      <w:pPr>
        <w:pStyle w:val="Notedebasdepage"/>
      </w:pPr>
      <w:proofErr w:type="gramStart"/>
      <w:r w:rsidRPr="00B62BAE">
        <w:rPr>
          <w:sz w:val="16"/>
          <w:szCs w:val="16"/>
        </w:rPr>
        <w:t xml:space="preserve">5  </w:t>
      </w:r>
      <w:r w:rsidRPr="00B62BAE">
        <w:rPr>
          <w:sz w:val="16"/>
          <w:szCs w:val="16"/>
        </w:rPr>
        <w:t>Malinowski</w:t>
      </w:r>
      <w:proofErr w:type="gramEnd"/>
      <w:r w:rsidRPr="00B62BAE">
        <w:rPr>
          <w:sz w:val="16"/>
          <w:szCs w:val="16"/>
        </w:rPr>
        <w:t xml:space="preserve"> ER. J. </w:t>
      </w:r>
      <w:proofErr w:type="spellStart"/>
      <w:r w:rsidRPr="00B62BAE">
        <w:rPr>
          <w:sz w:val="16"/>
          <w:szCs w:val="16"/>
        </w:rPr>
        <w:t>Chemometrics</w:t>
      </w:r>
      <w:proofErr w:type="spellEnd"/>
      <w:r w:rsidRPr="00B62BAE">
        <w:rPr>
          <w:sz w:val="16"/>
          <w:szCs w:val="16"/>
        </w:rPr>
        <w:t xml:space="preserve"> </w:t>
      </w:r>
      <w:r w:rsidRPr="00B62BAE">
        <w:rPr>
          <w:sz w:val="16"/>
          <w:szCs w:val="16"/>
        </w:rPr>
        <w:t>2009; 23: 1–6</w:t>
      </w:r>
      <w:r w:rsidRPr="00B62BAE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D8B" w:rsidRDefault="00494D8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D8B" w:rsidRDefault="00494D8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D8B" w:rsidRDefault="00494D8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D6133"/>
    <w:multiLevelType w:val="hybridMultilevel"/>
    <w:tmpl w:val="3708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F5B"/>
    <w:rsid w:val="000424E8"/>
    <w:rsid w:val="00045AC7"/>
    <w:rsid w:val="00135367"/>
    <w:rsid w:val="00171EBF"/>
    <w:rsid w:val="00206AF0"/>
    <w:rsid w:val="00242BA8"/>
    <w:rsid w:val="002661B8"/>
    <w:rsid w:val="00283A42"/>
    <w:rsid w:val="002A3596"/>
    <w:rsid w:val="00346418"/>
    <w:rsid w:val="003E33AB"/>
    <w:rsid w:val="00494D8B"/>
    <w:rsid w:val="004C5531"/>
    <w:rsid w:val="004F7390"/>
    <w:rsid w:val="00797365"/>
    <w:rsid w:val="00826E39"/>
    <w:rsid w:val="0088292C"/>
    <w:rsid w:val="00B13D41"/>
    <w:rsid w:val="00B62BAE"/>
    <w:rsid w:val="00C31A10"/>
    <w:rsid w:val="00C55B44"/>
    <w:rsid w:val="00D47825"/>
    <w:rsid w:val="00DD7F5B"/>
    <w:rsid w:val="00E72787"/>
    <w:rsid w:val="00F552A9"/>
    <w:rsid w:val="00FA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F5B"/>
  </w:style>
  <w:style w:type="paragraph" w:styleId="Titre1">
    <w:name w:val="heading 1"/>
    <w:basedOn w:val="Normal"/>
    <w:next w:val="Normal"/>
    <w:link w:val="Titre1Car"/>
    <w:uiPriority w:val="9"/>
    <w:qFormat/>
    <w:rsid w:val="00242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2B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D7F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7F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D7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7F5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31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242B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42B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rpsdetexteCar1">
    <w:name w:val="Corps de texte Car1"/>
    <w:basedOn w:val="Policepardfaut"/>
    <w:link w:val="Corpsdetexte"/>
    <w:uiPriority w:val="99"/>
    <w:rsid w:val="00FA0CEA"/>
    <w:rPr>
      <w:rFonts w:ascii="Microsoft Sans Serif" w:hAnsi="Microsoft Sans Serif" w:cs="Microsoft Sans Serif"/>
      <w:sz w:val="16"/>
      <w:szCs w:val="16"/>
      <w:shd w:val="clear" w:color="auto" w:fill="FFFFFF"/>
    </w:rPr>
  </w:style>
  <w:style w:type="paragraph" w:styleId="Corpsdetexte">
    <w:name w:val="Body Text"/>
    <w:basedOn w:val="Normal"/>
    <w:link w:val="CorpsdetexteCar1"/>
    <w:uiPriority w:val="99"/>
    <w:rsid w:val="00FA0CEA"/>
    <w:pPr>
      <w:shd w:val="clear" w:color="auto" w:fill="FFFFFF"/>
      <w:spacing w:after="0" w:line="240" w:lineRule="atLeast"/>
      <w:ind w:hanging="1960"/>
    </w:pPr>
    <w:rPr>
      <w:rFonts w:ascii="Microsoft Sans Serif" w:hAnsi="Microsoft Sans Serif" w:cs="Microsoft Sans Serif"/>
      <w:sz w:val="16"/>
      <w:szCs w:val="16"/>
    </w:rPr>
  </w:style>
  <w:style w:type="character" w:customStyle="1" w:styleId="CorpsdetexteCar">
    <w:name w:val="Corps de texte Car"/>
    <w:basedOn w:val="Policepardfaut"/>
    <w:uiPriority w:val="99"/>
    <w:semiHidden/>
    <w:rsid w:val="00FA0CEA"/>
  </w:style>
  <w:style w:type="character" w:customStyle="1" w:styleId="Heading1">
    <w:name w:val="Heading #1_"/>
    <w:basedOn w:val="Policepardfaut"/>
    <w:link w:val="Heading11"/>
    <w:uiPriority w:val="99"/>
    <w:rsid w:val="00FA0CEA"/>
    <w:rPr>
      <w:rFonts w:ascii="Angsana New" w:hAnsi="Angsana New" w:cs="Angsana New"/>
      <w:w w:val="50"/>
      <w:sz w:val="40"/>
      <w:szCs w:val="40"/>
      <w:shd w:val="clear" w:color="auto" w:fill="FFFFFF"/>
      <w:lang w:val="fr-FR" w:eastAsia="fr-FR"/>
    </w:rPr>
  </w:style>
  <w:style w:type="character" w:customStyle="1" w:styleId="Bodytext3">
    <w:name w:val="Body text (3)_"/>
    <w:basedOn w:val="Policepardfaut"/>
    <w:link w:val="Bodytext31"/>
    <w:uiPriority w:val="99"/>
    <w:rsid w:val="00FA0CEA"/>
    <w:rPr>
      <w:rFonts w:ascii="Microsoft Sans Serif" w:hAnsi="Microsoft Sans Serif" w:cs="Microsoft Sans Serif"/>
      <w:b/>
      <w:bCs/>
      <w:sz w:val="16"/>
      <w:szCs w:val="16"/>
      <w:shd w:val="clear" w:color="auto" w:fill="FFFFFF"/>
    </w:rPr>
  </w:style>
  <w:style w:type="character" w:customStyle="1" w:styleId="Bodytext30">
    <w:name w:val="Body text (3)"/>
    <w:basedOn w:val="Bodytext3"/>
    <w:uiPriority w:val="99"/>
    <w:rsid w:val="00FA0CEA"/>
    <w:rPr>
      <w:rFonts w:ascii="Microsoft Sans Serif" w:hAnsi="Microsoft Sans Serif" w:cs="Microsoft Sans Serif"/>
      <w:b/>
      <w:bCs/>
      <w:sz w:val="16"/>
      <w:szCs w:val="16"/>
      <w:shd w:val="clear" w:color="auto" w:fill="FFFFFF"/>
    </w:rPr>
  </w:style>
  <w:style w:type="character" w:customStyle="1" w:styleId="BodytextCorbel">
    <w:name w:val="Body text + Corbel"/>
    <w:aliases w:val="8.5 pt,Italic"/>
    <w:basedOn w:val="CorpsdetexteCar1"/>
    <w:uiPriority w:val="99"/>
    <w:rsid w:val="00FA0CEA"/>
    <w:rPr>
      <w:rFonts w:ascii="Corbel" w:hAnsi="Corbel" w:cs="Corbel"/>
      <w:i/>
      <w:iCs/>
      <w:sz w:val="17"/>
      <w:szCs w:val="17"/>
      <w:shd w:val="clear" w:color="auto" w:fill="FFFFFF"/>
    </w:rPr>
  </w:style>
  <w:style w:type="paragraph" w:customStyle="1" w:styleId="Heading11">
    <w:name w:val="Heading #11"/>
    <w:basedOn w:val="Normal"/>
    <w:link w:val="Heading1"/>
    <w:uiPriority w:val="99"/>
    <w:rsid w:val="00FA0CEA"/>
    <w:pPr>
      <w:shd w:val="clear" w:color="auto" w:fill="FFFFFF"/>
      <w:spacing w:after="300" w:line="240" w:lineRule="atLeast"/>
      <w:outlineLvl w:val="0"/>
    </w:pPr>
    <w:rPr>
      <w:rFonts w:ascii="Angsana New" w:hAnsi="Angsana New" w:cs="Angsana New"/>
      <w:w w:val="50"/>
      <w:sz w:val="40"/>
      <w:szCs w:val="40"/>
      <w:lang w:val="fr-FR" w:eastAsia="fr-FR"/>
    </w:rPr>
  </w:style>
  <w:style w:type="paragraph" w:customStyle="1" w:styleId="Bodytext31">
    <w:name w:val="Body text (3)1"/>
    <w:basedOn w:val="Normal"/>
    <w:link w:val="Bodytext3"/>
    <w:uiPriority w:val="99"/>
    <w:rsid w:val="00FA0CEA"/>
    <w:pPr>
      <w:shd w:val="clear" w:color="auto" w:fill="FFFFFF"/>
      <w:spacing w:after="0" w:line="240" w:lineRule="atLeast"/>
    </w:pPr>
    <w:rPr>
      <w:rFonts w:ascii="Microsoft Sans Serif" w:hAnsi="Microsoft Sans Serif" w:cs="Microsoft Sans Serif"/>
      <w:b/>
      <w:bCs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94D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4D8B"/>
  </w:style>
  <w:style w:type="paragraph" w:styleId="Pieddepage">
    <w:name w:val="footer"/>
    <w:basedOn w:val="Normal"/>
    <w:link w:val="PieddepageCar"/>
    <w:uiPriority w:val="99"/>
    <w:unhideWhenUsed/>
    <w:rsid w:val="00494D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4D8B"/>
  </w:style>
  <w:style w:type="paragraph" w:styleId="Notedebasdepage">
    <w:name w:val="footnote text"/>
    <w:basedOn w:val="Normal"/>
    <w:link w:val="NotedebasdepageCar"/>
    <w:uiPriority w:val="99"/>
    <w:unhideWhenUsed/>
    <w:rsid w:val="000424E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424E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424E8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1353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F5B"/>
  </w:style>
  <w:style w:type="paragraph" w:styleId="Titre1">
    <w:name w:val="heading 1"/>
    <w:basedOn w:val="Normal"/>
    <w:next w:val="Normal"/>
    <w:link w:val="Titre1Car"/>
    <w:uiPriority w:val="9"/>
    <w:qFormat/>
    <w:rsid w:val="00242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2B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D7F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7F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D7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7F5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31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242B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42B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rpsdetexteCar1">
    <w:name w:val="Corps de texte Car1"/>
    <w:basedOn w:val="Policepardfaut"/>
    <w:link w:val="Corpsdetexte"/>
    <w:uiPriority w:val="99"/>
    <w:rsid w:val="00FA0CEA"/>
    <w:rPr>
      <w:rFonts w:ascii="Microsoft Sans Serif" w:hAnsi="Microsoft Sans Serif" w:cs="Microsoft Sans Serif"/>
      <w:sz w:val="16"/>
      <w:szCs w:val="16"/>
      <w:shd w:val="clear" w:color="auto" w:fill="FFFFFF"/>
    </w:rPr>
  </w:style>
  <w:style w:type="paragraph" w:styleId="Corpsdetexte">
    <w:name w:val="Body Text"/>
    <w:basedOn w:val="Normal"/>
    <w:link w:val="CorpsdetexteCar1"/>
    <w:uiPriority w:val="99"/>
    <w:rsid w:val="00FA0CEA"/>
    <w:pPr>
      <w:shd w:val="clear" w:color="auto" w:fill="FFFFFF"/>
      <w:spacing w:after="0" w:line="240" w:lineRule="atLeast"/>
      <w:ind w:hanging="1960"/>
    </w:pPr>
    <w:rPr>
      <w:rFonts w:ascii="Microsoft Sans Serif" w:hAnsi="Microsoft Sans Serif" w:cs="Microsoft Sans Serif"/>
      <w:sz w:val="16"/>
      <w:szCs w:val="16"/>
    </w:rPr>
  </w:style>
  <w:style w:type="character" w:customStyle="1" w:styleId="CorpsdetexteCar">
    <w:name w:val="Corps de texte Car"/>
    <w:basedOn w:val="Policepardfaut"/>
    <w:uiPriority w:val="99"/>
    <w:semiHidden/>
    <w:rsid w:val="00FA0CEA"/>
  </w:style>
  <w:style w:type="character" w:customStyle="1" w:styleId="Heading1">
    <w:name w:val="Heading #1_"/>
    <w:basedOn w:val="Policepardfaut"/>
    <w:link w:val="Heading11"/>
    <w:uiPriority w:val="99"/>
    <w:rsid w:val="00FA0CEA"/>
    <w:rPr>
      <w:rFonts w:ascii="Angsana New" w:hAnsi="Angsana New" w:cs="Angsana New"/>
      <w:w w:val="50"/>
      <w:sz w:val="40"/>
      <w:szCs w:val="40"/>
      <w:shd w:val="clear" w:color="auto" w:fill="FFFFFF"/>
      <w:lang w:val="fr-FR" w:eastAsia="fr-FR"/>
    </w:rPr>
  </w:style>
  <w:style w:type="character" w:customStyle="1" w:styleId="Bodytext3">
    <w:name w:val="Body text (3)_"/>
    <w:basedOn w:val="Policepardfaut"/>
    <w:link w:val="Bodytext31"/>
    <w:uiPriority w:val="99"/>
    <w:rsid w:val="00FA0CEA"/>
    <w:rPr>
      <w:rFonts w:ascii="Microsoft Sans Serif" w:hAnsi="Microsoft Sans Serif" w:cs="Microsoft Sans Serif"/>
      <w:b/>
      <w:bCs/>
      <w:sz w:val="16"/>
      <w:szCs w:val="16"/>
      <w:shd w:val="clear" w:color="auto" w:fill="FFFFFF"/>
    </w:rPr>
  </w:style>
  <w:style w:type="character" w:customStyle="1" w:styleId="Bodytext30">
    <w:name w:val="Body text (3)"/>
    <w:basedOn w:val="Bodytext3"/>
    <w:uiPriority w:val="99"/>
    <w:rsid w:val="00FA0CEA"/>
    <w:rPr>
      <w:rFonts w:ascii="Microsoft Sans Serif" w:hAnsi="Microsoft Sans Serif" w:cs="Microsoft Sans Serif"/>
      <w:b/>
      <w:bCs/>
      <w:sz w:val="16"/>
      <w:szCs w:val="16"/>
      <w:shd w:val="clear" w:color="auto" w:fill="FFFFFF"/>
    </w:rPr>
  </w:style>
  <w:style w:type="character" w:customStyle="1" w:styleId="BodytextCorbel">
    <w:name w:val="Body text + Corbel"/>
    <w:aliases w:val="8.5 pt,Italic"/>
    <w:basedOn w:val="CorpsdetexteCar1"/>
    <w:uiPriority w:val="99"/>
    <w:rsid w:val="00FA0CEA"/>
    <w:rPr>
      <w:rFonts w:ascii="Corbel" w:hAnsi="Corbel" w:cs="Corbel"/>
      <w:i/>
      <w:iCs/>
      <w:sz w:val="17"/>
      <w:szCs w:val="17"/>
      <w:shd w:val="clear" w:color="auto" w:fill="FFFFFF"/>
    </w:rPr>
  </w:style>
  <w:style w:type="paragraph" w:customStyle="1" w:styleId="Heading11">
    <w:name w:val="Heading #11"/>
    <w:basedOn w:val="Normal"/>
    <w:link w:val="Heading1"/>
    <w:uiPriority w:val="99"/>
    <w:rsid w:val="00FA0CEA"/>
    <w:pPr>
      <w:shd w:val="clear" w:color="auto" w:fill="FFFFFF"/>
      <w:spacing w:after="300" w:line="240" w:lineRule="atLeast"/>
      <w:outlineLvl w:val="0"/>
    </w:pPr>
    <w:rPr>
      <w:rFonts w:ascii="Angsana New" w:hAnsi="Angsana New" w:cs="Angsana New"/>
      <w:w w:val="50"/>
      <w:sz w:val="40"/>
      <w:szCs w:val="40"/>
      <w:lang w:val="fr-FR" w:eastAsia="fr-FR"/>
    </w:rPr>
  </w:style>
  <w:style w:type="paragraph" w:customStyle="1" w:styleId="Bodytext31">
    <w:name w:val="Body text (3)1"/>
    <w:basedOn w:val="Normal"/>
    <w:link w:val="Bodytext3"/>
    <w:uiPriority w:val="99"/>
    <w:rsid w:val="00FA0CEA"/>
    <w:pPr>
      <w:shd w:val="clear" w:color="auto" w:fill="FFFFFF"/>
      <w:spacing w:after="0" w:line="240" w:lineRule="atLeast"/>
    </w:pPr>
    <w:rPr>
      <w:rFonts w:ascii="Microsoft Sans Serif" w:hAnsi="Microsoft Sans Serif" w:cs="Microsoft Sans Serif"/>
      <w:b/>
      <w:bCs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94D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4D8B"/>
  </w:style>
  <w:style w:type="paragraph" w:styleId="Pieddepage">
    <w:name w:val="footer"/>
    <w:basedOn w:val="Normal"/>
    <w:link w:val="PieddepageCar"/>
    <w:uiPriority w:val="99"/>
    <w:unhideWhenUsed/>
    <w:rsid w:val="00494D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4D8B"/>
  </w:style>
  <w:style w:type="paragraph" w:styleId="Notedebasdepage">
    <w:name w:val="footnote text"/>
    <w:basedOn w:val="Normal"/>
    <w:link w:val="NotedebasdepageCar"/>
    <w:uiPriority w:val="99"/>
    <w:unhideWhenUsed/>
    <w:rsid w:val="000424E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424E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424E8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135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5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emf"/><Relationship Id="rId21" Type="http://schemas.openxmlformats.org/officeDocument/2006/relationships/customXml" Target="ink/ink6.xml"/><Relationship Id="rId42" Type="http://schemas.openxmlformats.org/officeDocument/2006/relationships/customXml" Target="ink/ink16.xml"/><Relationship Id="rId63" Type="http://schemas.openxmlformats.org/officeDocument/2006/relationships/image" Target="media/image29.emf"/><Relationship Id="rId84" Type="http://schemas.openxmlformats.org/officeDocument/2006/relationships/customXml" Target="ink/ink36.xml"/><Relationship Id="rId138" Type="http://schemas.openxmlformats.org/officeDocument/2006/relationships/customXml" Target="ink/ink61.xml"/><Relationship Id="rId159" Type="http://schemas.openxmlformats.org/officeDocument/2006/relationships/image" Target="media/image74.emf"/><Relationship Id="rId170" Type="http://schemas.openxmlformats.org/officeDocument/2006/relationships/customXml" Target="ink/ink77.xml"/><Relationship Id="rId191" Type="http://schemas.openxmlformats.org/officeDocument/2006/relationships/image" Target="media/image92.tmp"/><Relationship Id="rId196" Type="http://schemas.openxmlformats.org/officeDocument/2006/relationships/header" Target="header3.xml"/><Relationship Id="rId16" Type="http://schemas.openxmlformats.org/officeDocument/2006/relationships/image" Target="media/image4.emf"/><Relationship Id="rId107" Type="http://schemas.openxmlformats.org/officeDocument/2006/relationships/image" Target="media/image47.emf"/><Relationship Id="rId11" Type="http://schemas.openxmlformats.org/officeDocument/2006/relationships/customXml" Target="ink/ink1.xml"/><Relationship Id="rId32" Type="http://schemas.openxmlformats.org/officeDocument/2006/relationships/customXml" Target="ink/ink11.xml"/><Relationship Id="rId37" Type="http://schemas.openxmlformats.org/officeDocument/2006/relationships/image" Target="media/image15.emf"/><Relationship Id="rId53" Type="http://schemas.openxmlformats.org/officeDocument/2006/relationships/customXml" Target="ink/ink21.xml"/><Relationship Id="rId58" Type="http://schemas.openxmlformats.org/officeDocument/2006/relationships/customXml" Target="ink/ink23.xml"/><Relationship Id="rId74" Type="http://schemas.openxmlformats.org/officeDocument/2006/relationships/customXml" Target="ink/ink31.xml"/><Relationship Id="rId79" Type="http://schemas.openxmlformats.org/officeDocument/2006/relationships/image" Target="media/image37.emf"/><Relationship Id="rId102" Type="http://schemas.openxmlformats.org/officeDocument/2006/relationships/customXml" Target="ink/ink44.xml"/><Relationship Id="rId123" Type="http://schemas.openxmlformats.org/officeDocument/2006/relationships/customXml" Target="ink/ink54.xml"/><Relationship Id="rId128" Type="http://schemas.openxmlformats.org/officeDocument/2006/relationships/customXml" Target="ink/ink56.xml"/><Relationship Id="rId144" Type="http://schemas.openxmlformats.org/officeDocument/2006/relationships/customXml" Target="ink/ink64.xml"/><Relationship Id="rId149" Type="http://schemas.openxmlformats.org/officeDocument/2006/relationships/image" Target="media/image69.emf"/><Relationship Id="rId5" Type="http://schemas.microsoft.com/office/2007/relationships/stylesWithEffects" Target="stylesWithEffects.xml"/><Relationship Id="rId90" Type="http://schemas.openxmlformats.org/officeDocument/2006/relationships/customXml" Target="ink/ink39.xml"/><Relationship Id="rId95" Type="http://schemas.openxmlformats.org/officeDocument/2006/relationships/image" Target="media/image45.emf"/><Relationship Id="rId160" Type="http://schemas.openxmlformats.org/officeDocument/2006/relationships/customXml" Target="ink/ink72.xml"/><Relationship Id="rId165" Type="http://schemas.openxmlformats.org/officeDocument/2006/relationships/image" Target="media/image77.emf"/><Relationship Id="rId181" Type="http://schemas.openxmlformats.org/officeDocument/2006/relationships/customXml" Target="ink/ink82.xml"/><Relationship Id="rId186" Type="http://schemas.openxmlformats.org/officeDocument/2006/relationships/image" Target="media/image88.emf"/><Relationship Id="rId22" Type="http://schemas.openxmlformats.org/officeDocument/2006/relationships/image" Target="media/image7.emf"/><Relationship Id="rId27" Type="http://schemas.openxmlformats.org/officeDocument/2006/relationships/customXml" Target="ink/ink9.xml"/><Relationship Id="rId43" Type="http://schemas.openxmlformats.org/officeDocument/2006/relationships/image" Target="media/image18.emf"/><Relationship Id="rId48" Type="http://schemas.openxmlformats.org/officeDocument/2006/relationships/image" Target="media/image3.tmp"/><Relationship Id="rId64" Type="http://schemas.openxmlformats.org/officeDocument/2006/relationships/customXml" Target="ink/ink26.xml"/><Relationship Id="rId69" Type="http://schemas.openxmlformats.org/officeDocument/2006/relationships/image" Target="media/image32.emf"/><Relationship Id="rId113" Type="http://schemas.openxmlformats.org/officeDocument/2006/relationships/image" Target="media/image50.emf"/><Relationship Id="rId118" Type="http://schemas.openxmlformats.org/officeDocument/2006/relationships/customXml" Target="ink/ink52.xml"/><Relationship Id="rId134" Type="http://schemas.openxmlformats.org/officeDocument/2006/relationships/customXml" Target="ink/ink59.xml"/><Relationship Id="rId139" Type="http://schemas.openxmlformats.org/officeDocument/2006/relationships/image" Target="media/image64.emf"/><Relationship Id="rId80" Type="http://schemas.openxmlformats.org/officeDocument/2006/relationships/customXml" Target="ink/ink34.xml"/><Relationship Id="rId85" Type="http://schemas.openxmlformats.org/officeDocument/2006/relationships/image" Target="media/image40.emf"/><Relationship Id="rId150" Type="http://schemas.openxmlformats.org/officeDocument/2006/relationships/customXml" Target="ink/ink67.xml"/><Relationship Id="rId155" Type="http://schemas.openxmlformats.org/officeDocument/2006/relationships/image" Target="media/image72.emf"/><Relationship Id="rId171" Type="http://schemas.openxmlformats.org/officeDocument/2006/relationships/image" Target="media/image80.emf"/><Relationship Id="rId176" Type="http://schemas.openxmlformats.org/officeDocument/2006/relationships/customXml" Target="ink/ink80.xml"/><Relationship Id="rId192" Type="http://schemas.openxmlformats.org/officeDocument/2006/relationships/header" Target="header1.xml"/><Relationship Id="rId197" Type="http://schemas.openxmlformats.org/officeDocument/2006/relationships/footer" Target="footer3.xml"/><Relationship Id="rId12" Type="http://schemas.openxmlformats.org/officeDocument/2006/relationships/image" Target="media/image2.emf"/><Relationship Id="rId17" Type="http://schemas.openxmlformats.org/officeDocument/2006/relationships/customXml" Target="ink/ink4.xml"/><Relationship Id="rId33" Type="http://schemas.openxmlformats.org/officeDocument/2006/relationships/image" Target="media/image13.emf"/><Relationship Id="rId38" Type="http://schemas.openxmlformats.org/officeDocument/2006/relationships/customXml" Target="ink/ink14.xml"/><Relationship Id="rId59" Type="http://schemas.openxmlformats.org/officeDocument/2006/relationships/image" Target="media/image27.emf"/><Relationship Id="rId103" Type="http://schemas.openxmlformats.org/officeDocument/2006/relationships/image" Target="media/image21.emf"/><Relationship Id="rId108" Type="http://schemas.openxmlformats.org/officeDocument/2006/relationships/customXml" Target="ink/ink47.xml"/><Relationship Id="rId124" Type="http://schemas.openxmlformats.org/officeDocument/2006/relationships/image" Target="media/image56.emf"/><Relationship Id="rId129" Type="http://schemas.openxmlformats.org/officeDocument/2006/relationships/image" Target="media/image59.emf"/><Relationship Id="rId54" Type="http://schemas.openxmlformats.org/officeDocument/2006/relationships/image" Target="media/image24.emf"/><Relationship Id="rId70" Type="http://schemas.openxmlformats.org/officeDocument/2006/relationships/customXml" Target="ink/ink29.xml"/><Relationship Id="rId75" Type="http://schemas.openxmlformats.org/officeDocument/2006/relationships/image" Target="media/image35.emf"/><Relationship Id="rId91" Type="http://schemas.openxmlformats.org/officeDocument/2006/relationships/image" Target="media/image43.emf"/><Relationship Id="rId96" Type="http://schemas.openxmlformats.org/officeDocument/2006/relationships/customXml" Target="ink/ink42.xml"/><Relationship Id="rId140" Type="http://schemas.openxmlformats.org/officeDocument/2006/relationships/customXml" Target="ink/ink62.xml"/><Relationship Id="rId145" Type="http://schemas.openxmlformats.org/officeDocument/2006/relationships/image" Target="media/image67.emf"/><Relationship Id="rId161" Type="http://schemas.openxmlformats.org/officeDocument/2006/relationships/image" Target="media/image75.emf"/><Relationship Id="rId166" Type="http://schemas.openxmlformats.org/officeDocument/2006/relationships/customXml" Target="ink/ink75.xml"/><Relationship Id="rId182" Type="http://schemas.openxmlformats.org/officeDocument/2006/relationships/image" Target="media/image86.emf"/><Relationship Id="rId187" Type="http://schemas.openxmlformats.org/officeDocument/2006/relationships/image" Target="media/image8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3" Type="http://schemas.openxmlformats.org/officeDocument/2006/relationships/customXml" Target="ink/ink7.xml"/><Relationship Id="rId28" Type="http://schemas.openxmlformats.org/officeDocument/2006/relationships/image" Target="media/image10.emf"/><Relationship Id="rId49" Type="http://schemas.openxmlformats.org/officeDocument/2006/relationships/customXml" Target="ink/ink19.xml"/><Relationship Id="rId114" Type="http://schemas.openxmlformats.org/officeDocument/2006/relationships/customXml" Target="ink/ink50.xml"/><Relationship Id="rId119" Type="http://schemas.openxmlformats.org/officeDocument/2006/relationships/image" Target="media/image53.emf"/><Relationship Id="rId44" Type="http://schemas.openxmlformats.org/officeDocument/2006/relationships/customXml" Target="ink/ink17.xml"/><Relationship Id="rId60" Type="http://schemas.openxmlformats.org/officeDocument/2006/relationships/customXml" Target="ink/ink24.xml"/><Relationship Id="rId65" Type="http://schemas.openxmlformats.org/officeDocument/2006/relationships/image" Target="media/image30.emf"/><Relationship Id="rId81" Type="http://schemas.openxmlformats.org/officeDocument/2006/relationships/image" Target="media/image38.emf"/><Relationship Id="rId86" Type="http://schemas.openxmlformats.org/officeDocument/2006/relationships/customXml" Target="ink/ink37.xml"/><Relationship Id="rId130" Type="http://schemas.openxmlformats.org/officeDocument/2006/relationships/customXml" Target="ink/ink57.xml"/><Relationship Id="rId135" Type="http://schemas.openxmlformats.org/officeDocument/2006/relationships/image" Target="media/image62.emf"/><Relationship Id="rId151" Type="http://schemas.openxmlformats.org/officeDocument/2006/relationships/image" Target="media/image70.emf"/><Relationship Id="rId156" Type="http://schemas.openxmlformats.org/officeDocument/2006/relationships/customXml" Target="ink/ink70.xml"/><Relationship Id="rId177" Type="http://schemas.openxmlformats.org/officeDocument/2006/relationships/image" Target="media/image83.emf"/><Relationship Id="rId198" Type="http://schemas.openxmlformats.org/officeDocument/2006/relationships/fontTable" Target="fontTable.xml"/><Relationship Id="rId172" Type="http://schemas.openxmlformats.org/officeDocument/2006/relationships/customXml" Target="ink/ink78.xml"/><Relationship Id="rId193" Type="http://schemas.openxmlformats.org/officeDocument/2006/relationships/header" Target="header2.xml"/><Relationship Id="rId13" Type="http://schemas.openxmlformats.org/officeDocument/2006/relationships/customXml" Target="ink/ink2.xml"/><Relationship Id="rId18" Type="http://schemas.openxmlformats.org/officeDocument/2006/relationships/image" Target="media/image5.emf"/><Relationship Id="rId39" Type="http://schemas.openxmlformats.org/officeDocument/2006/relationships/image" Target="media/image16.emf"/><Relationship Id="rId109" Type="http://schemas.openxmlformats.org/officeDocument/2006/relationships/image" Target="media/image48.emf"/><Relationship Id="rId34" Type="http://schemas.openxmlformats.org/officeDocument/2006/relationships/customXml" Target="ink/ink12.xml"/><Relationship Id="rId50" Type="http://schemas.openxmlformats.org/officeDocument/2006/relationships/image" Target="media/image22.emf"/><Relationship Id="rId55" Type="http://schemas.openxmlformats.org/officeDocument/2006/relationships/image" Target="media/image4.tmp"/><Relationship Id="rId76" Type="http://schemas.openxmlformats.org/officeDocument/2006/relationships/customXml" Target="ink/ink32.xml"/><Relationship Id="rId97" Type="http://schemas.openxmlformats.org/officeDocument/2006/relationships/image" Target="media/image46.emf"/><Relationship Id="rId104" Type="http://schemas.openxmlformats.org/officeDocument/2006/relationships/customXml" Target="ink/ink45.xml"/><Relationship Id="rId120" Type="http://schemas.openxmlformats.org/officeDocument/2006/relationships/customXml" Target="ink/ink53.xml"/><Relationship Id="rId125" Type="http://schemas.openxmlformats.org/officeDocument/2006/relationships/image" Target="media/image57.tmp"/><Relationship Id="rId141" Type="http://schemas.openxmlformats.org/officeDocument/2006/relationships/image" Target="media/image65.emf"/><Relationship Id="rId146" Type="http://schemas.openxmlformats.org/officeDocument/2006/relationships/customXml" Target="ink/ink65.xml"/><Relationship Id="rId167" Type="http://schemas.openxmlformats.org/officeDocument/2006/relationships/image" Target="media/image78.emf"/><Relationship Id="rId188" Type="http://schemas.openxmlformats.org/officeDocument/2006/relationships/image" Target="media/image90.png"/><Relationship Id="rId7" Type="http://schemas.openxmlformats.org/officeDocument/2006/relationships/webSettings" Target="webSettings.xml"/><Relationship Id="rId71" Type="http://schemas.openxmlformats.org/officeDocument/2006/relationships/image" Target="media/image33.emf"/><Relationship Id="rId92" Type="http://schemas.openxmlformats.org/officeDocument/2006/relationships/customXml" Target="ink/ink40.xml"/><Relationship Id="rId162" Type="http://schemas.openxmlformats.org/officeDocument/2006/relationships/customXml" Target="ink/ink73.xml"/><Relationship Id="rId183" Type="http://schemas.openxmlformats.org/officeDocument/2006/relationships/customXml" Target="ink/ink83.xml"/><Relationship Id="rId2" Type="http://schemas.openxmlformats.org/officeDocument/2006/relationships/customXml" Target="../customXml/item2.xml"/><Relationship Id="rId29" Type="http://schemas.openxmlformats.org/officeDocument/2006/relationships/image" Target="media/image2.tmp"/><Relationship Id="rId24" Type="http://schemas.openxmlformats.org/officeDocument/2006/relationships/image" Target="media/image8.emf"/><Relationship Id="rId40" Type="http://schemas.openxmlformats.org/officeDocument/2006/relationships/customXml" Target="ink/ink15.xml"/><Relationship Id="rId45" Type="http://schemas.openxmlformats.org/officeDocument/2006/relationships/image" Target="media/image19.emf"/><Relationship Id="rId66" Type="http://schemas.openxmlformats.org/officeDocument/2006/relationships/customXml" Target="ink/ink27.xml"/><Relationship Id="rId87" Type="http://schemas.openxmlformats.org/officeDocument/2006/relationships/image" Target="media/image41.emf"/><Relationship Id="rId110" Type="http://schemas.openxmlformats.org/officeDocument/2006/relationships/customXml" Target="ink/ink48.xml"/><Relationship Id="rId115" Type="http://schemas.openxmlformats.org/officeDocument/2006/relationships/image" Target="media/image51.emf"/><Relationship Id="rId131" Type="http://schemas.openxmlformats.org/officeDocument/2006/relationships/image" Target="media/image60.emf"/><Relationship Id="rId136" Type="http://schemas.openxmlformats.org/officeDocument/2006/relationships/customXml" Target="ink/ink60.xml"/><Relationship Id="rId157" Type="http://schemas.openxmlformats.org/officeDocument/2006/relationships/image" Target="media/image73.emf"/><Relationship Id="rId178" Type="http://schemas.openxmlformats.org/officeDocument/2006/relationships/customXml" Target="ink/ink81.xml"/><Relationship Id="rId61" Type="http://schemas.openxmlformats.org/officeDocument/2006/relationships/image" Target="media/image28.emf"/><Relationship Id="rId82" Type="http://schemas.openxmlformats.org/officeDocument/2006/relationships/customXml" Target="ink/ink35.xml"/><Relationship Id="rId152" Type="http://schemas.openxmlformats.org/officeDocument/2006/relationships/customXml" Target="ink/ink68.xml"/><Relationship Id="rId173" Type="http://schemas.openxmlformats.org/officeDocument/2006/relationships/image" Target="media/image81.emf"/><Relationship Id="rId194" Type="http://schemas.openxmlformats.org/officeDocument/2006/relationships/footer" Target="footer1.xml"/><Relationship Id="rId199" Type="http://schemas.openxmlformats.org/officeDocument/2006/relationships/theme" Target="theme/theme1.xml"/><Relationship Id="rId19" Type="http://schemas.openxmlformats.org/officeDocument/2006/relationships/customXml" Target="ink/ink5.xml"/><Relationship Id="rId14" Type="http://schemas.openxmlformats.org/officeDocument/2006/relationships/image" Target="media/image3.emf"/><Relationship Id="rId30" Type="http://schemas.openxmlformats.org/officeDocument/2006/relationships/customXml" Target="ink/ink10.xml"/><Relationship Id="rId35" Type="http://schemas.openxmlformats.org/officeDocument/2006/relationships/image" Target="media/image14.emf"/><Relationship Id="rId56" Type="http://schemas.openxmlformats.org/officeDocument/2006/relationships/customXml" Target="ink/ink22.xml"/><Relationship Id="rId77" Type="http://schemas.openxmlformats.org/officeDocument/2006/relationships/image" Target="media/image36.emf"/><Relationship Id="rId100" Type="http://schemas.openxmlformats.org/officeDocument/2006/relationships/customXml" Target="ink/ink43.xml"/><Relationship Id="rId105" Type="http://schemas.openxmlformats.org/officeDocument/2006/relationships/image" Target="media/image25.emf"/><Relationship Id="rId126" Type="http://schemas.openxmlformats.org/officeDocument/2006/relationships/customXml" Target="ink/ink55.xml"/><Relationship Id="rId147" Type="http://schemas.openxmlformats.org/officeDocument/2006/relationships/image" Target="media/image68.emf"/><Relationship Id="rId168" Type="http://schemas.openxmlformats.org/officeDocument/2006/relationships/customXml" Target="ink/ink76.xml"/><Relationship Id="rId8" Type="http://schemas.openxmlformats.org/officeDocument/2006/relationships/footnotes" Target="footnotes.xml"/><Relationship Id="rId51" Type="http://schemas.openxmlformats.org/officeDocument/2006/relationships/customXml" Target="ink/ink20.xml"/><Relationship Id="rId72" Type="http://schemas.openxmlformats.org/officeDocument/2006/relationships/customXml" Target="ink/ink30.xml"/><Relationship Id="rId93" Type="http://schemas.openxmlformats.org/officeDocument/2006/relationships/image" Target="media/image44.emf"/><Relationship Id="rId98" Type="http://schemas.openxmlformats.org/officeDocument/2006/relationships/image" Target="media/image5.tmp"/><Relationship Id="rId121" Type="http://schemas.openxmlformats.org/officeDocument/2006/relationships/image" Target="media/image54.emf"/><Relationship Id="rId142" Type="http://schemas.openxmlformats.org/officeDocument/2006/relationships/customXml" Target="ink/ink63.xml"/><Relationship Id="rId163" Type="http://schemas.openxmlformats.org/officeDocument/2006/relationships/image" Target="media/image76.emf"/><Relationship Id="rId184" Type="http://schemas.openxmlformats.org/officeDocument/2006/relationships/image" Target="media/image87.emf"/><Relationship Id="rId189" Type="http://schemas.openxmlformats.org/officeDocument/2006/relationships/customXml" Target="ink/ink85.xml"/><Relationship Id="rId3" Type="http://schemas.openxmlformats.org/officeDocument/2006/relationships/numbering" Target="numbering.xml"/><Relationship Id="rId25" Type="http://schemas.openxmlformats.org/officeDocument/2006/relationships/customXml" Target="ink/ink8.xml"/><Relationship Id="rId46" Type="http://schemas.openxmlformats.org/officeDocument/2006/relationships/customXml" Target="ink/ink18.xml"/><Relationship Id="rId67" Type="http://schemas.openxmlformats.org/officeDocument/2006/relationships/image" Target="media/image31.emf"/><Relationship Id="rId116" Type="http://schemas.openxmlformats.org/officeDocument/2006/relationships/customXml" Target="ink/ink51.xml"/><Relationship Id="rId137" Type="http://schemas.openxmlformats.org/officeDocument/2006/relationships/image" Target="media/image63.emf"/><Relationship Id="rId158" Type="http://schemas.openxmlformats.org/officeDocument/2006/relationships/customXml" Target="ink/ink71.xml"/><Relationship Id="rId20" Type="http://schemas.openxmlformats.org/officeDocument/2006/relationships/image" Target="media/image6.emf"/><Relationship Id="rId41" Type="http://schemas.openxmlformats.org/officeDocument/2006/relationships/image" Target="media/image17.emf"/><Relationship Id="rId62" Type="http://schemas.openxmlformats.org/officeDocument/2006/relationships/customXml" Target="ink/ink25.xml"/><Relationship Id="rId83" Type="http://schemas.openxmlformats.org/officeDocument/2006/relationships/image" Target="media/image39.emf"/><Relationship Id="rId88" Type="http://schemas.openxmlformats.org/officeDocument/2006/relationships/customXml" Target="ink/ink38.xml"/><Relationship Id="rId111" Type="http://schemas.openxmlformats.org/officeDocument/2006/relationships/image" Target="media/image49.emf"/><Relationship Id="rId132" Type="http://schemas.openxmlformats.org/officeDocument/2006/relationships/customXml" Target="ink/ink58.xml"/><Relationship Id="rId153" Type="http://schemas.openxmlformats.org/officeDocument/2006/relationships/image" Target="media/image71.emf"/><Relationship Id="rId174" Type="http://schemas.openxmlformats.org/officeDocument/2006/relationships/customXml" Target="ink/ink79.xml"/><Relationship Id="rId179" Type="http://schemas.openxmlformats.org/officeDocument/2006/relationships/image" Target="media/image84.emf"/><Relationship Id="rId195" Type="http://schemas.openxmlformats.org/officeDocument/2006/relationships/footer" Target="footer2.xml"/><Relationship Id="rId190" Type="http://schemas.openxmlformats.org/officeDocument/2006/relationships/image" Target="media/image91.emf"/><Relationship Id="rId15" Type="http://schemas.openxmlformats.org/officeDocument/2006/relationships/customXml" Target="ink/ink3.xml"/><Relationship Id="rId36" Type="http://schemas.openxmlformats.org/officeDocument/2006/relationships/customXml" Target="ink/ink13.xml"/><Relationship Id="rId57" Type="http://schemas.openxmlformats.org/officeDocument/2006/relationships/image" Target="media/image26.emf"/><Relationship Id="rId106" Type="http://schemas.openxmlformats.org/officeDocument/2006/relationships/customXml" Target="ink/ink46.xml"/><Relationship Id="rId127" Type="http://schemas.openxmlformats.org/officeDocument/2006/relationships/image" Target="media/image58.emf"/><Relationship Id="rId10" Type="http://schemas.openxmlformats.org/officeDocument/2006/relationships/image" Target="media/image1.tmp"/><Relationship Id="rId31" Type="http://schemas.openxmlformats.org/officeDocument/2006/relationships/image" Target="media/image12.emf"/><Relationship Id="rId52" Type="http://schemas.openxmlformats.org/officeDocument/2006/relationships/image" Target="media/image23.emf"/><Relationship Id="rId73" Type="http://schemas.openxmlformats.org/officeDocument/2006/relationships/image" Target="media/image34.emf"/><Relationship Id="rId78" Type="http://schemas.openxmlformats.org/officeDocument/2006/relationships/customXml" Target="ink/ink33.xml"/><Relationship Id="rId94" Type="http://schemas.openxmlformats.org/officeDocument/2006/relationships/customXml" Target="ink/ink41.xml"/><Relationship Id="rId99" Type="http://schemas.openxmlformats.org/officeDocument/2006/relationships/image" Target="media/image6.tmp"/><Relationship Id="rId101" Type="http://schemas.openxmlformats.org/officeDocument/2006/relationships/image" Target="media/image11.emf"/><Relationship Id="rId122" Type="http://schemas.openxmlformats.org/officeDocument/2006/relationships/image" Target="media/image55.tmp"/><Relationship Id="rId143" Type="http://schemas.openxmlformats.org/officeDocument/2006/relationships/image" Target="media/image66.emf"/><Relationship Id="rId148" Type="http://schemas.openxmlformats.org/officeDocument/2006/relationships/customXml" Target="ink/ink66.xml"/><Relationship Id="rId164" Type="http://schemas.openxmlformats.org/officeDocument/2006/relationships/customXml" Target="ink/ink74.xml"/><Relationship Id="rId169" Type="http://schemas.openxmlformats.org/officeDocument/2006/relationships/image" Target="media/image79.emf"/><Relationship Id="rId185" Type="http://schemas.openxmlformats.org/officeDocument/2006/relationships/customXml" Target="ink/ink84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80" Type="http://schemas.openxmlformats.org/officeDocument/2006/relationships/image" Target="media/image85.tmp"/><Relationship Id="rId26" Type="http://schemas.openxmlformats.org/officeDocument/2006/relationships/image" Target="media/image9.emf"/><Relationship Id="rId47" Type="http://schemas.openxmlformats.org/officeDocument/2006/relationships/image" Target="media/image20.emf"/><Relationship Id="rId68" Type="http://schemas.openxmlformats.org/officeDocument/2006/relationships/customXml" Target="ink/ink28.xml"/><Relationship Id="rId89" Type="http://schemas.openxmlformats.org/officeDocument/2006/relationships/image" Target="media/image42.emf"/><Relationship Id="rId112" Type="http://schemas.openxmlformats.org/officeDocument/2006/relationships/customXml" Target="ink/ink49.xml"/><Relationship Id="rId133" Type="http://schemas.openxmlformats.org/officeDocument/2006/relationships/image" Target="media/image61.emf"/><Relationship Id="rId154" Type="http://schemas.openxmlformats.org/officeDocument/2006/relationships/customXml" Target="ink/ink69.xml"/><Relationship Id="rId175" Type="http://schemas.openxmlformats.org/officeDocument/2006/relationships/image" Target="media/image8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restip\AppData\Local\Chemistry%20Add-in%20for%20Word\Chemistry%20Gallery\Chem4Wor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5:35.99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58 0 2017,'0'0'993,"0"0"961,0 0-192,0 0-769,0 0-224,0 0 127,0 0-31,0 0-224,0 0 160,0 0 159,0 18 33,0 1-192,-19 1-64,19 16-64,-20-16-161,1-1-128,19 1-191,0-3-129,0-17-64,0 0-64,0 0-65,0 0 97,0 0 64,0 0 0,19 0 0,20-17 33,-22-3-258,22 1-31,0-1 32,-2 1 32,2 2 64,-22-3 32,22 1 96,-19 19 128,-3 0 96,-17 0 96,19 0 33,-19 0 95,0 0-159,0 0-129,0 0-96,0 0-96,0 0-385,0 0-1152,0 0-2146,20-18-6247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5:50.64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22 0 2754,'0'0'673,"0"0"-33,0 0 866,0 0-161,0 0-448,0 20-224,0-20-65,0 17 65,0 2-1,0 1 1,0-20 32,0 39-65,0-22 97,0 2-64,0 1-257,0 16 97,0 3-97,0-20 0,0 18-191,0 2-33,0-20 96,-19 18-128,19 2 128,0-3 65,0-16-257,0-1-32,0 18 32,0-37 32,0 19 0,0 1-32,0-20-64,0 0-32,0 0 64,0 0 0,0 0-32,0 0 33,0 0-33,0 0 64,0 0-64,0 0 0,0 0 0,0 0 64,0 0-96,0 0-32,0 0 64,0 0-64,0 0 96,0 0-96,0 0 64,0 0-64,0 0-32,0 0 64,0 0-32,0 0 96,0 0-32,0 0-64,0 0 128,0 0 0,0 0 0,0 0 32,0 0-96,0 0-32,0 0-32,19 0 32,-19 0 32,0 0 160,19 0-63,-2 0-1,3 0-96,19 0 96,-22 0-128,21 0 0,1 0 64,-2 0-32,2-20-32,-3 20 0,-17 0-32,1 0 32,-20 0 32,0 0-64,0 0 128,0 0 320,0 0 97,0 0-161,0 0-128,0 0-192,0 0 0,0 0-64,0 0 0,0 0-160,0 0-577,0 0-864,0 0-929,0 0-1827,0 0-5444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5:49.28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57 0 6181,'19'0'769,"-19"20"704,0-1 834,0 0-450,0 1-671,0-3-258,-19 22-447,0-20-257,0 18-224,19-18-1922,-19-19-3042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5:49.02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0-3 3683,'19'0'929,"-19"0"288,0 0 961,19 0-576,-19 0-513,17 20-64,-17-20-321,0 0-127,0 19 192,0-19 63,0 19-383,0 1-33,0-3-64,0 2-159,0 20-129,0-39-160,0 17-897,0-17-1410,0 0-2081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5:48.10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24 15 3331,'0'0'1281,"-18"0"-64,18-17 192,0 17-191,0 0-386,0 0-159,0 0 0,0 0 159,0 0-63,0 0-32,0 0-65,0 0-159,0 0 352,0 17 64,0 22-321,0 0 33,0-3-161,0-16-352,0 16-160,18-16-64,1-20-865,20 0-1441,16 0-3395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5:47.52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43 0 7366,'0'0'1826,"-18"0"-993,18 0 769,0 0-97,0 0-768,0 0-449,0 0-96,0 20 257,0-20 31,0 0-64,0 0 225,0 0 0,0 0-97,0 19-63,0-2-97,-19 3-64,19-1-128,0 0-63,0 18-1,0-18-32,0 1 0,0-1-192,0-2 32,0 3 32,0-1-96,19-19-962,-1 0-863,-18 0-994,17 0-1986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5:41.37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-1 0 4099,'0'0'5670,"0"0"-4485,0 0 961,0 0 224,0 0-832,0 0-481,0 0-64,0 0-1,0 0 33,0 0 64,0 0 1,0 0-130,0 0-191,0 0-160,0 20-257,0-20-256,0 0 32,0 0-160,0 0-1089,0 0-1922,18 0-3363,-18 0-5861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5:40.71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 37 3395,'0'0'704,"0"0"353,0 0 801,0-19-769,0 19-480,0 0 63,0 0 97,19 0-160,-19 0-161,20 0 1,-20-19 31,19 19-32,-19 0-191,0 0 31,0 0-192,0 0 128,0 0-96,0 0 65,0 0-97,0 0 96,0 0 32,0 0-32,0 0-32,0 0 1,0 19 287,0-19-160,0 19-128,0-19-32,0 0 161,-19 20 31,19-1-32,0-19-31,-20 17-33,20 22 32,0-20 32,-19-2-63,19 3 95,0-1-192,0 0-96,0-19-32,0 18 0,0-18-32,0 0 64,0 0-64,0 0-32,0 0 32,0 0 128,0 0-64,0 0 0,19-18-96,-19 18-96,0-19-32,20 19-33,-20-19 129,19 19-96,-19-20-128,0 3 96,18 17 95,-18-19-159,19 0 64,-19-1-32,19 20 128,1-17 0,-20 17 128,19 0-33,-1 0-31,-18-19 32,19 19 32,1 0-32,-20 0 32,19 0 64,-19 0 161,20 0-1,-20 19-96,0-2 384,17 3 1,-17-1-97,0 0 161,0-2 63,0 3-127,-17 18-1,17-20-63,0-18-321,0 19-160,0-19 64,0 0-416,0 0-1314,17 0-448,-17 0-1762,19-19-4259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5:39.86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-2 16 640,'0'-19'5445,"0"19"-5060,0 0 960,0 0 256,0 0-736,0 0-448,0 0-1,0 0 129,0 0 127,0 19 161,0 0 64,0-1-96,0 1-65,0 20-287,0-2-129,19-18-224,-19 1 160,0 17-192,0-37 32,18 19 33,-18 1 31,0-20-64,0 0-64,0 0 32,0 0 64,0 0-64,0 0-352,0 0-929,0 0-1025,19 0-801,-19-20-4260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5:39.28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0 588 4452,'0'0'1601,"0"0"-1312,0 0 1024,19 0-32,-19 0-640,17 0-129,-17 0 129,20-18 95,-1 18-95,0-19-64,1 0-65,-3 19-32,3-20-159,-1 3-33,18-3-128,-18-19 32,0 20-64,1-18 1,16 18-33,-16-18 96,-20-2-160,19 20-32,-19 2 0,17-22-128,-17 0-32,0 22 96,20-3 64,-20-19 0,0 22-193,0-3 65,0 1-32,-20 0 32,3 19-160,17-18 31,-19 18 33,-1 0-96,1 0 192,2 0 128,17 0-64,-20 0 0,1 0-64,0 18-65,19 20 225,-18-18-32,-1 17-64,0-18 225,-1 18-322,20 2 290,-17 0-97,17-3 0,0 3 96,0-2-64,0 2 96,0-3-160,0 3-64,17-2 256,3-17-32,18-1 128,-1 0-127,2-19 31,-3 0 160,20 0-160,-17 0-192,0-19 96,-2 0 33,-18 19-1,0-20 128,-1 3-64,-18 17 96,0-20 65,0 20 63,0 0-64,0 0 97,0 0-65,0 0-256,0 0-32,0 0 33,0 0-33,0 0-32,0 0-160,0 0-33,0 0-63,0 0-1409,-18 0-2275,-1 0-5957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5:45.16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58 1 5124,'-39'19'2403,"21"-2"-1827,18 3 1346,0-20-609,0 19-608,0 18-193,0-37-127,18 19-225,1-19-128,1 0-160,-1 0 128,1 0-160,16-19-257,-36 2-63,0-3 192,0 1 191,0-1-255,0 3 480,0 17 513,-19-19-193,-18 19 65,18 0-1,-1 0 33,1 0-161,19 19-224,0-19-128,0 17-64,0 3 64,0 19 0,0-22 128,0 22-127,19-3 31,-19-16 0,20 19-32,-1-3 0,-19 2-32,20 19 192,-20-19 384,0-1 161,-20 2 256,1-2 0,-1-18-128,1 1-481,1-20-128,18 0 1,0 0-578,0-20-31,0-19-225,0 3 33,18-1-97,21-2 161,-20 0-33,37-17 33,-17 20-129,-2-3 97,2-17-225,17 17 353,-19 20 320,-17-18 64,-1 37-192,-19-19 96,0 19-193,0 0-383,0 0-994,0 0-1025,0 0-3715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5:35.34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114 55 2498,'20'-36'1890,"-20"36"-1666,0-20 1538,0 20-161,0 0-672,-20 0-192,20 0-161,-19 0-31,2 0-1,-3 20-95,1-1 95,-1 17 161,20-16 160,-17-3-449,17 1-224,0 2 64,17-1 257,3-19-289,-1 0-352,18 0-865,2 0-1153,17-19-3235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5:44.40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113 77 1249,'0'0'3587,"0"-20"-3395,0 20 225,0 0 1152,0 0-608,0-17-224,0 17 192,0 0 32,0 0-225,0 0 161,0 0-96,-20 0-481,3 0-128,-3 0 65,1 17 223,-1 3-64,3-1-95,17 1 31,0-3-320,0 3 0,0-1 481,17-19-513,22 0-225,-19 0 97,36 0-416,-19-39-129,2 22 257,-20-22-129,-1 19 353,-18 3 0,0-2 288,0 19 224,0-20 257,-37 20-289,17 0 193,-17 0 287,-1 20-223,18-1-65,3-19-256,17 17-320,0-17-192,0 0-481,0 20-768,17-20-1250,3 0-3491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5:43.83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0 531 5156,'0'0'3492,"0"0"-3236,0 0 769,0 0 352,0 0-768,0 0-385,0 0-128,0 0 288,0 0 97,18 0 288,-18 0-33,0 0-63,0 0-193,19 0-95,1 0-65,-20-19-64,19-1-31,-2 3-97,3-3 0,-1 1-96,18-18-32,-17 18 96,-1-20-64,0 2 0,-1-2 32,1 19-64,-19-16 64,20 16-64,-20 1 0,19-18-96,-19 17-96,0 1 96,0-1 0,0 3-193,0 17 33,0-19 128,0 19-32,0-20-32,-19 20-97,-1 0 257,20-19 64,0 19-32,-19 0-96,19 0-64,-18 0 96,-1 19 32,0 20-32,19-22 96,-20 22-32,20-19 96,0 17 0,0-18 32,0 20 65,0-2-226,0 2 226,20-2-161,-20 2 192,19-3-224,0-16 96,-1 19-32,1-22 96,20 3 225,-21-20-129,20 0-128,1 0-32,-21 0 96,1 0-128,1-20 32,-1 20 0,1-17-31,-3 17-33,2-20 96,1 20-32,-20 0 0,0-19 128,0 19 160,0 0 129,0 0-65,0 0-31,0 0-33,0 0-160,0 0-64,0 0 1,0 0-97,0 0-64,0 0-225,0 0-319,0 0-897,0 0-1218,0 0-2402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7:10.33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-2 14 5413,'0'-17'704,"0"17"481,0 0 1,0 0-418,0 0 257,0 0 192,20 0 193,-3 0 31,3 17-448,19 2-224,-20 1 96,18-1-225,2 17-255,-22-16-257,22-1-96,-19-2 32,-3 2-32,2-19-673,-19 0-1441,0 0-1377,0 0-4965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7:10.02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0 254 6053,'0'0'1378,"0"0"319,0 0-31,0 0-481,0-20-833,20 1-224,-3 2-32,3-22-32,19 2-32,-3-2 65,3 19 95,-2-16-96,-17 16-96,-20 1 0,0 19 64,0 0-64,0 0-160,0 0-353,0 19-223,-20 1-1154,3-1-1954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7:09.64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74 38 3010,'0'0'3812,"0"0"-2659,0 0 192,0 0-256,0 0-384,-19 0-96,-1 0-129,20 17 1,-19-17 383,19 19-191,0 1-193,0-20-127,0 19-129,0-19-64,0 17-64,39-17-64,-20 0-64,-2 0-128,22-17 128,-20-2-96,1-1-64,-3 1 64,-17 2 96,0 17-32,0-20 160,0 1-64,-17 19 320,-3 0 32,-19 0-256,20 0 193,-17 0-33,-3 0-192,22 0-96,17 19-64,0-19-737,0 20-960,0-20-706,0 17-896,17 2-2787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7:09.11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0-6 2498,'0'0'1153,"0"0"448,0 0 97,0 0-417,0 0-224,0 0-128,0 0-64,19 0 160,-19 0-192,0 0 64,0 0-481,0 0-224,0 0 96,0 18 289,0 21-129,0-20-31,0 18-33,0 2 65,0 17-65,0-17-32,0-2-63,0-18-97,0 18-96,0 2-64,0-19 32,0-3-32,0-17-64,0 0 96,0 0 0,0 0-32,0 0-96,0 0 32,0 0 32,0 0 0,0-17-32,0-3-32,0 1-96,0-1-64,19 3-33,-19-3 33,0 1 64,0-1 0,17 3-32,-17-2-65,0 19 97,20-20 32,-20 1 32,0 19 32,19-18-64,0 18 160,-2 0-64,3-19 0,-1 19-96,0 0-65,-1 0-31,1 0-32,0 0 224,-19 0 192,0 37 96,0-18 417,0 1-193,0 16 1,-19-16 31,0 19-31,1-22-33,18 3-223,-19-1-129,0-19 0,19 0 0,-20 20 0,20-20-224,0 0-449,-17 0-448,17 0-384,0 0-1121,0 0-1058,0 0-3523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7:07.78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133 97 3587,'-20'0'2498,"1"0"-1889,19 0 1153,-19 0-289,19 19-672,-18-19-33,18 19-95,0-19-225,0 19-63,0-19 127,0 0-223,18 17-1,1-17-96,20 0-96,-22-17-128,22-2 0,-3 0-192,-36-20 128,20 22 32,-20-2 128,0 0 160,0 19 513,-20-20 288,-16 20-865,-3 0-128,2 0 224,-1 20-288,1 18-320,18-21-1218,-1 22-832,20-20-2435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7:07.33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 13 1697,'0'-17'577,"0"17"-1,0 0 257,0 0-192,0 0-257,0 0-160,0 0-64,0 0 161,0 0 351,0 0 33,0 17 224,0-17-32,0 19-161,0-19 161,0 20-160,19 16-129,-19 3-255,0-19-65,0 16-32,0 23 161,0-22 63,0 1-192,0 19-127,-19-19 31,19-1-96,0 2-64,0-2 96,0-18-128,0 1-32,0-20 64,0 0-32,0 0 0,0 0-32,0 0 0,0 0 32,0-20 0,19 1-64,-19-1 0,0 3-64,20-2 0,-20-1 64,19 20-289,-19-19 161,17 19 128,2-18-64,-19 18 32,20 0 64,-20 0-32,19 0 0,-2 0 160,-17 0 64,20 18 0,-1 21 160,-19-20 225,0-2 63,0 3 257,0 19-32,0-20 0,0-19-193,-19 17-159,-1 3-97,20-20-256,0 0-32,-17 0-512,17 0-545,0 0-416,0-20-97,0 3-287,0 17-642,0-19-2145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7:06.29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-5 152 224,'0'0'865,"0"0"-65,0 0-31,0 0-32,0 0-33,0 0-415,0 0-129,0 0-32,0 0-96,0 0 64,0 0-192,0 0-192,0 0-1,0 0-543,0 0-225,0 0 480,0 0 545,0 0 288,0 0 321,0-20 256,0 20-1,0 0-287,0 0-97,0 0 65,0 0 127,0 0-95,0 0 96,0 0-1,0 0-320,20-19-63,-20 19-65,0-20-32,17 20-64,-17-17 96,19 17 33,1-20-161,-1 1-32,-19 19 32,17-19-32,-17 19 32,20-18 0,-20 18 64,0 0-32,0 0 32,0 0-64,0 0 32,19 0 0,-19 18 33,0-18-97,0 19 0,0 0 96,0 1 32,0-3 64,0 3 0,0-1 129,0 20-33,0-22-32,0 3 33,0-1-33,0 1-32,0-20-32,0 17-96,0-17-64,0 0 33,0 0 31,0 0 160,0 0-64,0 0 0,0 0-128,0 0 1,0 0-97,0-17 0,0 17 0,0 0 0,0 0 0,20-20-33,-20 20-63,0 0 0,0-19-320,0-1 32,0 20 127,19-17-63,-19-2 0,0 19 224,0-20 0,0 1-33,17 19-63,-17-20 128,0 20 0,0-17 64,20 17 0,-20 0 0,0 0-64,0 0 64,0 0-64,0 0-64,0 0 128,19 0-64,-19 0 256,0 0-128,20 0 64,-20 0-96,17 0-64,2 0 96,-19 0 0,20 0 64,-20 0-32,19 17 161,-19-17-161,18 20 64,-18-20 96,0 19-32,0 1 97,0-1-33,0-19-64,0 17-32,0 3-160,0-20 0,0 19 33,0-19-65,0 0 128,0 0-96,0 0-32,0 0 32,0 0-32,0 0 0,0 0 64,0 0-32,0 0 64,0 0-96,0 0 0,0 0-96,0 0-64,0 0-97,0 0 65,0 0 128,0 0 0,19-19 32,-19-1-224,20 3 0,-20 17 31,19-19 1,-19-1 0,0 1 128,19 19 0,-19-20 64,0 20-32,18 0-96,-18-17 63,0 17 97,19 0-96,-19 0 32,0 0 64,20 0-96,-20 0 64,0 0 32,0 0 0,19 0 0,-19 0 0,17 0 32,3 17-32,-20-17 32,19 0 0,1 20 64,-20-1 353,0-19-225,0 20 256,0-1-63,0-2-33,0 3-96,0-1 1,0 1 95,0-3-224,0-17-160,0 0-160,0 0-1281,0 0-1282,0 0-3587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7:00.35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56 42 2754,'0'0'2402,"0"0"-1056,0 0 575,0 0-767,0 0-450,0 0-287,-19 0-193,19 17-128,-19-17 256,19 19 129,0 1-129,-18-1-224,18 0 0,0-19-96,18 17 128,-18-17-63,19 0 31,20 0 128,-22 0-160,22-17-160,-19-2-96,-1 0 160,18-20-32,-37 22 64,19 17 0,-19-20 64,0 20 32,0-19 385,0 19 415,0 0-575,-19 0-193,-1 0-128,3 0 32,-2 0-96,19 0-192,-20 0-673,1 0-673,19 19-1665,0 1-2114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5:34.93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130 0 4228,'0'0'864,"0"0"-415,0 0 1312,0 19-415,0-1-385,0 1-33,0 1-127,0-1 96,0 18-160,-17 2 128,-21 17-225,19-17 193,-18 17-224,37-17-257,-19-3-320,19 1-32,0-18-160,0 1 96,0-20-417,19 0 161,1 0-673,16 0-929,-17 0-1505,17-20-2627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6:59.86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226-1 352,'0'0'4068,"0"0"-2499,0 0 161,0 0-481,0 0-384,0 0-289,0 0-255,0 0-65,-19 0-160,19 0 32,0 0 32,0 0-32,-20 0 1,20 0-33,-19 0 0,2 19 0,-3-2 128,1 3-128,-18-1 32,18 18 64,0-19 33,-1 2-97,3-1-64,17 0-96,0-1 32,0 1 32,0-19-32,17 0-32,22 0-160,-20 0 128,18 0-33,19 0-127,-17-19-64,0 19 96,-22-18 128,2 18-32,1 0 64,-20 0 0,0 0 64,0 0 352,0 0 192,0 0-191,0 0 127,0 0-63,0 0-289,0 0-96,0 0-128,0 0-705,0 0-1217,0 0-2306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6:56.42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36 324 320,'0'0'1153,"0"0"-577,0 0 770,0 0-1,0 0-512,0 0-97,0 0 129,0 0 64,0 0-128,0 0-128,0 0-65,0 0 65,0 0 31,0 0-287,0 0 31,0 0-159,0 0-1,0 0 96,0 0-224,0 0 33,20 0 63,-20 0 0,0 0-64,0 0 0,0 0-128,0 0 0,19-20-64,-19 20 129,18 0-161,1 0 64,1-19 32,-1 19-96,-2-20 64,22 20-64,-19-17 0,-1 17 64,-1-19-64,1 19-97,0 0 33,1-19 64,-3 19 64,3-19-64,-20 19 32,19-20 0,1 20 0,-20 0 0,19 0-32,-2-17 32,3 17 0,-1 0 32,1-20-64,-3 20-32,3 0 0,-20-19 0,19 19 0,1 0 128,-20 0-128,17 0 64,-17 0 0,19 0 0,-19-19 32,20 19-64,-1 0 32,-1 0 32,1 0-32,1 0 0,-20 0 0,19-18 0,18 18 0,-37 0 0,39 0 0,-20-19 32,-1 19-64,1 0 32,0 0 0,1 0 32,-3 0-64,3-20 32,-1 20-32,1 0 64,-1 0-32,-2 0-32,3 0 96,-1 0-64,1-19-32,-3 19 64,3 0-32,-1 0 0,1 0 0,-3 0 0,2 0 0,1 0-32,-1 0 32,-1 0-64,1 0 64,1 0 64,-1 0-64,-2 0 0,3 0 0,-1 0 0,1 0 0,-3 0 0,3 0-32,-1 0 32,0 0-32,-19 0 64,20 0-32,-1 0 0,-1 0-32,1 0 32,1 0 32,-1 0-32,18 0 0,-18 0 0,1 0 0,17 0-32,-18 0 32,1 0 32,-3 0-64,2 0 32,1 0-32,-1 19 32,-1-19 0,1 0-32,1 20 64,-1-20-64,-2 0 32,22 19 32,-39-19-64,20 0 32,-3 18 0,3-18 32,-1 0-64,0 0 64,1 19-64,-1-19 64,-19 0-64,18 0 32,1 19 32,1-19-32,-1 0 0,-2 20 0,3-20 0,-1 0-32,1 17 32,-20-17 0,17 20-32,3-20-32,-20 19 64,19-19 0,1 19-64,-20-19-96,17 19-32,-17-19 127,19 0 65,1 17-96,-20-17 0,19 20 0,-19-20-64,0 19 32,0-19-32,0 20-129,0-20 257,18 17 0,-18-17 0,0 20 32,0-20-64,0 19 128,0 1-64,0-20 0,0 19-96,0-19 64,0 0-64,0 17 0,0-17 96,0 20 64,-18-20-128,18 19 160,-19-1-96,19 1 0,-20-19 32,20 20-64,-19-1 32,19-19 64,-17 19-64,17-19 0,-20 18 224,1-18-159,-1 19-1,3-19-32,-3 20 32,-19-20 32,22 19-64,-2-19 96,19 0-32,-20 19-32,1-19 64,19 0-96,-18 17 32,-1-17-32,-1 0 32,1 0 0,19 0 0,-19 19-64,-1-19 33,3 0-66,-3 20 66,-19-20-66,22 0 98,-2 19-97,-1-19 32,-17 18 32,18-18 0,-1 19 0,1-19 0,2 20-32,-22-20 0,19 19 0,-17-19 0,-2 17 0,22-17 64,-22 0-64,20 20 0,1-20 0,-21 0 0,20 19 32,0-19 0,-1 0-32,-17 0 0,18 0 0,-1 0-64,-16 0 128,16 0-64,1 0 0,-18 0 32,17 0-32,1 0 32,2 0-32,-22 0 0,19 0 32,3 0-32,-3 0 0,-19 0 32,22 0 0,-2-19 64,-1 19-32,-19 0 32,22-20-32,-3 20 64,1 0-64,0 0 32,1 0-96,-1-17 0,-1 17-32,1 0 64,-1 0-32,3 0 0,-2 0 33,-1 0-33,1 0 0,1 0 0,-1 0 0,-1 0 64,1 0-32,2 0 0,-3 0-32,20 0 96,-19 0-64,-1 0 0,20 0 96,-17 0-64,17-19 0,-20 19 0,1 0 64,-1 0-64,3 0 32,17-20-64,-19 20 0,-1 0-32,1 0 32,-1-19-96,3 19 96,-3 0 0,1-18-32,19 18 0,-19 0 32,1 0-32,18 0 33,0 0 31,-19-19-32,19 19-32,0-20-129,-20 20 65,20-19 0,-19 2 32,19 17-32,-20-19-224,3 0 160,-2-1 0,-1 20 32,1-19 0,1 1 32,18 18-33,-19-19-31,-1 19 128,1 0 96,2 0-64,17 0-32,0 0 0,0 0-96,0 0-384,0 0-1282,0 0-768,0 0-2883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6:46.80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 1473,'0'0'2018,"0"0"-833,20 20 1121,-1-20-416,18 37-513,-18-18-224,18 20 0,2-2 0,-19 2-96,16-2-768,-16-18-257,-1 18-32,-1-37-1570,-18 19-2209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6:46.52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-12 244 3235,'0'20'1729,"0"-20"225,0 0-352,0 0-545,0 0-257,0 0 65,0 0-224,20-20-321,-20 3-192,19-3 96,20-19-160,-2 22-32,-18-22 33,18 0-65,-17 22 0,19-3 32,-39 1-64,17-1 0,-17 20-225,0 0-415,0 0-193,0 0-641,-17 20-1472,-3-1-3427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6:46.08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110 60 6758,'-36'0'673,"17"0"127,19 0 898,-20 17-897,1-17-321,19 20 161,0-1 63,-17 1-319,17-1-97,0-2-256,0-17 96,17 20-32,2-20-192,1 0 64,-1-20 64,17 3-160,-16-2 32,-1-1-32,1 1 64,-20-18 0,0 17 64,17 1 32,-17 19 256,0-20 128,0 20 33,0 0-193,-17 0 128,17 0-223,-20 0-257,1 0-97,19 0 33,-20 0-480,1 20-770,2-1-672,17 18-4003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6:45.50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-3 56 928,'0'0'833,"0"0"-160,0 0 128,0 0 480,0 0 32,0-19-160,0 19-128,0 0-224,0 0-64,0-20-97,0 20-127,0 0-257,0 0 160,19-19 161,-19 19-33,0 0-31,0 0 63,0 0 65,0 0-161,0 0 33,0 0-353,0 0-128,0 19 32,0 1 64,0 16-64,0 3 64,0-19-128,0 16 161,0 3-33,0-3-64,0-17 160,0 20-128,0-22-96,0 3 0,0-1 64,0-19-64,0 20-32,0-20 96,0 0 0,0 0 32,0 0-32,0 0 0,0 0-32,0 0 33,0 0 63,0 0 0,0 0-96,0 0-32,0 0 0,17-20-64,-17 1-225,20-1-95,-1-16 96,-19 16 0,19 1 31,-1 2-31,-18-2 96,19 19 0,-19-19 192,19 19-64,-19 0-64,20 0 31,-20 0 1,0 0 32,19 0 192,-19 0-64,0 0 97,17 19-1,-17 0 96,0-2 96,0 2-159,0 1 127,0-1 32,0-2 257,0 22-1,0-19-63,0-1-1,-17-2-127,-2 3-129,-1-20-160,20 19-64,-19-19-224,19 0-1025,-19 0-897,19-19-1121,0-18-2178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6:43.55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 2274,'0'0'993,"0"0"544,0 0 417,0 0-321,0 0-479,19 0-194,-2 0-127,-17 19-192,20-19 352,-1 20-128,1-1-257,-20-2-31,17 3-161,-17-20-192,0 19-128,0 1-64,0-20-96,20 0-1601,-20 0-2980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6:43.22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153 0 2017,'0'0'353,"0"0"159,0 0 705,0 0-352,0 0-192,0 0 384,0 0 256,0 0-256,0 19-128,0 18-64,-19-18 160,-1 20-257,1-3-31,-1 23 96,3-3 160,-22-18-609,39-1 1,-19 0-193,19-18-96,0 0-32,0 1 0,0-20-96,0 0 128,0 0 0,0 0-32,0 0 96,19 0 1,-19 0-97,19 0 64,1 0-128,-3-20 32,3 1-64,-1 0-96,20 1 64,-22-1-97,22-18 97,-19-1-96,17-1 32,2 2-288,-3-2 31,3 3 161,-21-3 0,1 20-96,1 1 191,-1 18 65,-19 0 64,0 0-128,0 0-192,0 0-64,-19 0 223,-1 18-1024,1 1-608,19 0-1474,-18 1-3332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6:42.50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191-1 2370,'-19'0'3715,"19"0"-3330,-19 0 800,-1 0-96,20 0-513,-19 0-159,2 0-161,-2 20 0,-1-3-32,1 2 97,2 1-1,-2-1-32,19 1 65,0 16-193,0-36 0,0 19-128,0-19 0,0 20 0,19-20 0,-2 0 160,2 0 0,20 0-95,-22-20 127,-17 20-128,19-19-64,-19 19 32,0 0-384,0 0-769,0 0-1474,0-19-5508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6:41.57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36 55 2754,'0'0'1185,"20"0"-896,-20 0 1440,19 0-704,1 0-576,-20-17-161,19 17-128,-19-20 192,0 20 129,0 0 384,0-19-65,0 19-223,-19 0-161,19 0-320,-20 19 97,1 1 127,-1-3 96,3 3 33,17-1 63,0 1 65,-20-1-225,20-19 0,0 17-95,20-17-65,-3 20-64,3-20-256,19 0-225,-20-20-992,18 3-2627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5:34.54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95 120 3907,'0'0'224,"-19"0"-352,-1 0 1377,3 0 97,-2 17-738,19 2-351,-20 1 95,20-1-192,0-19-32,0 20 96,20-20 289,16 0-97,3 0-576,-2 0-352,2-20 255,-3 1 97,3-20 0,-20 22 128,-1-22 288,1 21 129,-19-1 479,0-1 386,-19 20 127,1-19-865,-20 19 1,1 0-65,-2 0-223,20 19-33,-18-19-352,37 20-1474,-19-20-2242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6:41.13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1-1 2786,'0'0'1890,"0"0"-1314,0 0 738,0 0-257,0 0-449,17 0 65,-17 19 0,0 1 31,0-3-31,0 2 0,0 20-129,0-19-31,0 17-65,0 19-128,0-17-128,0 0 97,0-3-193,-17 1 128,17-17-64,0-1-96,0 1 0,0-20-32,0 0-64,0 0 64,0 0 32,0 0-32,0 0 193,0 0-161,0 0 0,0 0-128,17 0 64,2 0-32,1-20-321,-1 1-95,-2-1 192,3 3-161,-1-3 65,1 1 192,-3 2 64,-17 17-32,19-20 63,-19 20-127,0 0 352,0 0 65,0 20 351,0-3-223,0 2 159,0 1-32,0 17 97,0-18 32,0 1-33,0-1-288,0-19-31,0 0-129,0 17-128,0-17 0,0 0-32,0 0-673,0 0-800,20 0-609,-20-17-1121,19-2-4132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6:40.44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114 54 448,'0'0'1089,"0"0"384,0-19-191,19 19 63,-19 0-192,0-20-160,0 20-96,0 0 64,20 0 32,-20-17-33,0 17-159,0 0-64,0 0-64,0 0-65,0 0-63,0 0-65,0 0-288,0 0-160,-20 0-96,20 17-128,-38 3 128,21-1 64,-3 0 0,1 1-32,0 16-32,1-16 0,18-1 64,0 0-256,0-1 95,18-18 33,1 0-192,0 0-32,18 0 256,1 0 64,-18 0 0,16-18 32,-17 18 0,1-19-32,-20 19 96,0 0-64,0 0 448,0 0 257,0 0 31,0 0-319,0 0-225,0 0-32,0 0-160,0 0-32,0 0-224,0 0-609,0 0-608,0 0-705,0 0-1730,0 0-3874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6:34.06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876 59 1697,'0'0'737,"0"0"-161,0 0 449,0 0-320,0 0-225,0 0-223,0 0-1,0 0 0,0 0 161,0 0 191,0 0 97,0 0-129,0 0 33,0 0-33,0 0-63,0 0-1,0 0-95,0 17-1,0-17 65,0 19-225,0 1-128,0-1-96,0-1 96,0 1-64,0 20-32,18-19 64,-18 16-96,19-16 64,1 17 33,-20-18 31,19 20-64,-19-22 64,0 22 32,17-19-128,-17 16 96,0-16-64,20 19-64,-20-22 96,0 3-160,0 18 128,19-20-96,-19 1 64,0 20 0,0-22 64,0 22-160,20-19 32,-20 17 64,0-18 32,0 20-64,0-22 64,0 22-31,0-19 31,19 16 96,-19-16-128,0 19 128,0-22-96,0 22-64,0-19 64,0 16-32,0 3 256,0-21-256,0 20-32,0-18 0,0 17 32,0-18 97,0 20-33,0-2-64,0-18 0,0 18 288,0-17-160,0 18-32,0-1-96,0-17 0,0 19 0,18-3-32,-18 3 0,0-2 64,0 19-32,0-17-64,0 0 32,0-2 32,0 2 0,19-20-32,-19 18 32,0 2-32,0-22 0,0 3 0,0-1 33,0 1 31,0 16-32,0-16 0,0 17-64,0-18 64,0 1 0,0 18-32,0-20 0,0 1 0,0 1 32,0-1 0,0 18 0,0-18-64,0 1 32,0 17 64,0-18-96,0 20 0,0-22 64,0 22 32,0-19-32,0-3-64,0 22 32,0-2 32,-19-18 32,19 20-128,0-2 64,0-18 0,0 20 0,0-21 96,0 20-96,-18-18 0,18-3 0,0 22 0,0-19 32,0 16-64,-19-16 32,19 19 32,0-2-32,-20-18 0,20 0-64,0-1 128,-19 1-96,19 1 32,0-1 0,0 1 32,-20-3-32,20 2 32,0-19-64,-17 39 32,17-21 0,-19 1 0,-1 1 0,1 18 32,19-20-64,-18 1 0,-1 20 32,19-22 32,-20 3-64,20-1 32,0 1 0,-19-3 32,2 3-32,17-1 32,-20 1-32,1-1 0,19 18 0,-20-18 0,20 1 0,-17-3 0,-3 2 0,1 1 0,19-1-64,0-1 96,-20 1-32,20 1 0,0-20 0,0 19 0,0-19 0,-17 17 64,17 3-32,0-1-64,-19-19 128,19 20-64,0-1 128,0-19-224,-20 17 64,20-17 64,0 20 0,-19-20-96,19 0 96,-20 19-32,20-19 0,0 0 129,-17 0-129,17 0 0,-20 0 32,20 0-32,-19 0-160,0-19 64,1 19-33,-1-20 65,-1 3-32,1 17 96,-1-19 32,3-1 33,-2 1-65,19-1 0,-20-16 0,1 16 32,19 1-128,-18 1 0,18-1 64,0-1-64,-19 1 64,19 2-97,0-3 65,0 1 32,0-18 0,0 18 32,0-20-32,0 19-32,-20 3 96,20-22-64,0 19 0,0-16 0,0 16 0,0-17 0,-19-1 65,19 18-65,-17 1 64,17-18 64,0 17-192,-20-16 64,20 16 0,0 1 128,-19-1-96,19 1 64,0 1-32,-20-20-32,20 18-32,-17 3 32,17-3 64,-20 1 32,20-18 0,-19 18 33,-1-1-97,20 1 32,-17-1-32,17 3-32,-19-3-32,19-18 64,-20 20-64,20-1 32,0-1 0,-19-16-64,19 16 64,-20 1-32,20-20-32,0 21 32,0-21-64,0 20 96,0-18-32,0-2-32,0 3 0,0 16 32,0-19 0,0 22-32,0-22 64,0 2-64,0-2 0,0 20 0,0-18 32,20-2 0,-20 2 0,0-2 32,0 3-128,0-3 32,0 2-1,0 17-63,0-18 96,0 1 32,19 17-32,-19-19 0,0 22 32,0-22-32,0 20 64,20-18-32,-20 18 0,19-18 0,-19-2 0,17 0-32,3 2 32,-1-19-32,-19 17 32,20 0 0,-3 2 0,-17-2 32,20 3-64,-20-3 96,0 21-32,0-1-32,19-20 32,-19 20 0,0 1-64,20-21 0,-20 20 64,17 2 0,2-22-32,-19 19-32,0-17 32,20-2-32,-20 3 0,0 16 32,0-19 32,19 3-96,-19 16 96,0 1-64,0-18 64,0 17 0,0 1-32,0-1 32,0 3-64,18-2 32,-18 19-32,0-20 32,0 1 0,0 1-32,0 18 0,0-19 0,19 0 64,-19 19-64,0-20 64,0 3-128,20 17 192,-20-20-128,0 1-32,0 19 64,0-20-32,19 3 0,-19-2 32,0-1 0,0 1-32,17-1 32,-17 3 0,0-3-64,20 1 64,-20 0 0,19-1 0,-19 3-32,0 17 32,0-20 0,20 1-32,-20 2 64,0-3-32,0 1-96,0 19 96,19-20-32,-19 20 0,0-19 0,0 19 32,0-18 0,0 18 0,0 0-32,18-19 64,-18 19-128,0-20 160,0 20-128,0-19 32,19 19 0,-19-17-129,0 17 97,19-20-32,-19 20 0,20 0 64,-20-19 0,17 19 32,-17 0-32,20-20 0,-1 20-32,-19 0 32,20 0-32,-1 0 160,-2 0-32,3 20-96,-1-20 64,1 19 32,-3 1-128,3-20 160,-1 17-160,1 2 32,-20-19 96,17 20-96,-17-20-737,19 0-1441,-19 0-1505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09:12.90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2411 128,'0'0'736,"0"0"161,0 0 160,0 0 32,0 0-256,0 0-64,0 0 31,0 0-95,0 0 160,20 0-64,-20 0 160,0 0-97,0 0-159,19 0-192,-19 0-65,0 0-160,20 0-128,-3-19-31,-17 19-1,20 0-32,18-17 128,-18 17-64,-1 0-64,18-20 0,2 1 32,-22 19-31,22-20-33,18 1-32,-18 2 96,-3-3-128,3 1 32,-2-1 32,2 1 0,17 1 0,-19-1-128,21-1 160,-19 3-64,18 17 0,-21-19-32,23-1 32,-22 1-64,1-1 96,-1-16-96,2 16 64,-2 1 32,2 1-96,-22-1 96,22-1-64,-2 1 0,2-1 128,0 3-160,-20-2 64,18-1-64,2 1 32,-2 1 32,2-1 0,-3 0-64,3-1 32,-2 3-32,2-3 64,17 1 0,-19-1-96,2 1 96,17 2 32,3-3-128,-22 1 96,1-1-96,19 3 96,-18-3 32,17-18-64,0 20 0,0-1 0,3-1-32,-3-19 64,0 22 32,3-2-32,-23-20 97,23 21-65,-3-1-32,0-20 64,1 22 64,1-22-160,-2 19 32,0-16-32,3-3 32,17 19-64,-20-17 64,0 18-64,2-18 64,-1 18 0,-1-1-32,0 1 0,-17-18 32,17 17-64,3-18 64,-3 20 32,0-1-64,3-20 0,-3 22 32,0-3 64,0-19-128,3 22 32,-3-3 0,20 1 0,-20-1 0,2 20 64,-1-19-128,18 2 128,-18-3-128,18 1 64,1-18 0,19 18 64,-19-1-192,0 1 256,-1-1-160,3 3-64,-2-3 224,0 1-192,-1-1-32,1 3 32,19-2-64,-19-1 96,0 1-160,-20 1 128,20-1 64,-20 19-193,20-19-95,2-1 224,-3 20-384,1-19 352,0 19 32,-1 0-65,1-18-63,0 18-32,0 0 224,-1-19-32,1 19 32,-20-20 0,3 1-32,-3 19 0,0-17 64,2 17-96,-1-20 96,-1 20-32,2 0-32,-1 0 64,-1 0-32,0 0-32,3 0 64,-3-19-64,-17 19 32,-3 0 32,3 0-96,-2 0 128,-17 0-64,16 0 32,-16 0 0,-1 0 0,1 0 64,17 0-32,-18 0-96,1 0 96,-1 0 32,18 0 0,-37 0 65,19 0-1,1 0 128,-20 0-160,0 0 64,0 0 161,0 0-289,0 0-705,0 0-64,-20-20-2241,-19 20-4646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09:10.73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648 65 192,'20'-19'897,"-20"19"480,0 0-320,19 0-192,-19-20 160,20 20 160,-20 0-160,0 0-449,0 0-95,0 0-1,0-19 1,0 19-97,0 0-32,0 0 65,0 0 31,0 0 65,0 0 31,0 0-159,0 0-65,0 0-96,0 0 0,0 0-96,0 0 65,0 0-33,0 0-32,0 0-64,0 0-128,0 0 128,0 0-224,0 0 160,0 0-128,-20 0 224,1 0-224,-1 0 128,20 0-97,-17 0 97,-2 0-288,-1 0 416,1 0-192,1 0-160,-1 0 224,0 0-128,-1 0 32,1 0 32,-1 0 32,3 0-160,-2 0 224,-1 0 64,1 0-192,1 0 32,-1 0 96,-1 0-32,1 0-97,2 0 194,17 0-129,-20 0 32,20 19 0,-19-19-97,-1 0 97,3 0 0,-2 0 0,19 20 32,-20-20-96,20 0 64,-19 0 0,2 0-32,-3 19 96,20-19-128,-19 20 64,19-20-64,-20 17 128,20-17-160,0 0 96,0 19-96,-17-19 64,17 0-64,0 0 160,0 20-32,0-20-32,0 0 0,-19 19 0,19-19-32,0 18 32,0-18 64,-20 19-64,20 1 32,0-20-32,0 19 0,0-19 32,-19 17-96,19-17 0,0 0 0,0 20 32,0-20 64,0 19-64,0-19 0,0 0 0,0 20 64,0-20-96,0 19 96,0-1-64,0-18 32,0 19-32,0-19 64,0 20 0,0-1-64,0-19 64,0 17 0,0-17-64,19 20 128,-19-1 0,20-19-96,-20 20 32,19-20-32,-19 17 32,17-17 0,-17 20-32,0-20 0,20 19 32,-20 1-64,19-3 64,1-17-64,-3 19 32,-17 1 32,19-20-32,1 0 32,-1 19-32,-2-19 64,3 20-64,-1-20 0,-19 17 32,20-17-32,-3 20 0,2-20 0,1 19 32,-1-19-32,-1 0 0,1 19 32,1-19-32,-1 0 33,18 0-66,-18 0 33,1 0-32,-1 0 32,0 0 0,-1 0-32,1 0 32,1 0 0,-20 0 0,19 0-32,-2 0 64,3 0-64,-1 0 96,1 0-96,-3 0 0,2 0-96,1 0 32,16 0 0,-36-19 64,20 19 0,-1 0 0,1-19 0,-3 19 0,2 0-96,1-20 128,-20 20-32,19-17 32,-1 17 0,1-20 0,0 20-32,1-19-32,-20 19-64,17 0-1,3-20 33,-20 1 96,0 19 0,19-17 32,-19-3-32,19 20 0,-19-19 0,0 19-32,0-20 32,0 3-96,0 17-160,0-20 96,0 1 192,0-1 64,-19 20 64,19-17 0,-19-2 0,19 19 1,-20-20-33,20 1 64,0 1-96,-17 18-32,-3-19 64,20 19-96,-19-20 32,0 1 160,19-1 1,-18 3-97,18-2 96,-19 19 96,19-20-224,0 1 1,-20 1 31,20-1-64,0-1-32,-19 20 32,19-36-32,-17 36-32,17-20-32,-20 1 64,20 19-64,-19-20 32,-1 1-96,3 19 0,-2 0-97,-1 0 354,1 0-193,2 0 0,-3 0-65,1 0-863,-1 0-418,3 19-896,17 1-4356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07:56.98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0-6 672,'19'0'3395,"-2"19"-1345,3-19 577,-1 17 95,0 3-1088,18-1-417,2 17-833,-20-16-63,-2 18-161,22-19-160,-19-1-577,-20-18-2113,0 19-5734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07:56.68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0 169 1889,'0'0'1314,"0"0"-289,0 0 224,20 0-320,-1-20-1,-2 20-319,3-19-321,36 0-31,-17 1-1,17-1-256,-17 0 288,17-18-256,-17 37 0,-20-19-32,-2 19-64,-17 0-128,0 0-833,0 0-416,-36 0 1857,-3 0-2114,2 19-1825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07:56.23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49 59 2178,'0'0'1633,"0"0"-192,0 0 1058,0 0-898,0 0-704,0 0-256,0 0 128,-17 0-193,17 0 33,-19 19-1,19-19-255,0 18-385,0-18-193,0 0 161,0 0 160,0 19-32,0-19 65,19 0-97,-2 0 0,3 0 64,19 0-96,-22-19-96,3 19-65,-1-18 161,-19 18 32,0-19 65,0-1-194,0 20-63,-19-19 96,-18 19 385,-2-18 159,19 18-192,3 0-192,-2 0-128,-1 0-608,20 18-1634,0-18-2211,0 19-2305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07:55.81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115-8 5445,'17'0'480,"-17"0"737,0 0 769,0 0-1185,0 0-641,0 0 160,0 0-63,0 0-161,0 0 96,0 20 96,0-20 32,0 19-127,-17-2 415,-3 22-191,1 0-225,-1-22 0,3 3 192,-3 18-224,20-38 1,-19 18-65,19-18-32,0 19 0,0-19-32,0 0 64,0 0-160,0 0 128,0 0-64,0 0-64,0 0 224,0 0-32,0 0 192,0 0-191,0 0-161,19-19 64,1 1-257,-3 18-63,22-19 0,-19 0-129,-3-1 161,2 3 192,1 17-32,-1-19 96,-1 19 0,-18 0-64,19 0 64,1 0-32,-20 0 32,19 0 192,-19 0-128,0 19 0,19-19-64,-19 17 160,0 3-96,0-1-31,0 0 159,0-19 128,0 18 160,0 1-127,0-19 127,-19 0 65,0 19-97,-1-19-224,1 0-63,19 0-65,-18 0-737,18 0-704,0-19 96,0 19-129,0 0-1024,0 0-1121,0-19-2978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07:54.14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18-12 928,'19'0'2659,"-19"0"-1954,0 0 832,0 0-160,0 0-640,0 0 0,0 0-161,0 0 33,0 0-1,0 19 129,0-2-64,-19 2 128,19 0-449,-19-19-288,19 20 32,0-20-64,0 0-32,0 0-96,0 0-449,0 0-640,19 0 481,0 0 63,-1 0-64,20-20 289,-19 20 96,1-19 224,-3 19 96,-17 0 128,19 0 192,-19 0 192,0 0 193,0 0-96,0 0 448,0 19 0,0-19-385,0 0-544,0 20-160,0-20-993,0 0-2274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5:33.85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1185,'18'39'2018,"1"-20"-257,-19-2 289,39-17-32,-22 0-801,22 0-576,-3 0-641,23-17-865,-23-2-1633,3-20-3940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07:53.63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37-4 768,'0'17'673,"0"-17"-97,0 0 674,0 0-482,0 0-672,0 0-32,0 0-31,0 0-1,0 0-64,0 0-1,0 0-63,0 0 929,0 0 577,0 0-289,0 0 160,0 0-32,0 0-96,0 0 0,0 0-288,0 0-160,0 0-161,0 0-256,0 0-191,0 0-130,0 0 130,0 19 95,0-19 224,0 20-192,-18-1-96,18 0-128,0-19 97,0 17-161,-19-17-801,19 0-865,0 0-928,0 0-2243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07:53.17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61 19 5957,'0'0'1057,"0"0"352,0-20 225,0 20-673,19 0-385,-19 0-319,0 0 31,0 0-64,0 0 0,0 20-31,0-3 31,0 3-128,0-1 32,-19 0 160,19 18-160,-20-18 65,20 1-161,-17-1 192,17-2-192,0 3 64,-20-20-64,20 19 0,0-19 0,0 0 32,0 0 0,0 0 96,0 0-64,0 0-224,0 0-897,0-19 417,0-1 384,0-16-321,0 16 449,20 1 0,-3 19-160,-17-17-97,20-3 65,-1 1 0,1 19 128,-1-19 63,-2 19 97,3-20 0,-1 20-32,-19 0 0,20 0-32,-20 0 128,0 0 65,0 0-1,0 0 0,0 0 96,0 0 64,0 0 97,0 0 63,0 0-192,0 0-64,0 0 257,-20 0-33,1 20-384,-1-20-64,20 0-833,-17 19-864,17-19-1827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07:52.44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219 18 1569,'20'-19'3651,"-20"19"-2401,0 0 575,0 0 257,0 0-1057,0 0-352,0 0-97,0 0-127,0 0-321,-20 0-96,1 0 352,2 0-352,-3 0-32,-18 0 65,18 19-33,20-19-32,-17 0 0,17 19-32,0-19-161,0 0-127,0 0 192,0 0 64,0 18-32,17-18-193,3 19 129,-1-19 128,0 19 32,1-19 0,-3 20-32,-17-20-32,0 17 32,0 2-224,0-19 96,0 20 736,-37-1 65,-1-2 256,1 3-225,-2-20-31,20 19-225,2-19-223,17 0-65,-20 0-96,20 0-128,0 0-641,0 0-480,0 0-737,0 0-769,20 0-1729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07:50.94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532 78 128,'0'0'-96,"0"0"65,0 0 606,0 0 290,0 0-353,0 0 129,0 0 384,20 0-96,-20 0-128,0 0-33,0 0-95,0 0-64,0 0 63,0 0 129,0 0 128,0 0-96,0-20-385,0 20-384,0 0 96,0 0-64,0 0 225,0 0-417,0 0 96,0 0-161,-20-19 161,20 19-96,0 0 288,-19-19-416,19 19 352,-20 0-288,20 0 160,-17 0 64,-2-20-224,19 20 32,-20 0 288,1 0-160,19 0-96,-18 0 128,-1 0 32,0 0-64,19 0 0,-20 0 0,3 0 0,17 0-32,-20 0-96,20 0 192,-19 20 32,-1-20-128,1 0 0,2 19 96,-3-19-64,20 0 0,-19 19-32,19-19 64,-20 20-32,3-20 0,-2 0 64,19 17-128,-20-17 0,1 20 96,19-20-64,-20 19 32,20-19 64,-17 19-128,17-19 96,-19 0-64,19 18 0,-20-18 96,20 19-96,0-19 96,-19 19-128,19-19 64,0 0-32,0 20 0,0-20-96,0 17 64,0-17 64,0 19-64,0 1 128,0-20-96,0 19 128,0 1-64,0-20 64,0 17-96,0 2 32,0-19-32,19 20 64,-19-1 32,0-19-160,20 17 128,-20 3-64,19-20 0,-19 19-64,17 0 128,3-19-64,-1 18-224,1-18 32,-1 0 96,-2 0 64,3 19-128,-1-19 95,1 0-31,16 0 128,-16 0-32,-1 0 64,1 0-64,-3 0 65,3 0 31,18 0-128,-20 0 96,1 0-64,1 0 0,-1 0 0,-2 0 0,3 0 0,-1 0 32,1 0-64,-3 0 32,2 0 32,1 0 0,-20 0-32,19 0 0,-1 0-32,1 0 128,1 0-160,-1 0 128,-19 0 0,19 0-32,-1 0 32,1 0-64,1 0 64,-1 0 32,-2 0 96,3 0-64,-20 0-32,19 0 33,-19-19-33,20 19-64,-20 0-32,0-18 64,19 18-64,-19 0 64,0 0-64,0-19 128,0 0 96,0-1-256,0 20-64,-19-17 288,19-2-288,-20-1 160,20 1-96,-19 2 64,-1-3-32,3 1 0,-2-1-32,-1 20 96,1-19-32,19 2 32,-18-3 32,-1 1 1,19 0-65,-19 1-64,19 18 128,-20-19 32,1 0 0,1-1 192,18 20-32,-19-17-191,-1 17-1,1-20-64,2 20 320,-22-19-192,19 19 32,3-19-160,-2 19 32,19-20-160,-20 20-32,20 0-641,-19 0-1409,19 0-2530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09:13.78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170 0 3171,'-37'0'640,"37"0"33,-19 0 960,19 0-544,0 0-544,-19 0-257,19 0-64,0 0 33,0 0-65,-20 0 32,20 0 128,-19 0 1,1 0-65,18 0 64,-19 0-31,19 0-193,-19 0 96,19 0-256,0 0-128,0 19 160,0-19 128,0 0 192,19 0 385,0 20-225,18-20-95,2 0-225,-2 19-64,2-19-32,17 20-32,-17-20 0,17 17-32,0-17 32,-17 19 0,17 1-32,-17-20 32,17 19-32,-19-1 0,2 1 96,0-19-64,-2 19-64,-18-19 64,-19 20-160,19-20 128,-19 17-32,18-17-32,-18 20 64,0-20-160,0 0-64,0 19 320,-18-19 32,-20 19 32,18-19-96,-17 20 128,-2-3-128,-17-17 128,17 20-127,-17-20 159,0 19 96,-20-19-256,1 0 224,16 19 65,3-19 95,19 0-288,-1 18-160,18-18 128,1 0-160,19 0-32,0 0-32,0 0-192,0 0-801,0 19-288,0-19-898,19 20-2177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39:44.963"/>
    </inkml:context>
    <inkml:brush xml:id="br0">
      <inkml:brushProperty name="width" value="0.06667" units="cm"/>
      <inkml:brushProperty name="height" value="0.06667" units="cm"/>
      <inkml:brushProperty name="color" value="#FFC000"/>
      <inkml:brushProperty name="fitToCurve" value="1"/>
    </inkml:brush>
  </inkml:definitions>
  <inkml:trace contextRef="#ctx0" brushRef="#br0">-1 84 256,'0'0'6662,"0"0"-5509,0-20-96,21 20 192,-21 0-320,0 0-192,0 0-129,20 0-255,-20 0 95,21 0 97,-21 0 63,0 0-127,19 0 159,-19 0 97,21 0 32,-21 0-257,0 0 97,20 0 96,1 0-353,-2 0-160,22 0-32,19 0-64,3-21-32,-3 21-64,0-21 32,0 21-64,-18-19-32,-22 19 32,1 0 0,-21 0-64,0 0-64,0 0-32,0 0-193,-21 0-640,21 0-736,-20 0-1026,20 0-1185,0 0-3875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39:44.183"/>
    </inkml:context>
    <inkml:brush xml:id="br0">
      <inkml:brushProperty name="width" value="0.06667" units="cm"/>
      <inkml:brushProperty name="height" value="0.06667" units="cm"/>
      <inkml:brushProperty name="color" value="#FFC000"/>
      <inkml:brushProperty name="fitToCurve" value="1"/>
    </inkml:brush>
  </inkml:definitions>
  <inkml:trace contextRef="#ctx0" brushRef="#br0">236 42 640,'0'0'1313,"0"0"-480,0-21 384,0 21 65,0 0-1,0-21-224,0 21-513,0 0 225,0 0 320,0 0-192,-18 0 32,-3 0-353,1 0 417,-1 0 352,-18 0-191,-3 0-226,24 0-223,-3 0-288,1 0-193,20 21-192,0-21-256,0 0-65,0 0 1,0 0 128,20 21-225,19-21 257,-18 0-96,0 0 32,-1 21 32,-1-21 128,2 0-64,-1 18 64,-20 3 288,0 0 288,0 19 97,-20-20 256,-1 1 160,2 0 32,-22-2-256,20 2-129,3-21-351,-3 21-321,1-21-256,-1 0-641,21 0-1506,0-21-1280,0 0 160,0 2-2691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39:43.592"/>
    </inkml:context>
    <inkml:brush xml:id="br0">
      <inkml:brushProperty name="width" value="0.06667" units="cm"/>
      <inkml:brushProperty name="height" value="0.06667" units="cm"/>
      <inkml:brushProperty name="color" value="#FFC000"/>
      <inkml:brushProperty name="fitToCurve" value="1"/>
    </inkml:brush>
  </inkml:definitions>
  <inkml:trace contextRef="#ctx0" brushRef="#br0">0-1 4131,'0'0'5734,"0"0"-5094,21 0 1282,18 0-128,3 0-673,0 0-448,18 0-417,0 0-544,1 0-1826,-19 0-1250,18 0-7109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39:43.315"/>
    </inkml:context>
    <inkml:brush xml:id="br0">
      <inkml:brushProperty name="width" value="0.06667" units="cm"/>
      <inkml:brushProperty name="height" value="0.06667" units="cm"/>
      <inkml:brushProperty name="color" value="#FFC000"/>
      <inkml:brushProperty name="fitToCurve" value="1"/>
    </inkml:brush>
  </inkml:definitions>
  <inkml:trace contextRef="#ctx0" brushRef="#br0">283 0 3235,'0'0'2017,"0"0"-1312,0 21 961,0-21-129,-19 40-384,-2-20-64,-20 20-64,22 1 385,-23 20 95,3-20-384,18 19-96,-20-18-224,22-2-97,-2-20-479,21 22-193,0-23 160,0 1-160,21 1-32,-2 0 0,22-21-256,-1 0-385,1 0-544,19 0-769,1 0-929,-20-21-1793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39:42.766"/>
    </inkml:context>
    <inkml:brush xml:id="br0">
      <inkml:brushProperty name="width" value="0.06667" units="cm"/>
      <inkml:brushProperty name="height" value="0.06667" units="cm"/>
      <inkml:brushProperty name="color" value="#FFC000"/>
      <inkml:brushProperty name="fitToCurve" value="1"/>
    </inkml:brush>
  </inkml:definitions>
  <inkml:trace contextRef="#ctx0" brushRef="#br0">61 406 3042,'40'-39'3908,"-19"-3"-3812,20 21 641,-1-18-417,2-3-576,-3 23-257,-18-22 225,0 20 64,-3-19 288,-18 20 0,0-1 288,0 0 129,0 21-193,-18-19 513,18 19-32,-21-21-449,0 21-320,21 0-32,-21 0 32,-18 0 32,18 0 0,0 21-64,2-2-128,-2 2 640,-20 0 257,22-1 0,-2 20 63,0 2 129,1-3-32,-1 24-32,21-24-321,0 3-191,21-3-1,-1-18 0,22 21 65,18-24-161,1-18-160,-19 0 0,18 0-608,0 0-673,-18 0-1154,-3 0-447,3-18-2595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5:33.73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24 132 1633,'0'0'993,"0"0"416,0-19 545,0 19-192,0 0-449,0 0-384,0 0-320,0 0-225,0 0-64,0 0-128,-19 19 193,19 1 31,0-3-31,0-17-450,0 19 418,0-19 127,19 0 1,18 0-353,2 0-256,-2 0-32,2-36-65,-2-3 129,-18 21 32,1-21 96,-20 20 256,0-1 1,0 20 159,0-17 65,-39 17-193,21 0-288,-21 0-64,3 0-160,16 17 128,1-17 0,19 20-513,0-1-352,0 1-608,0-20-289,0 19-1249,19-1 160,1 1-800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39:42.209"/>
    </inkml:context>
    <inkml:brush xml:id="br0">
      <inkml:brushProperty name="width" value="0.06667" units="cm"/>
      <inkml:brushProperty name="height" value="0.06667" units="cm"/>
      <inkml:brushProperty name="color" value="#FFC000"/>
      <inkml:brushProperty name="fitToCurve" value="1"/>
    </inkml:brush>
  </inkml:definitions>
  <inkml:trace contextRef="#ctx0" brushRef="#br0">60 18 5156,'0'0'1025,"0"0"-288,0 0 865,0 0-642,0 0-127,-18 0-64,18 0 192,-21 21 128,0 0-96,21 18-64,0-19-225,0 1-383,0-21-257,0 21 128,21-21-224,0 0-128,-3 0-225,24 0-287,0-21 159,-3 0 65,-18 1 160,0 1 256,18-1-32,-39-1 64,21 0 0,-21 21 96,0-18 224,0 18 96,0 0 1,0 0-417,0 0-257,0 0-31,0 0-1057,0 0-641,0 0-640,0 0-4645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39:41.722"/>
    </inkml:context>
    <inkml:brush xml:id="br0">
      <inkml:brushProperty name="width" value="0.06667" units="cm"/>
      <inkml:brushProperty name="height" value="0.06667" units="cm"/>
      <inkml:brushProperty name="color" value="#FFC000"/>
      <inkml:brushProperty name="fitToCurve" value="1"/>
    </inkml:brush>
  </inkml:definitions>
  <inkml:trace contextRef="#ctx0" brushRef="#br0">190 3 64,'0'0'4804,"0"0"-3491,-21 0 481,21 0-577,-20 0-128,1 0-480,-2 0-1,1 0-287,-1 0 31,2 21 128,19 0-223,-20-21-161,20 0-192,0 0 32,0 0-225,0 18-63,0-18-257,0 0 193,0 0 352,0 0-64,0 0-224,0 0 31,0 0 193,20 21 32,-20-21 192,19 0-64,-19 21-192,21-21 160,-21 21-32,0-21 32,0 18 192,0 3 609,0 0 288,0 0 64,0 0 128,-21-21-160,2 18-192,-1 3-256,-1-21-417,21 21-128,0-21-64,0 0-704,0 0-577,0-21-1058,0 0-1088,21 3-2114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39:41.110"/>
    </inkml:context>
    <inkml:brush xml:id="br0">
      <inkml:brushProperty name="width" value="0.06667" units="cm"/>
      <inkml:brushProperty name="height" value="0.06667" units="cm"/>
      <inkml:brushProperty name="color" value="#FFC000"/>
      <inkml:brushProperty name="fitToCurve" value="1"/>
    </inkml:brush>
  </inkml:definitions>
  <inkml:trace contextRef="#ctx0" brushRef="#br0">0 180 608,'0'0'993,"0"0"-1121,0 0 224,0 0 320,0 0 97,0 0-225,0 0-96,0 0 33,0 0 415,0 0 385,0 0 32,0 0-384,0 0-97,0 0-31,0 0-65,0 0-31,0 0-161,0 0 96,0 0 97,0 0 31,0 0 97,0 0-161,0 0 1,19 0-289,-19 0-32,0 0-64,0 0 64,0 0-64,21 0-32,0 0 32,-1 0 64,-1 0-64,2-18-160,0-24-128,-1 21 32,-1 3-32,2-3 224,-21 1-32,21 20 32,-21-21 96,0 21-96,0 0 128,0 0 0,0 0-64,-21-19 0,21 19-96,-21 0 96,2 0-32,19 0 32,-20 0 96,-1 0-256,21 19 32,-21-19 0,21 21 96,0-1-64,-19 1 0,19-3 64,0 3-64,0 0 256,0 0-95,0-3-129,0-18-64,0 21-33,19-21 770,2 20-128,0-20-33,-1 0-288,-1 0-128,2 0-32,0 0 33,-1 0 95,-1 0 0,2 21-64,0-21 128,-21 0-64,20 0-95,-20 0 127,19 0 0,-19 0 0,21 0 0,-21 0-128,21 0 97,-21 0-193,0 0 0,0 0 0,0 0-32,20 0 32,-20 0-64,0 0-417,21 0-320,-21 0-832,19 0-737,2 0-1474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39:37.131"/>
    </inkml:context>
    <inkml:brush xml:id="br0">
      <inkml:brushProperty name="width" value="0.06667" units="cm"/>
      <inkml:brushProperty name="height" value="0.06667" units="cm"/>
      <inkml:brushProperty name="color" value="#FFC000"/>
      <inkml:brushProperty name="fitToCurve" value="1"/>
    </inkml:brush>
  </inkml:definitions>
  <inkml:trace contextRef="#ctx0" brushRef="#br0">164 163 4228,'21'0'864,"-21"0"-639,0 0 607,0 0 418,0 0-386,0 0-255,0 0 288,0 0 256,0 20-160,-21-1-192,21 23-289,-21-1 225,0-22-321,1 23-160,-1 18-128,21-18 33,-19-3-65,-2 3 128,0-21-64,21 18-32,0-39-96,-20 21 32,20 0 32,0-21-64,0 0 32,0 0 33,0 0-1,0 0-32,0 0 64,0 0 0,0 0 0,0 0-64,0 0 96,0 0-224,0-21-192,0 21 288,0-21-64,0-18-32,20 18 64,1-21-224,0 21 160,-2-18-225,2-3 193,-1 3 32,1-3 160,0 23-288,19-22 192,1-1-384,-20 23 192,19-22-1,1 1-31,-1 19 128,2 0 32,-3 1 0,3 1 96,-24 19-32,3-21-32,0 21-64,-21 0 32,0 0 256,21 21-160,-21-2-64,0 1 32,0 22 256,0-2-256,-21 1 160,0-1 353,0-19-1,-18 20-95,-3-22 287,24 2-63,-3 0-353,0-21-128,0 0-31,21 0 31,0 0-32,0 0-160,0 0-224,0 0 95,0-21-127,0 0-128,0 21 256,0 0 96,0-19 64,0 19 0,0 0-32,0 0 32,0 0-65,0 0 65,0 0 0,0 0-64,0 0 64,0 0 0,0 0 161,0 0-129,0 0-96,0 0-33,0 0 65,0 0-64,0 0 192,0 19-96,0-19 0,0 21 0,0 0 0,21 0 0,0-3 64,0 3 33,-3 0-65,3 0 192,21-3-96,-24 3-64,3-21 128,0 21-64,-21-21-64,21 21 129,-21-21 95,19 0-64,-19 21 0,20-21 0,1 0-63,-21 18-33,0-18 64,21 0-64,-21 0 0,0 0 32,0 0 32,0 0 161,0 0-65,0 0 32,0 0-95,0 0-193,0 0-32,0 0-32,0 0-97,0 0-543,0 0-1474,0 0-1986,0 0-3748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39:35.226"/>
    </inkml:context>
    <inkml:brush xml:id="br0">
      <inkml:brushProperty name="width" value="0.06667" units="cm"/>
      <inkml:brushProperty name="height" value="0.06667" units="cm"/>
      <inkml:brushProperty name="color" value="#FFC000"/>
      <inkml:brushProperty name="fitToCurve" value="1"/>
    </inkml:brush>
  </inkml:definitions>
  <inkml:trace contextRef="#ctx0" brushRef="#br0">-1 409 6374,'0'-21'832,"21"21"-832,18-21 897,3 3-96,0-3-833,-3-21 224,3 21-320,-3-18-64,3 18 128,-3-18 96,3-3-32,-21 3 96,-21 18-96,18 0 224,-18 0 0,0 21 0,0-21 1,0 21 95,-18 0-512,-3 0 192,0 0 128,-18 0-32,18 0-128,-21 0 160,3 21-256,-3 0 256,3 0-224,18 18 288,0 3 321,0-3-161,0 3 193,21 18-97,0-18 129,21 18-161,42-18-160,-3-3-32,0-18-224,21 0 96,-18-1-128,18-20 161,-42 0-354,3 0 97,-24 0 192,-18-20-64,0 20-224,0-21-673,0 21-672,0 0-1506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39:34.541"/>
    </inkml:context>
    <inkml:brush xml:id="br0">
      <inkml:brushProperty name="width" value="0.06667" units="cm"/>
      <inkml:brushProperty name="height" value="0.06667" units="cm"/>
      <inkml:brushProperty name="color" value="#FFC000"/>
      <inkml:brushProperty name="fitToCurve" value="1"/>
    </inkml:brush>
  </inkml:definitions>
  <inkml:trace contextRef="#ctx0" brushRef="#br0">41 0 3235,'-21'20'2114,"21"-20"-161,-21 21 290,21-21-418,0 21-1088,0-3-160,0 3-129,0 0-224,21 0 64,18-3-159,-18 3-418,39-21-1472,-19 0-3973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39:34.060"/>
    </inkml:context>
    <inkml:brush xml:id="br0">
      <inkml:brushProperty name="width" value="0.06667" units="cm"/>
      <inkml:brushProperty name="height" value="0.06667" units="cm"/>
      <inkml:brushProperty name="color" value="#FFC000"/>
      <inkml:brushProperty name="fitToCurve" value="1"/>
    </inkml:brush>
  </inkml:definitions>
  <inkml:trace contextRef="#ctx0" brushRef="#br0">102 102 4644,'-42'0'2370,"42"0"-1377,-19 0 384,-2 21 97,0-21-1026,21 19-640,0-19 224,0 21 0,42-21-576,-2 0-225,20 0-384,-18 0 384,18 0 353,-18-21 512,-3 2 288,-18-2 0,-21 0 1090,0 1 544,0-1-449,-21 2-384,-18 19 0,-3-21-448,21 21-320,3 0-449,-3 0-577,21 0-2274,0 0-1601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39:33.598"/>
    </inkml:context>
    <inkml:brush xml:id="br0">
      <inkml:brushProperty name="width" value="0.06667" units="cm"/>
      <inkml:brushProperty name="height" value="0.06667" units="cm"/>
      <inkml:brushProperty name="color" value="#FFC000"/>
      <inkml:brushProperty name="fitToCurve" value="1"/>
    </inkml:brush>
  </inkml:definitions>
  <inkml:trace contextRef="#ctx0" brushRef="#br0">101 0 3299,'0'0'288,"0"0"449,0 0 1056,0 0-191,0 0-673,0 0-193,0 0 129,0 0-96,0 0 608,-21 19-288,1 1-480,-1 1-161,2 0-191,19-2-97,-20 2-96,20-21-96,0 0 64,0 0-32,0 0-32,0 0 0,20 0 32,-1 0 0,22 0-321,-20-21-31,19 2 0,-20-2-129,20 21 1,1-21 224,-1 21-321,-19-20 0,-1 20 481,1 0 0,-2 0 128,-19 0 160,0 0 33,0 0 351,0 0 193,0 0 192,0 20 0,-19 1 32,-2 19-32,21-19-513,-20-1-320,20-20-96,0 21-64,0-21-801,0 0-1697,41 0-3940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39:33.066"/>
    </inkml:context>
    <inkml:brush xml:id="br0">
      <inkml:brushProperty name="width" value="0.06667" units="cm"/>
      <inkml:brushProperty name="height" value="0.06667" units="cm"/>
      <inkml:brushProperty name="color" value="#FFC000"/>
      <inkml:brushProperty name="fitToCurve" value="1"/>
    </inkml:brush>
  </inkml:definitions>
  <inkml:trace contextRef="#ctx0" brushRef="#br0">66 59 224,'0'-21'1249,"0"0"-352,0 21 800,19 0-223,-19-20-321,0 20-192,0 0 128,0 0-192,0 0-225,0 0-223,0 0 31,0 0 193,0 0-129,0 0 193,0 0-160,0 0 448,-19 20 32,-2 1-545,0 0-160,1-2-192,20 2-160,0-1 65,0-20-33,0 0-64,0 0 64,0 0-417,0 0-864,0 0-1217,20 0-673,1 0-3299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39:32.552"/>
    </inkml:context>
    <inkml:brush xml:id="br0">
      <inkml:brushProperty name="width" value="0.06667" units="cm"/>
      <inkml:brushProperty name="height" value="0.06667" units="cm"/>
      <inkml:brushProperty name="color" value="#FFC000"/>
      <inkml:brushProperty name="fitToCurve" value="1"/>
    </inkml:brush>
  </inkml:definitions>
  <inkml:trace contextRef="#ctx0" brushRef="#br0">15-4 384,'-21'0'1249,"21"0"-192,0 0 865,0 0-64,0 0-769,0 0-192,0 0 63,0 0 161,0 0-96,0 0 129,0 21 351,21-21-480,0 0-224,19 21 31,1-21 33,-20 21-705,19-21-128,-19 0 193,18 0-33,-18 21-192,0-21 64,-21 0 32,0 0-64,0 0 192,0 0-192,0 0 32,0 0-32,0 0-160,0 0-705,0 0-608,0 0-1602,21 0-3171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5:33.12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166 64 5092,'17'0'641,"-17"0"416,0-20 769,0 20-833,19 0-513,-19 0 33,0-19-129,0 19-64,0 0-224,0-20-96,0 20 0,0 0 64,-19 0 193,2 0-257,-21 0 0,2 20 256,17-1 0,-19 1 64,21-3-127,17 3 191,-19 0 128,19-3-127,0 3-97,0 0 32,19-1-95,17-19-65,2 0-96,-2 0 32,2 0-224,17 0-64,-36-19-289,20-1-320,-22 0-544,2 3-897,0 17-2338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39:32.148"/>
    </inkml:context>
    <inkml:brush xml:id="br0">
      <inkml:brushProperty name="width" value="0.06667" units="cm"/>
      <inkml:brushProperty name="height" value="0.06667" units="cm"/>
      <inkml:brushProperty name="color" value="#FFC000"/>
      <inkml:brushProperty name="fitToCurve" value="1"/>
    </inkml:brush>
  </inkml:definitions>
  <inkml:trace contextRef="#ctx0" brushRef="#br0">0 0 1537,'0'0'3812,"0"0"-2275,0 0-416,0 0 128,0 0-320,0 0-512,0 0 223,0 0 513,20 0-64,20 0-448,20 0-65,21 19 1,21-19-289,0 0-224,-39 0-32,-3 0 0,-20 0-32,-40-19 0,21 19-64,-21 0-224,0 0-417,-40 0 225,19 0-289,-20 0-384,1 0-1089,19 0-1986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39:31.788"/>
    </inkml:context>
    <inkml:brush xml:id="br0">
      <inkml:brushProperty name="width" value="0.06667" units="cm"/>
      <inkml:brushProperty name="height" value="0.06667" units="cm"/>
      <inkml:brushProperty name="color" value="#FFC000"/>
      <inkml:brushProperty name="fitToCurve" value="1"/>
    </inkml:brush>
  </inkml:definitions>
  <inkml:trace contextRef="#ctx0" brushRef="#br0">289 7 3811,'0'-21'897,"0"21"160,0 0 0,0 0 128,0 0-352,0 0-128,0 0-225,0 0-128,0 0 161,0 0 480,0 40-289,-19-19 65,-1 20-256,-1-1 319,0 22-159,-18-2 32,-3 1 31,24 1-223,-3-22-161,-21 20-224,22-19 97,20-20-65,-21 19 0,21-19 32,0-21-128,0 20 64,-19-20-64,19 0-32,0 0 64,0 0-32,0 0 1,0 0-33,0 0-385,0 0-351,0 0-962,19-20-1153,2-22-224,-1 23-2402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39:31.156"/>
    </inkml:context>
    <inkml:brush xml:id="br0">
      <inkml:brushProperty name="width" value="0.06667" units="cm"/>
      <inkml:brushProperty name="height" value="0.06667" units="cm"/>
      <inkml:brushProperty name="color" value="#FFC000"/>
      <inkml:brushProperty name="fitToCurve" value="1"/>
    </inkml:brush>
  </inkml:definitions>
  <inkml:trace contextRef="#ctx0" brushRef="#br0">119 0 1633,'-60'18'513,"40"-18"-449,1 0-449,19 0 609,-20 0-384,20 0-640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39:30.951"/>
    </inkml:context>
    <inkml:brush xml:id="br0">
      <inkml:brushProperty name="width" value="0.06667" units="cm"/>
      <inkml:brushProperty name="height" value="0.06667" units="cm"/>
      <inkml:brushProperty name="color" value="#FFC000"/>
      <inkml:brushProperty name="fitToCurve" value="1"/>
    </inkml:brush>
  </inkml:definitions>
  <inkml:trace contextRef="#ctx0" brushRef="#br0">2 37 448,'21'-21'1633,"-21"3"-287,0 18-385,0 0-257,20 0 161,-20 0 64,0 0 64,0 0-160,0 0-65,0 0-223,0 0 160,0 18 416,0 3-417,-20 18-63,20 3 160,-21 18-385,21-18 129,0 0-129,0 18 0,0-20-63,0 22-193,0-43 32,0 23-96,21-3 0,-1-18 32,-1 0 33,2-21 255,39 0-96,-18 0-160,18 0-96,0 0-31,3-21-98,-23 0 162,1 3-129,-20-3 32,-2 0 32,2 21 0,-21-21 96,0 21-160,0 0 64,0 0-160,0 0-513,0 0-1121,0 0-1313,0 21-160,0-21-3907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39:30.395"/>
    </inkml:context>
    <inkml:brush xml:id="br0">
      <inkml:brushProperty name="width" value="0.06667" units="cm"/>
      <inkml:brushProperty name="height" value="0.06667" units="cm"/>
      <inkml:brushProperty name="color" value="#FFC000"/>
      <inkml:brushProperty name="fitToCurve" value="1"/>
    </inkml:brush>
  </inkml:definitions>
  <inkml:trace contextRef="#ctx0" brushRef="#br0">1033-1 32,'0'0'192,"0"0"224,0 0 417,0 0 160,0 0-256,0 0-33,0 0-351,0 0-193,0 0 128,0 0 160,0 0-31,0 0 159,0 0 65,0 0 96,0 0-33,0 0-31,0 0 64,0 0-97,0 0-159,0 0 127,0 0 1,0 0-257,0 0-256,0 0-128,0 0 0,0 0 160,-19 0 225,-2 21-1,0-21 128,-20 21-31,1 0-1,-1-3-127,-20 3-33,1 21 64,-2-2 33,1 23-161,-20-3-256,21 21 64,0 1 96,-3-1-256,3 1 256,-3-1 96,24 0 0,-3-18 65,3-2-225,18-1 32,0 3 64,21-24-128,-18-18 64,18 19 0,0-40-32,0 21 0,0-21-32,0 0-32,0 0 96,0 0-32,0 0 65,0 0-1,0 0-64,0 0 32,0 0-64,0 0-32,0 0 64,0 0-64,0 0-192,0 0-673,-21 0-769,21 0-1441,0-21-1377,-21 2-3714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39:29.204"/>
    </inkml:context>
    <inkml:brush xml:id="br0">
      <inkml:brushProperty name="width" value="0.06667" units="cm"/>
      <inkml:brushProperty name="height" value="0.06667" units="cm"/>
      <inkml:brushProperty name="color" value="#FFC000"/>
      <inkml:brushProperty name="fitToCurve" value="1"/>
    </inkml:brush>
  </inkml:definitions>
  <inkml:trace contextRef="#ctx0" brushRef="#br0">6390 250 128,'0'0'544,"0"0"161,0 0 416,0 0 256,0 0-192,0 0 64,0 0-127,0 0-130,0 0-383,0 0-96,0 0-129,0 0-64,0 0 33,0 0-65,0 0 0,0 0-64,-21 0 97,-18 0 31,18 0 0,0 0-31,-18 0-97,18 0 64,-21 0-128,24 0-160,-24 0 128,2 0-160,-22 0 64,22 0-32,-1 0 128,1 0-224,-22 0 192,22-21-128,-20 21-32,18 0 128,-18-21-32,-3 21-32,24 0-96,-22-18 224,20 18-128,-20 0-32,20-21 64,-20 21-64,20 0 64,1-21 1,-2 21-33,3-21-33,-3 21 66,3 0-1,-3-21-64,21 21-1,-18 0 98,-3 0-65,23-18-32,-43 18 32,22-21 64,-1 21-193,1-21 194,19 21-98,-20 0 66,1-21-33,-2 21 0,3 0-65,-3-18 130,3 18-65,-3 0 0,3 0 0,-3 0 32,2 0-97,-1 0 65,1 0-32,-1 0 32,-1 0 0,2 0-32,20 0-32,-20 0 64,-2 0 0,3 0 0,18 0 0,-21 18 0,3-18-32,-3 21 64,3 0-96,-3-21 64,21 0 32,-18 21-64,-3-21 64,23 0-32,-22 18 0,1-18 32,19 0-32,0 21-32,1-21 64,-1 0-32,2 21 0,-2-21 0,0 0 0,0 0 0,21 0 0,-18 21 0,18-21 0,-21 0 0,21 0 64,-21 0-64,21 0 0,-21 0 0,0 0 0,3 0 32,18 0-32,-21 0 0,0 0-32,0 0 64,3 0-64,-3 0 64,0 0-32,0 0 0,3 0 0,-24 0 0,21 0 0,-19 21 0,-1-21 0,1 0 0,-1 0 0,20 0 0,-19 0 0,-1 0 0,22 0-32,-23 0 32,0 0 0,24 0-64,-24 0 64,3 0 0,-3 0 0,21 18-32,-18-18 128,18 0-160,-19 0 128,-1 21-32,-20-21-160,20 0 128,1 0 96,-2 21-96,1-21 32,1 0-32,-2 0-128,3 0 160,-3 0 64,24 0-128,-3 0 32,0 21-64,0-21 128,-18 0-128,18 0 32,0 19 32,2-19 0,-1 0 32,-1 21-64,-19-21 0,19 20 64,-20-20-32,1 0 0,19 21 0,-20-21 32,1 21 32,-2-21 33,22 0-162,-20 0 65,-2 19 0,3-19 0,-3 21 32,24-21 1,-24 0-66,2 0 1,-1 0 0,1 20 64,-1-20 0,1 0-32,19 0 0,-21 0 33,22 19-1,-20-19-32,19 0 32,-20 0-64,22 0 64,-23 0-64,21 0 32,3 21 0,-24-21-32,3 0 96,18 21-96,-21-21 64,3 0 32,18 21 64,-19-21-32,-1 0 32,20 20-96,-19-20 0,-2 0 0,1 19 32,22-19 32,-23 21-160,22 0 128,1-21-64,-2 21-32,0 0 128,21-21-160,-21 18 64,3 3 64,-3 21-128,0-24 128,0 3-128,21 21 64,0-3 64,0 3-64,0-2 32,0 1-64,0-1 64,0 1 0,0-1-96,21 2 64,0-22 64,0 20-128,18 2 96,3-21 0,18 18 0,1-18 64,1 0-128,19-21 129,1 18-33,-1-18-128,0 21 192,-21-21-128,1 0-193,1 21 161,-22-21-64,22 0-32,-22 0 32,1 0 64,20 0 32,-1 0 0,21 0-32,0 0 128,21 0-96,0 0-32,-20 0 32,-1 0 0,0 0-64,0 0 160,-18-21-128,18 21 96,-21 0-96,21-21 0,-20 21 128,1 0-192,20 0 128,-1-18 32,0 18-128,0-21 128,0 21-64,21 0 64,0-21 32,-21 21 0,22 0-96,-4 0 65,3 0-65,-21 0 64,22 0-64,-22 0 32,21 0 96,0 0-192,0 0 64,0 0 32,-2 0-96,-19 0 96,21 0 0,-21 0 32,0 0-128,0 0 64,3-21 32,-3 21-96,0 0 64,-20 0 0,20 0 0,-21 0 64,21 0-96,-18 0 64,18 0-32,-21 0 0,1 0-64,1-18 96,-22 18-64,22 0 32,-22 0 64,1 0-96,20 0 64,-22 0-32,24 0-32,-3 0 32,-18-21 32,18 21-32,-20 0-32,22 0 96,-2-21-96,-18 21 0,19 0 32,-22 0 0,24 0-32,-24 0 0,21 0 160,3 0-192,-24 0 32,24 0 96,-3 0-64,1 0 0,-1 0-32,2 0 32,-22 0 0,2 0 0,18 0 0,-18-21 0,-3 21 0,3 0 32,18 0-64,-18 0 0,18-21 96,1 21-96,-20 0 32,-1 0 32,1-19-160,-20 19 128,19 0-193,-19-20 97,0-1 128,-3 21-96,3-21 64,0 2 0,-21 19-32,21-21 64,-21 21-32,18-20-32,-18-1-160,0 2 64,0-2-64,0 0-64,0-20 159,0 22 65,0-2-32,0 0 32,-18-18 128,-3 18-192,21 0 64,-21-18 0,0 18 32,3 0-32,-3 0 128,0 3 0,0-3-32,2 0 33,-2 21-97,1-21 32,-1 0 64,0 21-64,2-19 96,-2 19-96,1-20 96,-20-1-160,19 21 64,0-21 0,-18 0-64,18 21 96,-21-19-96,24 19 64,-24-20 96,0-1 64,24 21-192,-24-19 64,3-2 0,-24 21 129,23-21-161,-1 21 0,1-20 128,-22-1-32,22 21-96,19 0-32,-18-19 0,-3 19 0,3 0 0,-3 0 0,0 0 0,3 0-32,-3 0 32,24 0 64,-24 0-96,21 0 32,2 0-32,-1 0 32,-1 0 0,21 0 0,0 0 32,0 0 0,0 0-32,0 0 32,0 0-64,0 0-320,0 0-801,0 0-1122,0 0-2433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39:11.40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0 392 1857,'0'0'1025,"0"0"-1025,21 0 321,-21 0 319,20 0-31,-20 0-97,0 0-31,21 0-1,-21 0 65,0 0-65,0 0 289,0 0-32,0 0-257,0 0 0,19 0 65,-19 0-97,0-21-159,21 21-97,-21 0 128,21-21 64,-21 21-95,20-21 31,-20 21-64,19-21-31,2 21 95,-21 0-128,21-18 0,0 18-96,-3-21 0,3 21 65,0-21-65,18 21-64,-18-21 96,21 2-32,-21 19 128,18-20-96,3 20 0,-23-21 32,22 0-95,-20 21 95,19-19-64,1 19 32,-20-21 0,-2 0-64,23 21-32,-22-20 0,20 20 0,-19 0 32,18-21-64,-18 21-64,21 0 160,-24-19-64,3 19-64,0 0 64,0-21-32,18 21 0,-18 0 96,21 0-64,-23 0-32,1 0 64,22 0-64,-23 0 65,2 0-65,20 0-33,-20 0 33,19 0 33,-19 21-33,-1-21-33,-1 19 1,2-19 64,21 21-64,-24-21 64,3 20-32,0 1 0,0 0 97,-3-2-97,24 2 0,-21 0 64,0-1-32,18-1 0,-18 2 0,0 0-32,-2 0 32,1-3 32,1 3-32,0 0 32,19 21-64,-20-24 32,1 3-32,-2 0 0,2 0 0,0-3 32,-1 24-32,1-21 32,19-3-32,-19 24 32,18-21 0,-18 18-64,21 3 96,-3-21-64,-18 18 32,0-18 0,18 19 0,-18-19 32,0 20-128,0-1 64,-3 1 32,24-1 0,-21 2-32,19-3 0,-20 3 64,20 0-128,2-3 160,-22 3-96,1-24 0,-2 24 0,2-21-32,0 0 64,18 18-32,-18-18 32,0-2-32,0 1 0,-3 22 64,24-21-64,-21 18-64,18-18 128,-18 0-96,0 19 96,0-20-32,-3 1-32,3 0-64,0-2 64,0 2 32,-2-1 65,2 20-162,-1-19 33,1 0 64,-21 0-32,19-3 0,2 3 65,-21 0-130,21 0 130,-1 0-65,1-3-65,-2 3 130,2 0-65,-21 0 0,21 18 0,-21-39-65,20 21 130,-20 0-130,19-3 130,-19 3-130,0 0 65,21 0 0,-21 0 0,21-3 0,0 3 0,-3 0-32,3 0 32,0 18 32,0-18 33,18 19-33,-18 1-129,21-20 97,-24 19 97,24 1-194,-21-20 97,-2 19-32,1-19 0,1-1 96,0 20-64,-2-19 0,2 0 65,0 18-162,20-18 97,-22 0 32,2 0 33,0-3-33,-1 3-64,-1-21-33,-19 21 65,21 0 0,0 0 65,0-3-65,0-18 0,-3 21 0,3 0 32,0-2-32,0 1 64,18 1-32,-18 0 96,18-21 0,-18 21-96,21-2 96,-3-19 32,-18 20-128,0 1-32,19-21 32,-19 21-32,-1 0 64,-1-21-64,2 19 0,0-19 0,0 20-32,-1-20 96,-20 0-64,19 0 32,-19 0 0,0 21 0,0-21-32,0 0-32,21 0 32,-21 0 32,0 0-32,21 0 0,-21 21 32,21-21-64,-21 0 32,0 0 65,0 0-65,0 0 64,0 0-96,0 0 32,0 0-545,0 0-1889,-21-21-3236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39:08.57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1467 65 192,'0'0'993,"0"0"192,0 0 32,0 0-128,0 0-416,0 0 159,0 0 33,0 0 96,0 0-224,0 0 96,0 0-353,0 0-96,0 0-95,0 0 95,0 0-160,0 0 0,0 0-95,-21 0-1,21 0-64,-19-21 0,-1 21-32,-1 0 32,0 0-32,2 0-32,19 0 64,-21 0-32,1-21-64,-1 21 64,0 0-32,2 0-32,-2 0 32,-20 0 0,22 0 32,-2 0-32,-21 0 0,24-18 0,-3 18 0,21 0 32,-21 0-32,0 0 0,0 0 32,3 0-32,-3 0-32,0 0 64,0 0-32,3 0 0,-3 0 64,0 0-64,0 0 0,2 0 0,-22 0 0,41 0 32,-21 18-64,2-18 32,-2 0 32,-20 0-64,20 0 32,2 0 32,-2 0-32,1 0 32,-1 21-64,2-21 32,-2 0 0,21 21 64,-21-21-32,0 0 0,3 0 0,-3 21 64,21-21-96,-21 0 32,0 0-32,21 21-32,-21-21 96,21 0-31,-18 18-1,-3-18 128,0 21-96,0-21-32,21 0-32,-18 21 32,18-21-32,-21 0 96,21 21-96,-21-21 64,21 18-32,-21-18 32,21 0 64,-18 21 0,-3-21 32,21 0-31,-21 21-97,21-21 64,-21 0-64,21 21 32,-19-21-32,19 0-32,-21 0 0,1 19 32,20-19-32,0 0 32,-21 20 64,21-20-96,0 21 64,-19-21-64,-2 21 64,21-21-32,0 21-32,-21-21 32,21 19-32,0-19 0,0 21 64,0-1-64,0 1 64,0-2 0,21 2-64,-21 0 32,21-1-32,-21-20 32,19 19 0,2 2-32,-21 0 0,20 0 32,1-1-32,-2-1 0,2-19 32,0 21-32,0 0 33,-3 0-33,3-21 0,0 18 64,18 3-64,-18 0 32,0-21-32,0 21 32,-3-21 0,-18 0-32,21 18 64,0-18 0,0 0-64,0 21 0,-3-21 96,3 0-192,0 0 224,0 21-128,-21-21 0,19 0 32,2 0-32,-1 0 0,1 21 32,-2-21-32,2 0 32,0 0-64,-21 0 32,20 0 32,1 0-32,-2 0 64,-19 0-32,21 0 0,0 0 0,-1 0-32,-20 0 0,19 0 64,2 0-64,0 0 0,0 21 32,-3-21-64,3 0 64,0 0-32,0 0 0,-3 0-32,3 0 32,-21 0 32,21 0-32,0 0 32,0 0-32,-21 0 0,18 0 64,3 0-64,-21 0 32,0 0-32,21 0 0,-21 0 0,21 0 64,-21 0 0,19 0-64,-19 0 97,0 0-97,20 0 32,-20 0 0,21 0 0,-21-21-32,21 21 32,-21 0 0,0-21-32,19 21 0,-19 0 32,0 0-32,21-21 32,-21 21-64,21 0 32,-21-21 32,20 21-32,1 0-32,-21 0 96,19-18-96,-19 18 64,21 0-32,-21-21-32,21 21 32,-21-21 32,20 21-64,-20 0 64,19-21 0,-19 21 32,21-18-32,-21 18-32,0-21 0,21 21 32,-21-21-32,0 0 0,21 21 64,-21-19 160,0-1-96,0-1-64,0 21 0,0-21 97,18 0-1,-18 21-32,0-19-32,0-1 32,0-1 64,0 0-96,0-19 0,0 20-31,0-1 63,-18 2-64,18-2 0,0 0 0,-21 0-32,21 1-32,-21 1-32,0-23 0,2 21 0,-1 3 0,20-24 128,-21 21-128,0 3 64,21-3-32,-19 0 0,19 21 0,0-21-417,0 21-63,0 0-161,0 0-384,0 0-1185,-21 0-3139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25:24.37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0-2 1441,'0'0'865,"0"0"-385,0 0 1,0 0 63,0 0-160,0 0-255,0 0-129,21 0 96,-21 0-96,0 0 64,21 0 0,-21 0 64,0 0 256,0 0 257,0 0-33,0 0 1,0 0-161,0 0-63,0 0-161,0 0 0,0 0 0,0 0 1,21 0-65,-21 0-64,18 0-64,3 0-32,0 0 128,0 0-128,-21 0-32,18 0 64,3 0 0,0 0 0,0 0-32,-21 0 0,18 0 64,24 0-64,-21 21 64,-2-21-64,2 0 0,-1 0 32,1 0 0,0 0-96,0 0 96,-2 0 0,1 21-32,1-21-32,0 0 96,-2 0-64,2 0-32,-21 0 32,20 0 32,1 0-64,-2 18 32,2-18-64,0 0 160,-21 0-128,21 0 64,-3 0 0,3 0-32,21 21 0,-24-21 0,3 0 32,0 21-32,0-21 0,18 0 0,-18 0 64,0 0-64,-21 0 0,19 0-64,1 0 225,1 0-193,0 0 32,0 0 0,-2 0 32,1 0 0,1 0-64,0 0 32,0 0 64,-2 0-64,2 21 64,20-21-192,-22 0 160,2 0 0,0 0-32,-21 0-32,20 0 64,-1 18 32,2-18-32,0 0-32,0 0 32,-3 0 0,3 0-32,0 0 0,18 0-32,-18 0 64,0 0-96,0 0 32,0 0 32,-3 0-64,24 0 64,-21 0 0,-2 0 0,1 0 0,22 0 0,-21 0 0,18 0-64,-18 0 64,0 0 32,19 21-32,-20-21 0,20 0 0,-19 0 96,21 0-160,-24 0 64,24 0-64,-3 0 192,-18 0-256,21 0 160,-3 0-32,-18 0 32,21 0-96,-3 0 128,-18 0-128,21 0 96,-24 0-161,3 0 194,0 0-130,19 0 194,-19 0-129,-1 0 32,1 0-32,-2-21 0,23 21 64,-3 0-64,-18 0-64,21 0 128,-3 0-128,-18 0 64,21 0 64,-24 0-64,3 0 0,0 0 0,18 0-64,-18 21 64,21-21 64,-3 21-128,3-21 64,-2 0 96,1 21-128,-1-21 64,22 0-64,-22 21 64,2-21-32,18 0 32,-18 18-64,-3-18 64,3 0-64,-3 0 32,3 0 0,-24 21 32,24-21 32,0 0-96,-23 0 64,22 0-32,-1 21 32,1-21 96,-1 0-128,2 0-32,-3 21 64,3-21 0,-1 0-96,-1 0 96,-19 18-64,18-18 96,-18 0-96,21 0 96,-24 21 96,3-21-96,21 0-32,-21 21 32,18-21-64,-18 21 0,19 0 96,-20-21-96,22 18 32,-23-18-64,22 21 64,-1 0 65,2-21-97,-1 18 64,-1 3 0,-19 0-96,18-21 128,3 21 64,-3 0 0,24-21 385,-3 39-65,1-18-128,20 0-384,-19 18 0,-1-18 192,-1 0-160,2 18 32,-1-18 0,-1 0-192,0 18 385,3-18-354,-3 0 193,1 0-128,1-2 128,-22 1-31,1 1-66,-1 0 66,2-21-33,-22 21 0,20-21 32,2 18-32,-24-18-32,24 21-33,-21-21 97,-21 0-32,18 0-32,3 0 32,-21 21-32,0-21 64,0 0-64,0 0 32,21 0-32,-21 0 32,0 0 32,0 0-64,21 0 64,-21 0-64,0 0-32,0 0 64,0 0 0,21 0 0,-21 0 0,0 0 0,0 0-32,18 0 32,-18 0-96,0 0 64,21 21 0,-21-21-64,21 0 128,-21 0-32,21 0 0,-21 19 64,19-19-128,1 0 64,1 0 0,-21 0 0,0 0 0,21 20 0,-2-20-32,-19 0 32,21 0 0,-21 0 0,20 0-32,-20 0 32,21 21 0,-21-21 0,21 0 0,-2 0-32,2 0 32,-1 21 32,1-21-32,-2 19 0,2-19-32,21 0 64,-24 20-64,3-20 32,0 21 0,18-21 0,-18 21 0,21-21 0,-21 21 0,-3-21 0,3 19 0,21-19 64,-24 0-96,3 20 0,0-20 64,0 21-32,18-21 0,-18 0 0,0 0 0,0 21-32,-2-21 96,2 19-128,-1-19 96,1 0 0,-2 20-64,2-20 64,0 0-96,-1 21 64,20-21 0,-19 0-32,0 21 64,-3-21-32,24 0 32,-21 19-64,0-19 64,-3 0-64,3 21 32,0-21 32,0 0-32,-3 0-32,3 0 32,0 0 0,0 0 32,0 20-64,-3-20 32,3 0 32,0 0-32,0 0 0,-2 0 0,1 0 0,22 21 0,-23-21 0,2 0 0,-1 0 0,20 0 0,-19 0-32,21 21 32,-24-21 32,3 0-64,0 0 32,18 19 32,-18-19-64,0 0 64,21 0-32,-24 0 0,24 0-32,-21 0 32,18 20-64,3-20 128,-3 0-96,3 0 32,-21 21-64,19-21 128,1 0-64,-1 21-64,-19-21 128,18 19-96,3-19 32,-21 0 32,-3 21-32,24-21 0,-21 0-64,0 0 128,-3 0-96,24 0 64,-21 0-32,0 0-64,18 0-64,-18 0 128,0 0 32,18 0-32,-18 20 0,19-20-64,-20 0 160,22 0-192,-23 0 128,2 0 32,-1 0-128,1 0 96,-2 0-32,2 0 96,0 0-160,0 0 128,-3 0-128,3 0 160,21 0-96,-21 0 0,18 0 0,-18 0 0,0 0 0,0-20 32,-3 20-32,3 0 32,0 0 0,0-21-32,18 21 32,-18 0-32,0 0 0,-21-19 32,39 19-32,-39 0 96,21-21-96,0 21 64,-2 0-64,2 0-32,-1 0 64,1-21-32,-2 21 0,2 0 0,0-20 0,-21 20 0,20 0-64,-1 0 96,2-19-32,0 19 32,0 0-32,-3-21 0,3 21 32,0-21 0,0 21 96,0 0 33,0-20-193,-3 20 96,24-21 0,-21 21-64,-3-19 0,24 19 32,-21-21-32,-3 21 0,3-21 0,0 21 96,-21 0-96,21 0 64,-2-20 0,1 20-64,1 0 0,0 0 0,-21-19 0,19 19 32,2-21-64,-1 21 32,1 0 64,-21-21-128,19 21 0,2 0 128,0-20-32,-21 20-32,21 0-32,-3 0 96,3-19-96,0 19 0,0-21 96,0 21-96,-1-21 32,-1 21 0,-19 0 0,21-21 0,0 21 0,0 0-32,-3 0 32,-18-20-64,21 20 128,-21 0-64,21 0-64,0 0 64,-21 0 0,18 0 0,3 0 64,-21-19-64,21 19 0,0 0 32,-3 0-64,3-21 32,0 21 0,0 0-64,-21 0 128,19 0-128,-19 0 64,21-21 0,-21 21 64,0 0-64,0 0 0,0 0 0,20 0 32,-20 0-64,21 0-32,-21-20 64,19 20 0,2 0 0,-21 0-32,21-19 64,-1 19-32,1 0 0,-2-21 0,-19 21 64,21 0-128,0 0 64,-21-21 64,20 21-128,-20 0 128,21 0-32,-21-21-32,19 21 0,-19 0-32,21 0 32,-21 0 0,0 0 32,21-18-32,-21 18-32,0 0 32,21-21 0,-21 21 0,0 0 0,0 0 0,0 0 32,0 0-32,18 0 0,-18 0-32,0 0 96,0 0-96,0 0 32,0 0 32,0 0-32,0 0 0,21-21 0,-21 21 0,0 0 32,0 0-64,0 0 32,0 0 32,0 0-64,0 0 64,0 0-32,0 0 32,0 0 0,0 0-32,0 0 96,0 0-32,0 0-64,0 0 64,0 0-64,0 0 64,0 0-32,0 0-32,0 0 0,0 0 0,0 0-32,0 0 64,0 0-32,0 0-32,0 0 32,0 0 32,0 0-32,0 0-64,0 0-576,0 0-994,21-21-4099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24:50.59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1402 193 576,'0'0'352,"18"0"-223,-18 0-97,0 0 32,0 0-64,21 0 0,-21 0 64,0 0-64,0 0 224,0 0 320,0 0 33,0 0-33,21 0 1,-21 0 32,0 0-97,0 0-160,0-21 193,0 21 127,0 0 1,0 0-64,0 0 31,0 0 129,0 0-129,0 0-159,0 0-1,0 0 1,0 0-65,0 0-160,0 0-160,0-19 225,0 19-289,0-20-257,0 20 482,-21-21-193,21 21-193,-21 0 161,3-21 0,-3 21 0,0-19 129,0 19-129,3 0-33,-3-21 66,21 21-33,-21 0-33,0 0 33,21-20 97,-18 20-129,-3 0 32,21 0 32,-21 0-161,0 0 226,3 0-162,-3 0-63,21 0-32,-21 0 160,0-21 0,3 21-64,18 0 32,-21 0 128,0 0-256,21 0 224,-21 0-32,0 0-32,0 0 0,21 0 0,-18 0 0,-3 0-96,0 0 160,-18 0-32,18 0 32,0 0-64,-18 0 32,18 0 0,0 0 64,0 0-96,3 0 32,18 0 32,-21 0-32,0 0 1,0 0-1,3 0-32,-3 0 64,21 21-64,-21-21 32,0 0-32,3 0 64,-3 0 0,21 20-64,-21-20 32,0 0-32,2 21 64,-1-21 0,20 0-160,-42 0 192,21 19-96,0-19 32,3 0 64,-3 21-96,0-21 192,0 0-64,21 0 0,-18 21-31,18-21-33,-21 0 64,0 20-96,21-20-32,-21 0 64,21 19-32,-18-19-32,-3 21 96,0-21-96,21 0 32,-21 21-32,3 0 32,-3-21 0,0 18 0,21 3-32,-21 0 0,21-21-32,-19 21-32,19 0 64,0-3-32,-20 3 64,20-21-160,0 42 96,0-24 128,0 3-96,0 0 128,0 0-320,0-2 192,0 1-32,0 1 64,0 0 64,20 0 0,-20-2-96,19 22 128,2-20-256,0-2 288,18 2-160,-18 0 96,0-1-64,18-20-96,-18 19 96,21 2 32,-24-21 64,24 21-160,-3-21-64,3 21 32,-21-21 32,20 0 64,-22 0-64,2 20 64,0-20-32,0 0-32,-3 19 32,24-19-32,-21 0 96,-3 0-128,24 0 128,-3 0-32,-18 21-96,21-21 128,-24 0-96,24 0 64,-3 0-32,-18 0 64,21 0-160,-24 0 160,3 0-32,0 0-96,0 0 96,21 0-64,-24 0 32,3 0 64,21 0-96,-24 0 64,3 0 32,0 0-128,-21-21 160,21 21-64,-3-19-64,3 19 64,0-20 1,-21 20-33,21-21 32,-21 0-32,18 21 0,-18-21 0,0 2 0,0-22 0,21 20-32,-21 2 96,0-22-64,0 20-64,0-19 128,0 19-32,0-20 64,0 22-192,0-23 32,0 21 64,-21-18-65,21 18 130,0 0-1,0-18 32,0 18-64,0 0-32,0 0 64,0 3-64,0-3 0,0 0 0,-18 0 0,18 2 96,0 19-192,0-20 64,0 20 192,-21 0-64,21 0-96,0 0 0,0 0 0,0 0 32,0 0-96,0 0-224,0 0-865,-21 0-1250,21-21-5764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2:15:32.58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39 0 2210,'0'0'3331,"0"0"-2787,0 0 577,0 0 193,0 0-514,0 0-511,0 0-97,0 0-64,0 0-32,0 0 128,0 0 193,0 17-65,0-17-64,0 19 65,0 1 31,0 19-192,0-3 192,0 3-223,0-2 159,0 2-192,0 17 320,0-19-287,0 2 31,-19-1-160,19-1 160,0 2-128,-20-2 0,20-18 96,0 1-96,0 16-32,0-16 32,0-20-32,0 19 0,0-19 1,0 20-66,0-20 66,0 0 95,0 0 0,0 0 64,0 0 0,0 0 64,0 0-160,0 0-96,0-20 0,0 1-96,0-1-224,20 1-32,-20 2-33,19-22 193,-2 22 32,3-3-96,-20 1 224,19-1-128,-19 20-33,0-19 65,20 19 64,-20 0 32,17 0-128,-17 0 0,0 0 96,19 0 0,-19 0 96,20 0 64,-20 0-32,19 0-32,-19 0 256,17 19-192,-17 1 161,0-1-33,0 1 192,0 16 97,0-16-97,0-3-96,0 2-63,0 1-129,0-20-32,0 0 32,0 0-32,0 0-32,0 0-897,0 0-960,0-20-2339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24:30.57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0 213 800,'0'0'673,"0"0"-257,0 0 866,0 0 95,0 0-288,0 0 0,0 0-192,0 0 0,0 0 63,0 0-127,20 0-160,1 0-97,0 0-319,-2 0-193,2 0 0,20 0-32,-22 0-32,23 0 64,-3 0-64,-18 0 32,21 0-32,-3 0-32,-18-21 128,18 21-96,3 0-32,-3 0 96,24 0-128,-24 0 128,24 0-96,18-21 32,-21 21 32,1 0-128,20 0 192,-18 0-192,-3 0 224,0 0-96,0 0-160,3 0 224,-3 0 32,-18 0 96,18 0-31,1 0-161,20 0 64,-19 0 0,-1 0-96,-1 0 128,0 0-128,3-20 64,18 20-96,-21 0 64,3 0-64,-3 0 0,0-18 96,1 18 0,1 0-128,-22 0 32,20 0 32,3-21 64,-3 21 128,2 0 0,-22 0-192,20 0 64,3-21 0,-24 21-31,21 0-66,3 0 66,-3 0-1,-18 0-64,18 0 64,1 0 0,1 0 0,-1 0-64,-1 0 0,0 0 64,-18 0-32,18 0 32,-18 0-64,-3 0 32,24 0 32,-24 0-96,22 0 160,-20-20-128,1 20 64,18 0-32,1 0 0,-1 0 64,3-18-128,18 18 64,-21 0 96,0 0-96,3 0-96,-3 0 160,0 0-128,3 0 128,-3 0 0,1 0-128,-1 0 224,3-21-224,18 21 128,-21 0 0,0 0-96,3 0 32,-3-21 32,0 21 96,3 0-96,-3 0 32,1 0 0,20 0 160,-19 0-128,-1 0 65,-1 0-97,0 0-64,3 0 64,-24 0-64,24 0 128,-3 0-96,-20 0-32,22 0 32,-2 0 0,-18 0-64,18 0 64,-20 0-64,22 0 32,-22 0 32,22 0-96,-22 0 96,2 0-32,-3 0-32,3 0 32,-3 0 32,-18 0-96,0 0 128,-3 0-96,3 21 64,0-21-32,0 0 32,-21 0 32,21 0-64,-21 0 0,18 0 0,3 0-64,0 0 64,0 0 0,19 0 0,-20 21 0,1-21-32,19 0 64,-19 18-32,-1-18 0,-1 0 32,2 0-64,-21 0 32,42 0 32,-22 20-64,-1-20 32,2 0 0,-21 0 0,21 0 0,-21 0 0,0 0-32,21 0 64,-21 21-64,18-21 32,3 0 0,0 21-32,0-21 32,-3 18 32,-18-18-32,21 0-64,-21 20-32,21-20 96,-21 0 96,0 0-224,0 0 256,0 0-96,0 0 0,0 0-96,0 0 256,0 0-256,0 0-160,0 0-225,0 0-255,-21 0-1090,21 0-1954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24:28.76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1510 112 1601,'0'0'577,"0"0"-994,0 0 802,0 0 159,0 0-256,0 0-256,0 0 0,0 0 0,0 0 65,0 0 63,0 0 192,0 0 225,0 0-161,0 0 32,0 0 161,0 0-33,0 0 1,0 0-64,0 0-65,0 0-96,0 0-95,0 0 127,0 0-64,0 0 97,0 0-129,0 0 0,0 0 0,0 0-95,0 0-33,0 0 32,0 0-32,0 0-64,0 0 0,-21 0-32,21 0-64,0 0 321,-21 0-353,21 0 160,0 0-96,-19 0 0,19 0-32,-21-21 0,0 21 32,21 0 0,-20 0-64,20 0 32,-19 0-32,19-21 64,-21 21 0,0 0-32,21 0-32,0 0 64,-21 0 0,21 0-96,-18 0 96,18 0 0,-21-21-64,21 21 128,-21 0-64,21 0-32,-21 0-192,21 0 288,0 0-32,-18 0-128,-3 0 128,0-19-32,21 19-32,-21 0-32,21 0 64,-18 0-32,-3 0 0,21 0 0,-21-20 0,0 20 0,2 0 32,19 0-64,-21 0 64,21 0 64,-20 0-96,20 0 96,-21 0-96,21 0 0,-19 0-96,19 0 96,-21 0 32,0 0-32,1 0 64,20 0-32,-21 0-32,21 0-32,-21 0 64,2 0-64,-2 0 64,0 0-32,21 0-128,-20 0 224,1 0-64,-2 0-128,21 0 96,-21 0 64,0 0 0,3 0-64,-3 0-32,0 0 0,0 0 32,3 20 96,-24-20-256,21 0 224,3 0 0,-3 0-64,0 0-32,0 0 96,2 0-64,-2 19-64,1-19 32,20 0-64,-21 0 96,0 21 0,21-21-32,-19 0 96,-2 0-128,21 0 64,-20 21-32,20-21 32,-21 21 0,2-21 32,19 18-32,-21 3-64,0-21 64,1 21 32,20 0-64,-21-21 32,21 21 32,-19-21-64,-2 18 96,21-18-64,-21 0 0,0 21 0,21-21 0,-18 21-32,18 0 32,-21-3-32,21 3 0,-21 0 0,21 0 64,0-2-32,0 1-96,0 1 160,0 0-64,0 0 32,-21-2-64,21 2 64,0-1-32,0 1 32,0-2-32,0 2 0,0 0-32,0-1 64,0-1-96,21-19 0,0 21 64,0 0 0,-3-21 64,3 21-64,0-21 32,0 20 0,19-20 32,-20 19 0,22-19-64,-2 0-32,-20 0-64,20 0 32,2 0 0,-1 0 32,-22 0 0,2 0 0,21 0 32,-24 0-32,3 0 64,0 0-32,0 0 64,-3 0-96,3 0 64,0 0 64,-21 21-96,21-21 32,-3 0 32,3 0-96,0 0 32,0 0 0,-2 0 32,1 0 0,1 0-64,0 0 64,-2 0 0,2 0 0,0 0 32,-1 0-32,1 0-64,0 0 96,-2 0-64,2 21 0,-1-21 32,1 0-64,-2 0 64,2 0-64,0 0 64,0 0-32,-3 0 0,3 0 0,21 0 32,-42 0-64,18 0 32,3 0 0,-21 0-32,21 0 96,0 0-64,-21 0 0,18 0 0,3 0 0,-21 0 0,21 0-32,0 0 32,-2 0 32,-19 0-64,20 0 0,1-21 0,-21 21 32,21 0 0,-21 0-32,19 0-32,2 0 64,-21 0-64,21 0 64,-1 0-32,1-21-32,0 21 64,-21 0-32,19-19 32,-19 19 0,21 0 0,-21-20 0,20 20-64,1 0 64,-2 0 0,-19-21 0,21 21 64,-21 0-64,21-21-128,-21 21 160,20-21-32,-20 21 32,0 0-64,0-19 0,19-1-32,-19-1 32,0 21-96,21-21 64,-21 2 31,0-2-63,0 1 64,0-1 64,0 2-32,0-2 64,0 0-64,0 0 193,0 1-257,-21 1 192,2-2-64,19 0-32,-20 0 32,-1 3 0,0-3-192,2 0 128,-2 21 0,1-21 64,-1 3 0,21-3 64,-19 21-192,-2-21 320,0 0-160,1 0 96,-1 3-63,21 18-129,-21-21 128,21 0 96,-19 21-128,-2-21 160,21 21 97,-21-19-97,21 19-64,-20 0-192,20 0 0,0 0 0,0 0 0,0 0-64,-19 0 0,19 0 0,0 0-192,0 0-673,0 0-1249,0 0-4228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24:54.12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0 121 3267,'0'0'1185,"0"0"-1506,0 0 1346,0 0 609,0 0-417,0 0-352,0 0 64,0 0 0,0 0-65,0 0-255,0 0-32,21 0 63,0 0-352,18 0-223,3 0 31,-2 0-32,1-19-32,-1-2-32,2 21 32,-1-21 0,-22 0 0,23 21-32,-22-18-32,-20 18 96,21 0 0,-2 0-64,2-21 96,-21 21-128,42 0 32,-42 0 0,18 0-64,-18 0 32,21 0 32,-21 0-64,0 0-32,0 21 0,0-21 0,0 18 31,0 3-63,0 21 128,0-2 0,-21 1-32,3-1 64,-3 1 32,0-1-224,0 2 160,2-22 64,-2 20-32,21-19 64,0 0-31,0 0-65,-20-21 64,20 0-32,0 0 0,0 0 96,0 0-32,0 0 64,0 0-96,0 0-224,0 0-1346,0 0-2529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24:43.83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76 0 1089,'0'0'1185,"0"0"-160,0 0-289,0 0-351,0 0-161,0 0-128,0 0 64,0 0 96,0 0 225,0 0 63,0 0-31,0 0-97,0 0 33,0 0-161,0 0-288,0 0 32,0 0 64,0 0 32,0 0 160,0 0-159,0 0 95,0 0 96,0 0-128,0 0-32,0 0 1,0 0-33,0 0 96,0 0 0,0 0-64,0 0 32,0 0 1,0 20-1,21-20-64,-21 21 0,0-21-32,21 21-32,-3 0-64,-18-3 0,21 3 0,-21 0 32,21 0-32,-21-3 0,0-18 0,0 21 0,21 0 64,-21 21 32,0-24-32,18 3 1,-18 0-33,21 0-64,-21-3 64,21 3 32,-21 0-64,21 0-32,-21-3 64,21-18-32,-21 21 0,0-21 0,0 21 0,18-21 0,-18 0 0,0 21 0,0-21 0,0 21 32,0-21 32,21 18-64,-21-18 0,0 21 32,21-21-32,-21 0 0,0 0 0,0 0 0,0 0 32,0 0-32,0 0 64,0 0-32,0 0 32,0 0-64,0 0 64,0 0-32,0 0 64,0 0 32,0 0-64,0 0-64,0 0 64,0 0-64,0 0 64,0 0 0,0 0-96,0 0 64,0 0 0,0 0-32,0 0 65,0 0-1,0 0 0,0 0-64,0 0 192,0 0-32,0 0-192,0 0-160,-21 0 224,21 0 64,-21-21-96,3 3 32,-3 18-64,0 0-96,0-21 160,-18 0 64,18 0-160,0 21 32,-18-21 0,18 21 64,0 0 0,0 0-96,2 0 64,-2 0 0,21 0-32,-20 0 0,20 0-32,0 0-32,0 0 64,0 0-65,0 0 65,0 0-96,0 0 96,0 0 32,0 0 64,0 0 0,0 0-32,0 0-32,0 0 64,0 0-64,0 0 0,0 0 33,0 0-33,0 0 32,0 0-64,0 0-1,0 0 66,0 0 31,0 0 32,0 0 64,0 0 0,0 0 64,0 0-32,0 0-64,0 0-63,0 0-65,0 0 32,0 0-32,0 0-769,0 0-1954,20 0-2978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24:42.49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119 20 64,'-39'0'480,"18"0"193,1-20-321,20 20-224,-21 0-192,21 0 192,-18 0-480,18 0-801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8T11:39:12.17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274 0 4292,'0'0'1345,"0"0"-1121,0 0 1089,0 0 33,0 0-770,0 0-288,0 0 129,0 0-33,0 0-32,0 0 225,0 0 160,0 0 96,0 0-1,0 0-191,0 0-129,0 0 65,0 0-129,0 0-95,0 0-1,0 0 96,0 0-159,0 0-161,0 0-128,21 0 0,0 21 64,0 0-64,18 0 0,-18 18 96,21 3-160,-3-21 96,3 18 0,-24 3-96,24-21 96,-3-3-32,-18 3 0,-21 0 32,21 0-64,-21-21-64,0 0-32,0 18-64,0-18 63,0 0 65,0 21 32,0-21 32,-21 0-64,21 21 64,-39-21 32,18 0 0,-39 0 64,18-21-96,-18 21 129,-3-21-129,3 3 32,0-3 0,-2 0 128,22 0-160,-2 21 96,3-18 64,18 18-224,0-21 192,21 21-192,-18 0 128,18 0-192,0 0 0,0 0-257,0 0-639,0 0-33,18 0-1634,-18 21-3427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719" units="in"/>
          <inkml:channel name="Y" type="integer" max="9199" units="in"/>
          <inkml:channel name="F" type="integer" max="32767" units="dev"/>
        </inkml:traceFormat>
        <inkml:channelProperties>
          <inkml:channelProperty channel="X" name="resolution" value="2540.38647" units="1/in"/>
          <inkml:channelProperty channel="Y" name="resolution" value="2540.45825" units="1/in"/>
          <inkml:channelProperty channel="F" name="resolution" value="0" units="1/dev"/>
        </inkml:channelProperties>
      </inkml:inkSource>
      <inkml:timestamp xml:id="ts0" timeString="2011-09-27T11:03:08.15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2749 152 1889,'0'0'192,"0"-17"737,0 17-288,0 0 256,0 0 0,0 0-161,0 0-191,0 0 63,0 0 97,0 0-64,0 0-129,0 0-95,0 0-257,0-20-160,0 20-32,0 0 64,0 0-32,-18 0 0,-1 0 0,-1-19-32,1 19 32,2 0 32,-3 0-32,-19 0 0,2 0 32,18-20-32,-18 20 32,-2 0-96,20 0 96,-20 0-32,2 0-32,17 0 64,-16 0-64,-3 0 64,2 0-64,-2 0 32,20-19 0,-18 19 32,-2 0-64,22 0 32,-22 0 0,19 0 0,-17 0 0,18 0-32,-1 0-64,3 0 160,-22-17-64,20 17-64,-1 0 128,-16 0-128,16 0 64,-19 0-32,22-20 32,-22 20 32,2 0-32,18 0 0,-1 0 64,-17 0-160,18 0 96,-20 0 32,22 0-64,-22 0 32,19 0-32,-17 0 32,18 0 0,-18 0 0,-2 0 32,0 0-64,3 0 0,-3 0 32,19 0-65,-17 0 162,18 0-129,-18 0-33,-2 0 130,20 0-65,-18 0 32,18 0-32,-18 0-32,-2 0 32,19 0 0,-16 0-129,16 20 258,-17-20-194,18 0 65,-20 0-64,0 17 128,2-17-64,18 0 0,-18 0 0,17 19 0,-18-19 0,1 0-64,17 20 193,1-20-97,-18 19-64,-2-19 32,22 0 32,-22 0-64,19 20-33,-16-20 130,16 0-65,-17 17 32,18-17-32,-1 0-32,-18 19 32,18-19 0,3 0 64,17 0-128,-20 20 64,1-20-65,19 19 1,-20-1 32,20-18 0,-17 19 64,17 0-32,-19 1-32,-1-3 32,20 3-160,0-1-128,0-19 192,0 39-32,0-22-64,0 3 160,20-1 256,-1 0-160,-2 18-160,22-17 288,-19-1-96,17-2-96,-37 3 128,19-1-128,0 1-192,1-20 128,-1 19-32,-1-2 192,1-17-320,-19 20 31,20-20 129,-1 19 32,-2-19 128,22 0-96,-19 20-160,-3-20 160,22 0 64,-19 17 97,-3-17-129,2 0 0,1 19-96,-1-19 128,-1 0-96,1 0 128,0 0-96,1 20-64,-20-20 64,17 0 128,3 0-96,-1 19-64,1-19 96,-3 0-64,2 0 0,1 17 32,19-17-96,-2 0 96,2 20 96,-20-20-96,18 19 32,2-19-32,-22 0 32,3 20-160,18-20 128,-20 17 64,1-17-96,1 19-128,-1-19 96,-2 0 160,3 0-96,-1 20-64,18-20 32,-17 0 128,36 0 32,-17 19-192,19-19 64,-2 0 32,-19 0-32,22 0-64,-3 0 128,-19 0-96,21 0 65,-21 0-33,-18 0-129,18 20 162,2-20-194,-2 0 193,2 0 1,0 0-194,-3 0 129,3 0 64,-2 0-128,22 0 32,-23 0 128,3 0-160,18 0 64,-21 0 0,3 0-32,-2 0-32,2 0 0,-2 0-32,2 0 32,-20 0 32,20-20-64,-2 20 160,-18 0-64,18 0 32,-17 0-64,19 0-32,-22 0 128,22 0-32,-20 20-64,18-20-32,-18 0-32,18 0-288,2 0 63,-19 17 129,16-17 96,-16 0 224,-1 0-192,-1 0 128,1 0-32,20 0 0,-19 0-32,-3 0 32,2 0-32,1 0 0,-1 0 96,1 0-192,16 0 96,-16 0 0,17 0 0,-18 0-32,1-17 32,-1 17 32,18 0 32,-18 0-160,1 0 192,17 0-160,-18 0 64,18 0 64,2 0-32,0 0-128,-2 0 96,19 0 64,-17 0-128,0 0 32,-3 0 128,3 0-64,-2 0-128,19 17 160,-17-17-32,-2 0-64,21 20 64,-21-20 32,22 0-160,-23 19 128,21-19-64,-18 0-32,17 0 160,-17 0-96,-2 0-32,21 0 32,-41 0 0,22 0 32,-2 0 0,2 0-64,-2 0 64,2 0 0,0 0-64,-3 0 96,-16 0-128,17 0 96,2 0 0,-3 0-64,3 0 160,0 0-224,-2 0 64,2 0 0,-2 0 64,2 0-224,-3 0 224,3 0-64,-2 0-64,2 0 96,-2 0-32,2 0-32,-20 0 128,18 0-128,-18 0 192,18 0-128,-17 0 160,19 0-160,-3 0-96,3 0 192,-19 0-320,17 0 256,2 0-192,-3 0 128,3 0 64,-21 0-192,20 0 224,1 0-32,-21 0-128,21 0 160,-3 0-128,-16 0-32,19 0 256,-2-19-96,-18 19-96,1-20 64,16 20 128,-16-17-96,-1-3 0,1 20-32,-3-19-32,3-1-32,-1 1 64,0 19 32,-1-17-128,21-3 64,-20 20 64,-2 0-32,3-19 0,-1 19 0,20 0-96,-21-20 160,1 20 0,1-17-192,-1 17 128,18 0 64,-18-19-96,1 19 0,17 0 0,-18-20-32,20 20 97,-22-19-98,3 19 33,-1 0 0,18-17 33,-18 17-66,1-20 66,-20 20 31,19-19-128,-1-1-97,-18 20 161,19-17-192,-19-2 128,0-1 96,0 1-32,0-1-96,0 3-513,0-2 129,0 19 320,0-20-224,0 1 319,-19 1 258,1-1-97,-1 0-96,-1-18-32,1 17 160,-18 20-96,18-19-32,-18 0-96,-2 19 224,0-20-128,22 3 96,-22 17 0,2 0-64,-2-20-32,2 20 32,18-19-64,-1 19 192,-19-19-288,22 19 192,-2 0 0,-20-18-128,21 18 64,-20 0-32,18 0 224,3 0-256,-3-19 96,1 19 32,-1 0-192,-16 0 160,36-20 32,-20 20 96,1 0 1,-1-19 31,3 19-64,-3 0 0,20 0-64,-19-17-32,-1 17 0,3 0 32,-2-20-128,-20 20 160,21 0-32,-21-19-32,1 19 64,1 0-64,17 0 1,-16-20 127,-3 20-128,2 0 64,-2 0 64,2 0-96,-2-19 32,0 19 0,22 0-128,-22 0 32,2 0 128,-2-17-224,3 17 96,-23 0 32,22 0 32,-2 0-64,3 0 64,-3 0-64,2-20 0,-22 20 64,23 0-96,-23 0 64,3 0 0,19 0 129,-21 0-322,2-19 354,-1 19-225,-1 0 64,2 0-32,19 0 32,-21 0 64,21 0-224,-2 0 224,2 0-32,-2 0-32,2 0-32,-2 0 128,20 0-128,-18 0 0,18 0 0,-1 0 0,-17 0 32,18 0-64,0 19 32,-1-19 0,-17 0 0,18 0 32,-1 0-32,3 0-96,-22 0 160,20 0-32,1 0-64,-21 0 64,3 0 0,16 0-96,-19 0 96,20 0-64,-18 0 64,18 0-64,-18 0 64,17 20 0,-19-20-96,20 0 64,-18 0 64,18 0-96,-18 0 32,17 0 0,1 0 32,-1 0-32,3 0 0,-2 0-64,-20 17 96,21-17 32,-1 0-128,-1 0 96,1 0 0,2 0 0,-3 0 0,1 0-32,-1 0 96,1 0-64,2 0-32,-22 0 32,19 0 0,1 0-64,19 0 32,-18 0 0,-1 0 32,-1 0-32,1 0-32,2 0 64,-3 0-32,20 0-32,-19 0 64,19 0-64,-20 0 32,20 0 32,0 0-64,-17 19 32,17-19 0,0 0 0,-20 0 64,20 0-64,-19 20 96,19-20-32,-19 0-32,1 19-32,18-19 97,-19 0-162,-1 20 162,20-20-97,0 0 0,-19 0 0,19 0 32,0 0 0,0 0 32,0 17 32,0-17-32,-17 0-64,17 0 96,0 0 0,0 0 0,0 0 64,0 0-128,0 0-128,0 0-64,0 0-737,0 0-2210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EB570-0403-4859-B38F-FD0BEC364732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198F43D3-E582-4F2E-BA6A-42B09093B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88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cprestip</dc:creator>
  <cp:lastModifiedBy>cprestip</cp:lastModifiedBy>
  <cp:revision>13</cp:revision>
  <cp:lastPrinted>2011-09-28T11:40:00Z</cp:lastPrinted>
  <dcterms:created xsi:type="dcterms:W3CDTF">2011-09-28T10:10:00Z</dcterms:created>
  <dcterms:modified xsi:type="dcterms:W3CDTF">2011-09-28T11:40:00Z</dcterms:modified>
</cp:coreProperties>
</file>