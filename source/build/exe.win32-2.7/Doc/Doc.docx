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17F" w:rsidRDefault="006E62FA" w:rsidP="00D26764">
      <w:pPr>
        <w:pStyle w:val="Titre"/>
      </w:pPr>
      <w:r>
        <w:t>ID24</w:t>
      </w:r>
    </w:p>
    <w:p w:rsidR="00D0617F" w:rsidRDefault="00884379" w:rsidP="00D0617F">
      <w:r>
        <w:rPr>
          <w:noProof/>
        </w:rPr>
        <w:pict>
          <v:shape id="_x0000_s1042" style="position:absolute;margin-left:214.55pt;margin-top:99.95pt;width:79.5pt;height:22.1pt;z-index:251678720" coordorigin="10108,7848" coordsize="2806,780" path="m10402,8202v-40,,-88,-10,-118,15c10259,8237,10233,8254,10210,8275v-26,23,-48,50,-73,74c10119,8366,10113,8376,10108,8393v27,,35,12,59,15c10196,8411,10214,8414,10239,8421v29,9,30,14,30,45c10269,8504,10243,8532,10210,8554v-24,16,-41,39,-58,45em10577,8466v13,34,12,-1,31,-15c10649,8421,10694,8390,10725,8349v44,-59,90,-117,132,-177c10883,8134,10919,8072,10929,8026v4,-22,,-51,,-74c10899,7952,10868,7946,10842,7965v-48,35,-89,98,-117,148c10692,8171,10635,8256,10621,8319v-4,19,-28,140,-13,161c10632,8513,10703,8524,10738,8525v59,2,117,-22,163,-59c10910,8456,10920,8446,10929,8436em11136,8260v36,12,5,43,,74c11129,8375,11112,8409,11107,8451em11370,8378v-4,-14,-21,-27,-43,-15c11321,8366,11285,8415,11283,8421v-11,37,-10,105,28,118c11357,8555,11399,8538,11430,8510v26,-24,79,-64,88,-102c11522,8393,11518,8366,11518,8349v-35,,-73,-8,-103,14c11392,8379,11345,8408,11342,8436v,5,,10,,15em11871,7848v,46,-2,32,-30,74c11807,7974,11778,8028,11752,8084v-34,75,-63,141,-87,220c11661,8318,11632,8404,11650,8421v27,26,97,44,132,30c11797,8441,11811,8431,11826,8421em12002,8349v26,-31,27,-46,45,-74c12060,8261,12064,8258,12061,8245v-34,9,-55,28,-73,59c11972,8331,11960,8377,11958,8408v-3,40,-2,45,30,58c12051,8492,12095,8476,12149,8436v10,-9,21,-19,31,-28em12371,8217v,45,-14,47,-31,87c12322,8347,12311,8394,12297,8436v-11,31,-15,30,-15,59c12326,8495,12328,8482,12355,8451v31,-36,68,-60,103,-88c12478,8347,12489,8328,12501,8319v21,-16,32,-18,59,-30em12913,8304v-32,6,-69,35,-88,59c12806,8388,12795,8434,12766,8451v-14,,-18,1,-13,15c12787,8466,12821,8466,12855,8466v,33,7,62,-15,88c12814,8585,12780,8598,12753,8627e" filled="f" strokeweight="1pt">
            <v:stroke endcap="round"/>
            <v:path shadowok="f" o:extrusionok="f" fillok="f" insetpenok="f"/>
            <o:lock v:ext="edit" rotation="t" aspectratio="t" verticies="t" text="t" shapetype="t"/>
            <o:ink i="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" annotation="t"/>
          </v:shape>
        </w:pict>
      </w:r>
      <w:r>
        <w:rPr>
          <w:noProof/>
        </w:rPr>
        <w:pict>
          <v:shape id="_x0000_s1040" style="position:absolute;margin-left:25.8pt;margin-top:106.4pt;width:178.8pt;height:41.6pt;z-index:251676672" coordorigin="2321,7439" coordsize="7274,1692" path="m8962,7675v-19,-9,-20,-41,-30,-45c8895,7616,8853,7627,8815,7615v-32,-10,-67,-21,-103,-29c8671,7577,8637,7576,8595,7571v-106,-12,-216,-24,-323,-28c8005,7533,7740,7547,7477,7528v-149,-11,-307,-26,-456,-31c6383,7475,5748,7510,5113,7484v-132,-5,-253,-15,-382,-30c4623,7442,4527,7439,4422,7454v-31,4,-57,9,-88,15c4277,7479,4217,7490,4158,7497v-42,5,-77,10,-118,15c3995,7518,3953,7521,3908,7528v-54,8,-106,21,-161,28c3664,7566,3580,7578,3497,7586v-48,5,-99,8,-147,15c3301,7608,3252,7624,3202,7630v-59,7,-118,4,-176,15c2933,7663,2840,7685,2748,7703v-51,10,-99,9,-147,31c2569,7749,2543,7746,2512,7777v-28,28,-53,68,-74,102c2347,8033,2319,8294,2321,8468v2,121,28,172,104,264c2485,8804,2572,8871,2659,8908v56,24,104,28,161,44c2884,8970,2945,8979,3011,8982v160,8,313,-18,471,-30c3586,8944,3688,8927,3791,8923v139,-6,272,-24,410,-30c4364,8886,4528,8894,4687,8908v50,4,95,9,146,15c4893,8930,4962,8942,5024,8952v43,7,89,11,132,15c5231,8974,5316,8985,5393,8997v68,10,136,21,204,29c5675,9035,5753,9052,5833,9056v95,4,185,12,279,15c6246,9076,6377,9093,6509,9099v147,6,293,6,440,15c7019,9118,7087,9128,7156,9130v414,13,892,49,1292,-16c8472,9110,8484,9102,8506,9099v71,-9,152,-13,220,-28c8765,9062,8807,9053,8845,9041v31,-10,59,-34,87,-44c8965,8985,9000,8977,9036,8967v38,-11,95,-14,130,-28c9204,8924,9235,8899,9270,8880v34,-18,64,-59,88,-74c9385,8789,9421,8769,9446,8747v34,-31,64,-53,89,-88c9571,8609,9581,8600,9594,8541v30,-134,-20,-269,-59,-382c9524,8128,9519,8083,9505,8055v-14,-27,-41,-61,-59,-87c9424,7936,9399,7909,9373,7879v-29,-33,-64,-64,-88,-87c9261,7769,9228,7732,9212,7719v-22,-18,-23,-30,-46,-44c9148,7664,9114,7635,9094,7630v-50,-13,-111,7,-162,e" filled="f" strokecolor="red" strokeweight="1.5pt">
            <v:stroke endcap="round"/>
            <v:path shadowok="f" o:extrusionok="f" fillok="f" insetpenok="f"/>
            <o:lock v:ext="edit" rotation="t" aspectratio="t" verticies="t" text="t" shapetype="t"/>
            <o:ink i="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" annotation="t"/>
          </v:shape>
        </w:pict>
      </w:r>
      <w:r w:rsidR="00607D7D">
        <w:rPr>
          <w:noProof/>
        </w:rPr>
        <w:drawing>
          <wp:inline distT="0" distB="0" distL="0" distR="0" wp14:anchorId="797C692F" wp14:editId="34DC275C">
            <wp:extent cx="2568777" cy="298717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71674" cy="2990546"/>
                    </a:xfrm>
                    <a:prstGeom prst="rect">
                      <a:avLst/>
                    </a:prstGeom>
                  </pic:spPr>
                </pic:pic>
              </a:graphicData>
            </a:graphic>
          </wp:inline>
        </w:drawing>
      </w:r>
    </w:p>
    <w:p w:rsidR="00FB1132" w:rsidRDefault="00FB1132" w:rsidP="00CC5578">
      <w:pPr>
        <w:jc w:val="both"/>
      </w:pPr>
      <w:r>
        <w:t>This page has as objec</w:t>
      </w:r>
      <w:r w:rsidR="00CC5578">
        <w:t>ti</w:t>
      </w:r>
      <w:r>
        <w:t xml:space="preserve">ve to select </w:t>
      </w:r>
      <w:r w:rsidR="00CC5578">
        <w:t>data files</w:t>
      </w:r>
      <w:r>
        <w:t xml:space="preserve"> from ID24 and calibrate it. The calibration consist</w:t>
      </w:r>
      <w:r w:rsidR="007E6560">
        <w:t>s</w:t>
      </w:r>
      <w:r>
        <w:t xml:space="preserve"> to substitute to the pixel index </w:t>
      </w:r>
      <w:r w:rsidR="00CC5578">
        <w:t>into Energy</w:t>
      </w:r>
      <w:r>
        <w:t>. The energy is calculated as a quadratic polynomial A+B*index +C*index</w:t>
      </w:r>
      <w:r w:rsidRPr="00FB1132">
        <w:rPr>
          <w:vertAlign w:val="superscript"/>
        </w:rPr>
        <w:t>2</w:t>
      </w:r>
      <w:r w:rsidR="0028476D">
        <w:t xml:space="preserve">, the factor ABC could be obtain by comparison </w:t>
      </w:r>
      <w:r w:rsidR="007E6560">
        <w:t xml:space="preserve">between </w:t>
      </w:r>
      <w:r w:rsidR="0028476D">
        <w:t xml:space="preserve">of </w:t>
      </w:r>
      <w:r w:rsidR="007E6560">
        <w:t xml:space="preserve">the </w:t>
      </w:r>
      <w:r w:rsidR="0028476D">
        <w:t xml:space="preserve">spectrum </w:t>
      </w:r>
      <w:r w:rsidR="007E6560">
        <w:t xml:space="preserve">of a calibration sample </w:t>
      </w:r>
      <w:r w:rsidR="0028476D">
        <w:t>collected on a double crystal monochromator</w:t>
      </w:r>
      <w:r w:rsidR="007E6560">
        <w:t xml:space="preserve"> (</w:t>
      </w:r>
      <w:r w:rsidR="007E6560" w:rsidRPr="007E6560">
        <w:rPr>
          <w:b/>
        </w:rPr>
        <w:t>Calibration sample</w:t>
      </w:r>
      <w:r w:rsidR="007E6560">
        <w:t>)</w:t>
      </w:r>
      <w:r w:rsidR="0028476D">
        <w:t xml:space="preserve"> </w:t>
      </w:r>
      <w:r w:rsidR="007E6560">
        <w:t>and collected during the experiment (</w:t>
      </w:r>
      <w:r w:rsidR="007E6560" w:rsidRPr="007E6560">
        <w:rPr>
          <w:b/>
        </w:rPr>
        <w:t>Dispersive Calibration sample</w:t>
      </w:r>
      <w:r w:rsidR="007E6560">
        <w:t>). The user should plot the derivative o</w:t>
      </w:r>
      <w:r w:rsidR="00607D7D">
        <w:t>f</w:t>
      </w:r>
      <w:r w:rsidR="007E6560">
        <w:t xml:space="preserve"> the spectra and using the three sliders try to superimpose the two spectra</w:t>
      </w:r>
      <w:r w:rsidR="00607D7D">
        <w:t>, the position of the three parameter could be fitted by pressing the button fit derivative</w:t>
      </w:r>
      <w:r w:rsidR="007E6560">
        <w:t>. One time satisfied the choice of A BC have to be confirmed pressing Select. A B C could also introduced as a text but choice of A BC have to be confirmed pressing Select.</w:t>
      </w:r>
    </w:p>
    <w:p w:rsidR="00FB1132" w:rsidRDefault="007E6560" w:rsidP="00D0617F">
      <w:r>
        <w:t xml:space="preserve">Browse Filename button serve to select the filename of the experiment. </w:t>
      </w:r>
    </w:p>
    <w:p w:rsidR="00F55E6B" w:rsidRDefault="00F55E6B">
      <w:r>
        <w:br w:type="page"/>
      </w:r>
    </w:p>
    <w:p w:rsidR="00F55E6B" w:rsidRDefault="00F35813" w:rsidP="00FB1132">
      <w:pPr>
        <w:pStyle w:val="Titre"/>
      </w:pPr>
      <w:r>
        <w:lastRenderedPageBreak/>
        <w:t>BM29</w:t>
      </w:r>
      <w:r w:rsidR="001D65C3">
        <w:t xml:space="preserve"> Calibration</w:t>
      </w:r>
    </w:p>
    <w:p w:rsidR="00AC5489" w:rsidRDefault="00884379" w:rsidP="00AC5489">
      <w:pPr>
        <w:rPr>
          <w:noProof/>
        </w:rPr>
      </w:pPr>
      <w:r>
        <w:rPr>
          <w:noProof/>
        </w:rPr>
        <w:pict>
          <v:shape id="_x0000_s1051" style="position:absolute;margin-left:2.9pt;margin-top:50.95pt;width:286.2pt;height:76.85pt;z-index:251687936" coordorigin="2642,6119" coordsize="10096,2711" path="m5352,8014v-31,-36,9,-38,-49,-71c5280,7929,5233,7930,5207,7918v-15,-7,-34,-14,-71,-24c5099,7884,5055,7860,5016,7847v-38,-12,-82,-12,-120,-24c4848,7808,4821,7809,4775,7798v-33,-8,-59,-15,-95,-25c4644,7763,4624,7756,4584,7752v-48,-5,-107,-21,-142,-25c4324,7713,4186,7714,4081,7702v-188,-22,-403,5,-575,25c3458,7733,3398,7748,3361,7752v-30,4,-93,21,-95,21c3209,7782,3096,7795,3074,7798v-42,6,-88,20,-120,25c2911,7830,2874,7841,2858,7847v-31,11,-65,9,-96,22c2728,7884,2732,7889,2713,7918v-15,22,-34,40,-46,72c2654,8025,2648,8046,2642,8085v-12,79,7,153,25,216c2677,8336,2675,8364,2688,8397v12,29,20,41,50,74c2749,8483,2798,8502,2812,8517v32,33,56,56,95,74c2932,8603,2971,8635,2978,8638v31,15,64,34,96,49c3108,8702,3162,8692,3194,8709v35,18,58,36,96,49c3326,8770,3365,8791,3408,8805v31,10,68,20,98,24c3655,8851,3827,8820,3960,8805v78,-9,172,-15,241,-22c4449,8758,4756,8785,4967,8758v49,-6,56,-7,98,-25c5084,8725,5103,8690,5112,8687v36,-12,56,-18,71,-25c5218,8644,5228,8655,5257,8638v27,-16,72,-31,95,-47c5396,8560,5389,8559,5423,8517v25,-31,40,-56,47,-95c5476,8392,5492,8347,5495,8326v12,-80,11,-201,-25,-263c5449,8026,5441,8013,5423,7990v,-25,,-33,-24,-25em4488,7869v37,-6,112,-21,120,-22c4655,7839,4687,7832,4729,7823v31,-7,40,-18,71,-25c4858,7785,4912,7783,4967,7773v48,-8,92,-13,145,-21c5193,7740,5275,7714,5352,7702v49,-8,93,-11,143,-24c5536,7668,5598,7648,5640,7631v56,-23,88,-52,145,-74c5834,7538,5884,7530,5927,7511v33,-15,87,-32,120,-49c6083,7443,6106,7408,6143,7390v26,-13,72,-10,96,-24c6275,7345,6299,7314,6334,7295v27,-15,65,-34,96,-49c6460,7232,6464,7217,6504,7199v32,-15,84,-13,117,-25c6668,7157,6716,7140,6766,7128v45,-11,79,-13,121,-25c6922,7093,6949,7090,6982,7079v34,-11,59,-15,96,-25c7128,7040,7188,7021,7245,7008v41,-9,80,-13,120,-25c7404,6971,7447,6969,7486,6958v44,-12,94,-32,142,-46c7682,6896,7740,6879,7797,6863v40,-11,102,-31,143,-47c8004,6792,8042,6760,8109,6742v53,-14,114,-12,167,-24c8338,6704,8407,6682,8468,6671v64,-12,128,-13,191,-24c8727,6635,8786,6618,8853,6600v62,-16,129,-35,192,-49c9116,6536,9191,6516,9261,6502v76,-15,141,-27,216,-47c9549,6435,9620,6428,9690,6409v63,-17,111,-34,170,-50c9924,6342,9987,6328,10051,6310v88,-25,176,-42,263,-71c10375,6219,10441,6182,10505,6168v69,-15,147,-15,216,-25c10807,6131,10901,6124,10986,6119v496,-31,1073,-49,1559,24c12601,6151,12639,6156,12688,6168v27,,37,2,49,22e" filled="f" strokecolor="#c00000" strokeweight="1pt">
            <v:stroke endcap="round"/>
            <v:path shadowok="f" o:extrusionok="f" fillok="f" insetpenok="f"/>
            <o:lock v:ext="edit" rotation="t" aspectratio="t" verticies="t" text="t" shapetype="t"/>
            <o:ink i="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" annotation="t"/>
          </v:shape>
        </w:pict>
      </w:r>
      <w:r>
        <w:rPr>
          <w:noProof/>
        </w:rPr>
        <w:pict>
          <v:shape id="_x0000_s1052" style="position:absolute;margin-left:53.9pt;margin-top:87pt;width:.65pt;height:.7pt;z-index:251688960" coordorigin="4442,7390" coordsize="23,26" path="m4464,7390v,24,1,32,-22,25e" filled="f" strokecolor="#c00000" strokeweight="1pt">
            <v:stroke endcap="round"/>
            <v:path shadowok="f" o:extrusionok="f" fillok="f" insetpenok="f"/>
            <o:lock v:ext="edit" rotation="t" aspectratio="t" verticies="t" text="t" shapetype="t"/>
            <o:ink i="ALcBHQIEBAEgAGgMAAAAAADAAAAAAAAARljPVIrml8VPjwb4utLhmyIDIWQGPoBEDAAAAEgVRMAB&#10;RSMbAjmLAEYjGwI5iwBXDQAAAAUDOAtlGSEyCQD+5QEBL8YeRTMJAN6PAQFVxx5FOAkA/v8DAAAA&#10;AAAQDgovQAAAAAAAAAAAaQ0vQAAAdDoAAAAACisJg/1x3648d+wAhPwHxfgPjNGkAIfP2P0/n1/n&#10;99z4CgARIOCajCI9ZswB&#10;" annotation="t"/>
          </v:shape>
        </w:pict>
      </w:r>
      <w:r>
        <w:rPr>
          <w:noProof/>
        </w:rPr>
        <w:pict>
          <v:shape id="_x0000_s1054" style="position:absolute;margin-left:96.7pt;margin-top:89pt;width:180.15pt;height:38.1pt;z-index:251691008" coordorigin="5951,7462" coordsize="6355,1344" path="m8612,8039v16,-31,9,-19,25,-49c8624,7980,8595,7936,8563,7918v-24,-13,-69,-14,-95,-24c8430,7879,8386,7880,8347,7869v-36,-10,-75,-14,-117,-22c8200,7841,8146,7832,8109,7823v-35,-9,-50,-23,-95,-25c7967,7796,7954,7783,7918,7773v-31,-9,-66,-17,-96,-21c7782,7746,7766,7732,7726,7727v-42,-5,-89,-20,-120,-25c7566,7696,7516,7683,7486,7678v-222,-34,-536,1,-720,24c6725,7707,6676,7723,6646,7727v-43,6,-134,24,-142,25c6473,7756,6407,7773,6405,7773v-46,7,-55,9,-95,25c6279,7811,6244,7808,6214,7823v-26,12,-42,7,-71,24c6113,7865,6088,7908,6072,7918v-30,19,-33,16,-50,47c6000,8004,5992,8011,5976,8039v-19,33,-17,23,-25,71c5938,8180,5957,8246,5976,8301v13,38,25,26,46,50c6047,8380,6069,8428,6094,8446v27,20,60,32,73,47c6187,8517,6191,8522,6214,8542v21,19,32,33,74,49c6327,8606,6362,8620,6405,8638v33,13,65,12,99,24c6541,8675,6584,8676,6621,8687v4,1,46,16,74,22c6731,8717,6757,8729,6791,8733v50,6,94,20,142,25c6971,8762,7051,8783,7054,8783v134,18,329,10,432,22c7658,8825,7854,8801,8014,8783v48,-5,107,-20,142,-25c8204,8752,8212,8749,8251,8733v37,-15,45,-13,74,-24c8360,8696,8415,8681,8446,8662v27,-16,72,-32,95,-49c8566,8595,8604,8552,8612,8542v17,-22,64,-84,72,-96c8710,8406,8704,8399,8708,8351v4,-47,-23,-111,-24,-121c8680,8198,8665,8191,8659,8159v-6,-37,-17,-61,-22,-74c8623,8050,8599,8030,8588,8014v-19,-28,-17,-32,-47,-49c8532,7960,8515,7954,8492,7943em8468,8039v64,,127,,191,c8665,8036,8707,8000,8733,7990v31,-12,65,-15,96,-25c8860,7955,8892,7954,8924,7943v39,-13,96,-42,142,-49c9100,7889,9140,7873,9165,7869v42,-6,103,-18,142,-22c9376,7840,9466,7828,9523,7823v54,-5,127,-21,167,-25c9751,7791,9802,7788,9860,7773v47,-12,95,-11,142,-21c10074,7736,10146,7719,10218,7702v63,-15,130,-32,191,-49c10465,7637,10525,7623,10579,7607v42,-13,95,-35,142,-50c10768,7542,10800,7525,10841,7511v34,-12,63,-14,96,-25c10984,7470,11002,7464,11058,7462v173,-5,363,-17,527,24c11625,7496,11661,7500,11706,7511v38,10,110,32,142,46c11887,7574,11924,7593,11968,7607v40,13,81,33,121,46c12125,7665,12144,7672,12184,7678v23,4,48,-2,71,c12256,7679,12289,7694,12305,7702e" filled="f" strokecolor="#17365d [2415]" strokeweight="1pt">
            <v:stroke endcap="round"/>
            <v:path shadowok="f" o:extrusionok="f" fillok="f" insetpenok="f"/>
            <o:lock v:ext="edit" rotation="t" aspectratio="t" verticies="t" text="t" shapetype="t"/>
            <o:ink i="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" annotation="t"/>
          </v:shape>
        </w:pict>
      </w:r>
      <w:r>
        <w:rPr>
          <w:noProof/>
        </w:rPr>
        <w:pict>
          <v:shape id="_x0000_s1055" style="position:absolute;margin-left:277.75pt;margin-top:779.65pt;width:0;height:0;z-index:251692032" coordorigin="4464,11515" coordsize="1,1" path="m4464,11515r,e" filled="f" strokecolor="#17365d [2415]" strokeweight="1pt">
            <v:stroke endcap="round"/>
            <v:path shadowok="f" o:extrusionok="f" fillok="f" insetpenok="f"/>
            <o:lock v:ext="edit" rotation="t" aspectratio="t" verticies="t" text="t" shapetype="t"/>
            <o:ink i="AKQBHQICAgEgAGgMAAAAAADAAAAAAAAARljPVIrml8VPjwb4utLhmyIDI2QGFiKDeJACAEgVRJfs&#10;9AJFIxsCOYsARiMbAjmLAFcNAAAABQM4C2UZITIJAP7lAQEvxh5FMwkA3o8BAVXHHkU4CQD+/wMA&#10;AAAAABAOCi9AAAAAAAAAAABpDS9AAAB0OgAAAAAKFgEMZgAOQcgNXxAKP0Aj50FqTmPQOYD=&#10;" annotation="t"/>
          </v:shape>
        </w:pict>
      </w:r>
      <w:r>
        <w:rPr>
          <w:noProof/>
        </w:rPr>
        <w:pict>
          <v:shape id="_x0000_s1056" style="position:absolute;margin-left:15.15pt;margin-top:271.9pt;width:.05pt;height:11.6pt;z-index:251693056" coordorigin="3074,13914" coordsize="1,408" path="m3074,14321v,-136,,-271,,-407e" filled="f" strokecolor="#17365d [2415]" strokeweight="1pt">
            <v:stroke endcap="round"/>
            <v:path shadowok="f" o:extrusionok="f" fillok="f" insetpenok="f"/>
            <o:lock v:ext="edit" rotation="t" aspectratio="t" verticies="t" text="t" shapetype="t"/>
            <o:ink i="ALYBHQICIgEgAGgMAAAAAADAAAAAAAAARljPVIrml8VPjwb4utLhmyIDI2QGFiKDeJACAEgVRJfs&#10;9AJFIxsCOYsARiMbAjmLAFcNAAAABQM4C2UZITIJAP7lAQEvxh5FMwkA3o8BAVXHHkU4CQD+/wMA&#10;AAAAABAOCi9AAAAAAAAAAABpDS9AAAB0OgAAAAAKKAmC/h6z+HrQAIbwvTeF6cUNHIyIhzwMheBk&#10;MAAKP0AjsMF0tmPQOYD=&#10;" annotation="t"/>
          </v:shape>
        </w:pict>
      </w:r>
      <w:r>
        <w:rPr>
          <w:noProof/>
        </w:rPr>
        <w:pict>
          <v:shape id="_x0000_s1057" style="position:absolute;margin-left:285.65pt;margin-top:87.7pt;width:43.5pt;height:11.6pt;z-index:251694080" coordorigin="12617,7415" coordsize="1535,409" path="m12617,7557v,-59,,40,,50c12617,7679,12617,7751,12617,7823v35,-12,19,-36,49,-71c12698,7715,12687,7667,12712,7631v22,-31,30,-66,49,-96c12788,7493,12811,7486,12857,7486v7,,15,,22,c12879,7539,12899,7552,12904,7607v2,29,,173,,120c12904,7647,12949,7669,12975,7607v16,-39,57,-81,74,-121c13056,7470,13068,7428,13095,7415v14,-7,55,,71,c13166,7541,13166,7878,13166,7752v27,-36,29,-52,49,-99em13432,7631v60,,45,-9,71,-49c13528,7542,13540,7544,13552,7511v-58,,-45,8,-71,46c13458,7590,13401,7616,13385,7653v-17,40,-1,109,22,120c13470,7802,13533,7814,13598,7773v46,-42,58,-55,96,-71em13959,7486v-9,62,-34,104,-49,167c13910,7678,13910,7686,13910,7702v43,-10,63,-38,96,-71c14039,7598,14078,7540,14126,7535v8,,17,,25,c14151,7599,14151,7663,14151,7727e" filled="f" strokecolor="#17365d [2415]" strokeweight="1pt">
            <v:stroke endcap="round"/>
            <v:path shadowok="f" o:extrusionok="f" fillok="f" insetpenok="f"/>
            <o:lock v:ext="edit" rotation="t" aspectratio="t" verticies="t" text="t" shapetype="t"/>
            <o:ink i="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" annotation="t"/>
          </v:shape>
        </w:pict>
      </w:r>
      <w:r>
        <w:rPr>
          <w:noProof/>
        </w:rPr>
        <w:pict>
          <v:shape id="_x0000_s1058" style="position:absolute;margin-left:337.25pt;margin-top:89pt;width:8.2pt;height:6.15pt;z-index:251695104" coordorigin="14438,7462" coordsize="288,217" path="m14487,7462v-10,39,-46,55,-49,95c14435,7597,14438,7638,14438,7678v53,,126,16,167,-25c14636,7622,14676,7531,14703,7511v13,-10,52,-39,,e" filled="f" strokecolor="#17365d [2415]" strokeweight="1pt">
            <v:stroke endcap="round"/>
            <v:path shadowok="f" o:extrusionok="f" fillok="f" insetpenok="f"/>
            <o:lock v:ext="edit" rotation="t" aspectratio="t" verticies="t" text="t" shapetype="t"/>
            <o:ink i="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" annotation="t"/>
          </v:shape>
        </w:pict>
      </w:r>
      <w:r>
        <w:rPr>
          <w:noProof/>
        </w:rPr>
        <w:pict>
          <v:shape id="_x0000_s1059" style="position:absolute;margin-left:356.35pt;margin-top:87pt;width:7.45pt;height:12.3pt;z-index:251696128" coordorigin="15111,7390" coordsize="263,434" path="m15133,7486v-7,,-15,,-22,c15117,7468,15152,7428,15182,7415v34,-15,54,-25,96,-25c15286,7390,15294,7390,15302,7390v-12,61,-47,110,-74,167c15207,7601,15144,7659,15133,7702v-11,43,-22,76,-22,121c15184,7823,15241,7820,15302,7798v40,-14,39,-14,71,-25e" filled="f" strokecolor="#17365d [2415]" strokeweight="1pt">
            <v:stroke endcap="round"/>
            <v:path shadowok="f" o:extrusionok="f" fillok="f" insetpenok="f"/>
            <o:lock v:ext="edit" rotation="t" aspectratio="t" verticies="t" text="t" shapetype="t"/>
            <o:ink i="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" annotation="t"/>
          </v:shape>
        </w:pict>
      </w:r>
      <w:r>
        <w:rPr>
          <w:noProof/>
        </w:rPr>
        <w:pict>
          <v:shape id="_x0000_s1061" style="position:absolute;margin-left:299.2pt;margin-top:45.5pt;width:39.5pt;height:10.9pt;z-index:251698176" coordorigin="13095,5927" coordsize="1393,384" path="m13144,5952v48,17,11,50,,96c13134,6094,13137,6172,13120,6214v-13,33,-25,131,-25,96c13095,6261,13106,6254,13120,6214v10,-29,40,-65,46,-95c13179,6056,13193,6046,13240,5998v28,9,43,18,47,50c13295,6118,13287,6194,13287,6264v37,-13,29,-23,49,-50c13362,6179,13381,6149,13407,6119v25,-30,47,-68,74,-71c13519,6043,13497,6023,13552,6023v8,,16,,24,c13576,6073,13576,6246,13576,6214em13935,6072v31,,63,-7,71,-24c14006,6023,14006,6015,14006,5998v-31,,-104,6,-120,25c13872,6040,13796,6110,13790,6119v-13,19,,96,,120c13849,6239,13865,6240,13910,6214v62,-36,83,-59,120,-120em14318,5927v-9,50,-38,96,-47,145c14262,6119,14247,6143,14247,6190v,38,21,-18,49,-47c14322,6116,14357,6064,14392,6048v33,-15,54,-25,95,-25c14487,6059,14487,6205,14487,6168e" filled="f" strokecolor="#c0504d [3205]" strokeweight="1pt">
            <v:stroke endcap="round"/>
            <v:path shadowok="f" o:extrusionok="f" fillok="f" insetpenok="f"/>
            <o:lock v:ext="edit" rotation="t" aspectratio="t" verticies="t" text="t" shapetype="t"/>
            <o:ink i="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" annotation="t"/>
          </v:shape>
        </w:pict>
      </w:r>
      <w:r>
        <w:rPr>
          <w:noProof/>
        </w:rPr>
        <w:pict>
          <v:shape id="_x0000_s1062" style="position:absolute;margin-left:346.1pt;margin-top:47.5pt;width:8.15pt;height:6.15pt;z-index:251699200" coordorigin="14750,5998" coordsize="288,217" path="m14799,5998v-29,39,-5,61,-25,96c14761,6117,14731,6156,14750,6190v29,52,66,16,96,c14906,6158,14940,6120,14990,6072v29,-28,39,-95,25,-74c15015,6006,15015,6015,15015,6023e" filled="f" strokecolor="#c0504d [3205]" strokeweight="1pt">
            <v:stroke endcap="round"/>
            <v:path shadowok="f" o:extrusionok="f" fillok="f" insetpenok="f"/>
            <o:lock v:ext="edit" rotation="t" aspectratio="t" verticies="t" text="t" shapetype="t"/>
            <o:ink i="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" annotation="t"/>
          </v:shape>
        </w:pict>
      </w:r>
      <w:r>
        <w:rPr>
          <w:noProof/>
        </w:rPr>
        <w:pict>
          <v:shape id="_x0000_s1065" style="position:absolute;margin-left:357.65pt;margin-top:46.2pt;width:11.6pt;height:17.05pt;z-index:251701248" coordorigin="15157,5952" coordsize="409,600" path="m15398,6023v,-24,,-47,,-71c15398,6032,15386,6094,15373,6168v-10,58,-39,118,-49,167c15322,6343,15324,6498,15324,6430v,-71,13,-132,25,-191c15361,6182,15381,6143,15398,6094v10,-27,19,-68,22,-96c15420,5975,15420,5967,15420,5952v-31,33,-65,63,-96,96c15288,6086,15266,6130,15228,6168v-46,47,23,-18,50,-25em15182,6526v-8,8,-17,17,-25,25c15293,6551,15429,6551,15565,6551e" filled="f" strokecolor="#c0504d [3205]" strokeweight="1pt">
            <v:stroke endcap="round"/>
            <v:path shadowok="f" o:extrusionok="f" fillok="f" insetpenok="f"/>
            <o:lock v:ext="edit" rotation="t" aspectratio="t" verticies="t" text="t" shapetype="t"/>
            <o:ink i="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" annotation="t"/>
          </v:shape>
        </w:pict>
      </w:r>
      <w:r>
        <w:rPr>
          <w:noProof/>
        </w:rPr>
        <w:pict>
          <v:shape id="_x0000_s1069" style="position:absolute;margin-left:65.2pt;margin-top:166.35pt;width:346.2pt;height:69.15pt;z-index:251703296" coordorigin="4840,10190" coordsize="12214,2439" path="m4840,11166v74,-11,119,-39,144,-48c5041,11098,5111,11085,5176,11071v45,-10,84,-22,144,-24c5536,11038,5759,11037,5967,11023v632,-42,1407,-86,2036,24c8060,11057,8114,11065,8171,11071v64,7,94,14,144,24c8348,11102,8405,11105,8435,11118v13,6,63,55,96,72c8565,11207,8593,11216,8626,11238v27,18,53,56,72,72c8744,11349,8743,11354,8770,11382v18,19,30,25,48,48c8831,11446,8842,11474,8866,11502v18,21,38,40,48,72c8925,11608,8926,11637,8938,11670v16,46,53,96,72,143c9023,11845,9030,11861,9034,11885v9,63,-13,117,-24,168c9005,12073,8997,12131,8986,12149v-21,35,-80,53,-96,72c8880,12232,8856,12281,8842,12293v-9,8,-71,47,-72,48c8733,12364,8681,12367,8650,12388v-47,32,-54,66,-119,96c8524,12487,8465,12528,8459,12532v-56,33,-69,40,-120,48c8304,12585,8247,12603,8243,12604v-45,13,-100,20,-144,24c7827,12655,7518,12626,7261,12604v-56,-5,-97,-19,-144,-24c6999,12569,6869,12565,6757,12556v-222,-19,-452,-6,-671,-24c6036,12528,5988,12512,5943,12508v-84,-8,-192,-18,-264,-24c5555,12474,5431,12489,5320,12460v-28,-7,-69,-23,-72,-24c5208,12423,5202,12434,5176,12412v-18,-15,-45,-62,-72,-95c5078,12285,5069,12258,5056,12221v-17,-47,-14,-64,-24,-120c5024,12054,5016,11991,5008,11933v-7,-51,-12,-92,-24,-144c4969,11720,4944,11667,4936,11598v-8,-74,21,-180,24,-216c4969,11278,4969,11141,4984,11071em8914,11526v35,-17,44,-7,72,-24c9031,11475,9089,11406,9130,11382v106,-62,272,-87,383,-144c9599,11193,9702,11102,9777,11071v133,-55,216,-123,335,-192c10204,10826,10309,10812,10400,10759v88,-51,141,-68,239,-96c10706,10644,10774,10616,10831,10591v99,-44,152,-48,264,-48c11178,10543,11232,10521,11310,10519v109,-3,209,-13,312,-24c11794,10476,11976,10495,12149,10495em12029,10376v58,,75,5,120,24c12245,10440,12280,10438,12365,10495v57,38,170,52,239,72c12628,10567,12636,10567,12652,10567v-9,-27,-55,-41,-96,-24c12516,10560,12509,10567,12460,10567v-48,,-56,11,-95,24c12342,10599,12320,10600,12293,10615v-38,21,-39,44,-72,48c12182,10668,12169,10687,12125,10687v-73,,-132,11,-192,24c11885,10721,11856,10724,11813,10735em13024,10239v,179,-3,357,-25,528c12991,10828,12981,10883,12975,10934v-1,9,,90,,24c12975,10891,12982,10846,12999,10791v25,-80,4,-182,25,-265c13042,10454,13035,10353,13049,10288v11,-50,-21,-91,46,-98c13141,10185,13181,10184,13215,10214v30,27,69,55,72,96c13291,10364,13297,10433,13265,10480v-19,28,-89,56,-99,71c13166,10574,13167,10582,13144,10575v,-36,-15,-69,22,-74c13218,10494,13245,10497,13265,10526v31,46,46,9,46,71c13311,10693,13314,10725,13265,10791v-21,29,-91,104,-99,118c13164,10913,13137,10981,13120,10958v,-24,,-33,,-49em13552,10767v-13,-14,-40,28,-49,71c13498,10864,13503,10906,13503,10934v62,,95,1,145,-25c13706,10879,13744,10837,13790,10791v37,-37,66,-24,,-24em14247,10288v,89,,69,-47,142c14132,10537,14057,10652,14006,10767v-32,73,-65,162,-71,240c13935,11030,13935,11038,13935,11054v67,,103,,169,-25c14196,10993,14274,10883,14342,10813em14703,10310v,52,-1,70,-24,120c14637,10519,14552,10579,14509,10671v-41,88,-67,192,-71,287c14435,11020,14431,11030,14463,11054v49,38,106,36,166,c14683,11021,14720,10968,14774,10934em14175,10671v93,,174,-14,263,-25c14536,10634,14626,10601,14725,10597v69,-3,102,-22,170,-22em14966,10863v-51,,-49,-3,-71,24c14868,10920,14809,10990,14799,11029v-6,24,,69,,96c14860,11125,14937,11141,14990,11103v75,-54,95,-124,143,-194c15155,10889,15163,10884,15157,10863v-38,,-121,-19,-142,24c15008,10901,15015,10942,15015,10958v60,,121,13,167,-24c15214,10908,15250,10890,15278,10887v8,,16,,24,c15302,10939,15310,10963,15324,11007v15,48,104,16,145,c15546,10977,15604,10910,15685,10887v19,-6,51,,71,c15756,10943,15756,10998,15756,11054em17053,10622v,64,-5,105,-25,169c16997,10887,16965,10983,16932,11079v-19,55,-56,115,-71,166c16859,11252,16861,11338,16861,11270v,-63,7,-131,22,-191c16903,11002,16908,10911,16932,10838v17,-50,14,-103,50,-142c16989,10696,16996,10696,17003,10696v-62,15,-76,60,-120,95c16842,10824,16782,10839,16741,10863v-22,22,-27,30,-49,24em16117,10983v-24,,-33,,-49,c16066,10989,16028,11050,16022,11054v-8,,-17,,-25,c16034,11066,16022,11081,16022,11125v,25,,49,,74c15981,11211,16013,11209,15972,11221e" filled="f" strokecolor="#365f91 [2404]" strokeweight="1pt">
            <v:stroke endcap="round"/>
            <v:path shadowok="f" o:extrusionok="f" fillok="f" insetpenok="f"/>
            <o:lock v:ext="edit" rotation="t" aspectratio="t" verticies="t" text="t" shapetype="t"/>
            <o:ink i="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" annotation="t"/>
          </v:shape>
        </w:pict>
      </w:r>
      <w:r w:rsidR="007163D7">
        <w:rPr>
          <w:noProof/>
        </w:rPr>
        <w:drawing>
          <wp:inline distT="0" distB="0" distL="0" distR="0" wp14:anchorId="0A9FF46C" wp14:editId="392C02F2">
            <wp:extent cx="3160106" cy="364034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59912" cy="3640124"/>
                    </a:xfrm>
                    <a:prstGeom prst="rect">
                      <a:avLst/>
                    </a:prstGeom>
                  </pic:spPr>
                </pic:pic>
              </a:graphicData>
            </a:graphic>
          </wp:inline>
        </w:drawing>
      </w:r>
    </w:p>
    <w:p w:rsidR="007163D7" w:rsidRDefault="007163D7" w:rsidP="00AC5489">
      <w:pPr>
        <w:rPr>
          <w:noProof/>
        </w:rPr>
      </w:pPr>
      <w:r>
        <w:rPr>
          <w:noProof/>
        </w:rPr>
        <w:t xml:space="preserve">The BM29 calibration pannel have as a task to open BM29 files and allign them in order to remove the energy drifts induced by the heat loading. </w:t>
      </w:r>
    </w:p>
    <w:p w:rsidR="007163D7" w:rsidRDefault="007163D7" w:rsidP="00AC5489">
      <w:pPr>
        <w:rPr>
          <w:noProof/>
        </w:rPr>
      </w:pPr>
      <w:r>
        <w:rPr>
          <w:noProof/>
        </w:rPr>
        <w:t xml:space="preserve">There are several options that could be selected by </w:t>
      </w:r>
      <w:r>
        <w:rPr>
          <w:rStyle w:val="apple-style-span"/>
          <w:rFonts w:ascii="Arial" w:hAnsi="Arial" w:cs="Arial"/>
          <w:color w:val="000000"/>
          <w:sz w:val="20"/>
          <w:szCs w:val="20"/>
          <w:shd w:val="clear" w:color="auto" w:fill="FFFFFF"/>
        </w:rPr>
        <w:t>pull-down</w:t>
      </w:r>
      <w:r>
        <w:rPr>
          <w:noProof/>
        </w:rPr>
        <w:t xml:space="preserve"> menu1 or menu2</w:t>
      </w:r>
    </w:p>
    <w:p w:rsidR="00AA2553" w:rsidRDefault="00AA2553" w:rsidP="00AC5489">
      <w:pPr>
        <w:rPr>
          <w:noProof/>
        </w:rPr>
      </w:pPr>
      <w:r>
        <w:rPr>
          <w:noProof/>
        </w:rPr>
        <w:t>From menu 1 is possible set if the user want to allign respect the the first spectra of the series or an exsternal calibration energy</w:t>
      </w:r>
    </w:p>
    <w:p w:rsidR="00AA2553" w:rsidRDefault="00AA2553" w:rsidP="00AA2553">
      <w:pPr>
        <w:rPr>
          <w:noProof/>
        </w:rPr>
      </w:pPr>
      <w:r>
        <w:rPr>
          <w:noProof/>
        </w:rPr>
        <w:t xml:space="preserve">From menu 2 is possible set </w:t>
      </w:r>
      <w:r w:rsidR="0059112F">
        <w:rPr>
          <w:noProof/>
        </w:rPr>
        <w:t>wich kind of method to use fopr the allignment. The option are using reference, or using derivative reference or I0, if the allignmet is done along the series. Otherwise the more commen choice is Calibration or derivative calibration. Importante to notice that it is possible also to use the the calibration reference or its derivative.</w:t>
      </w:r>
    </w:p>
    <w:p w:rsidR="00BA4FF1" w:rsidRDefault="0059112F" w:rsidP="00AA2553">
      <w:pPr>
        <w:rPr>
          <w:noProof/>
        </w:rPr>
      </w:pPr>
      <w:r>
        <w:rPr>
          <w:noProof/>
        </w:rPr>
        <w:t xml:space="preserve">The allignment is done fitting the best energy shifht, for each spectra, in order to minimize the difference along the series. </w:t>
      </w:r>
    </w:p>
    <w:p w:rsidR="00607D7D" w:rsidRDefault="00BA4FF1">
      <w:r>
        <w:rPr>
          <w:noProof/>
        </w:rPr>
        <w:t>Buttons 1 allow to appreciate the results of application of Correction on the different characteristic defined by the pull down menu</w:t>
      </w:r>
      <w:r w:rsidR="00607D7D">
        <w:br w:type="page"/>
      </w:r>
    </w:p>
    <w:p w:rsidR="00607D7D" w:rsidRDefault="00607D7D" w:rsidP="00607D7D">
      <w:pPr>
        <w:pStyle w:val="Titre"/>
      </w:pPr>
      <w:r>
        <w:lastRenderedPageBreak/>
        <w:t>SAMBA Calibration</w:t>
      </w:r>
    </w:p>
    <w:p w:rsidR="00607D7D" w:rsidRDefault="00BD1F80" w:rsidP="00607D7D">
      <w:r>
        <w:rPr>
          <w:noProof/>
        </w:rPr>
        <w:drawing>
          <wp:inline distT="0" distB="0" distL="0" distR="0" wp14:anchorId="34B24C21" wp14:editId="371F6475">
            <wp:extent cx="2377155" cy="276434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78185" cy="2765540"/>
                    </a:xfrm>
                    <a:prstGeom prst="rect">
                      <a:avLst/>
                    </a:prstGeom>
                  </pic:spPr>
                </pic:pic>
              </a:graphicData>
            </a:graphic>
          </wp:inline>
        </w:drawing>
      </w:r>
    </w:p>
    <w:p w:rsidR="00607D7D" w:rsidRDefault="00BD1F80" w:rsidP="00607D7D">
      <w:r>
        <w:t xml:space="preserve">Correction for Samba files coming by </w:t>
      </w:r>
      <w:proofErr w:type="spellStart"/>
      <w:r>
        <w:t>moulinex</w:t>
      </w:r>
      <w:proofErr w:type="spellEnd"/>
      <w:r>
        <w:t xml:space="preserve"> routine. If the number of file is bigger than 350 is better use to open the option File in a directory. </w:t>
      </w:r>
    </w:p>
    <w:p w:rsidR="00607D7D" w:rsidRDefault="00BD1F80" w:rsidP="00607D7D">
      <w:r>
        <w:t>The slider and the fit could be used to align different runs using the reference spectra and a calibration</w:t>
      </w:r>
    </w:p>
    <w:p w:rsidR="00D26764" w:rsidRDefault="00D0617F" w:rsidP="00607D7D">
      <w:r>
        <w:br w:type="page"/>
      </w:r>
      <w:r w:rsidR="00884379">
        <w:rPr>
          <w:noProof/>
        </w:rPr>
        <w:lastRenderedPageBreak/>
        <w:pict>
          <v:shape id="_x0000_s1036" style="position:absolute;margin-left:-311.65pt;margin-top:79.8pt;width:142.65pt;height:33.75pt;z-index:251673600;mso-position-horizontal-relative:text;mso-position-vertical-relative:text" coordorigin="7710,5355" coordsize="5032,1191" path="m7710,5406v38,38,-15,-111,27,c7748,5436,7751,5482,7761,5512v12,36,4,77,28,106c7801,5633,7870,5675,7894,5699v32,31,80,57,106,79c8006,5783,8046,5851,8054,5856v36,21,50,5,79,27c8169,5911,8208,5941,8239,5962v20,14,71,60,105,81c8382,6066,8411,6100,8450,6122v33,19,101,33,133,54c8639,6213,8686,6250,8743,6279v46,24,113,34,157,54c8941,6352,8988,6396,9033,6412v56,20,131,8,187,27c9285,6461,9338,6477,9404,6493v65,16,119,15,185,25c9661,6529,9721,6543,9800,6545v301,7,638,28,927,-27c10818,6501,10903,6486,10993,6466v72,-16,142,-45,211,-78c11300,6342,11392,6289,11494,6255v73,-24,165,-32,239,-55c11823,6172,11911,6155,11998,6122v66,-25,127,-69,185,-106c12230,5986,12301,5947,12343,5911v28,-24,88,-64,105,-82c12478,5798,12460,5726,12503,5723v,,-14,54,24,55em12131,5778v88,,157,-13,239,-28c12463,5733,12551,5748,12633,5723v48,-15,63,6,108,-24c12691,5710,12681,5722,12660,5750v-28,38,-49,74,-79,106c12534,5907,12491,5939,12448,5989v-41,48,-125,89,-160,133c12266,6150,12279,6144,12237,6176e" filled="f" strokecolor="red" strokeweight="1.5pt">
            <v:stroke endcap="round"/>
            <v:path shadowok="f" o:extrusionok="f" fillok="f" insetpenok="f"/>
            <o:lock v:ext="edit" rotation="t" aspectratio="t" verticies="t" text="t" shapetype="t"/>
            <o:ink i="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" annotation="t"/>
          </v:shape>
        </w:pict>
      </w:r>
      <w:r w:rsidR="00884379">
        <w:rPr>
          <w:noProof/>
        </w:rPr>
        <w:pict>
          <v:shape id="_x0000_s1037" style="position:absolute;margin-left:-303.45pt;margin-top:155.55pt;width:143.45pt;height:30.85pt;z-index:251674624;mso-position-horizontal-relative:text;mso-position-vertical-relative:text" coordorigin="8000,8028" coordsize="5059,1088" path="m8000,8505v41,14,68,37,106,54c8136,8572,8180,8576,8211,8586v38,12,70,14,109,25c8353,8620,8423,8662,8450,8665v65,8,97,14,160,27c8663,8703,8717,8703,8770,8716v38,9,94,14,130,28c8965,8770,8997,8781,9060,8798v55,14,106,9,160,24c9261,8833,9280,8844,9326,8849v69,8,124,12,184,27c9554,8887,9603,8899,9643,8904v51,6,91,15,133,24c9828,8940,9881,8943,9933,8955v71,17,138,15,211,27c10210,8993,10268,9022,10331,9036v52,12,105,12,157,25c10554,9078,10605,9076,10676,9088v74,13,134,25,211,27c11031,9119,11182,9119,11310,9088v72,-17,139,-32,211,-52c11575,9020,11627,8983,11681,8955v94,-49,176,-106,266,-157c11995,8771,12053,8747,12104,8716v82,-50,160,-104,239,-157c12387,8529,12429,8480,12476,8454v50,-27,80,-43,133,-82c12645,8346,12674,8321,12714,8294v28,-19,37,-29,79,-52c12822,8226,12870,8230,12898,8215v,-27,,-36,28,-27em12554,8161v-9,,-18,,-27,c12542,8115,12581,8130,12633,8109v44,-18,123,-32,160,-54c12840,8027,12869,8028,12926,8028v59,,79,-7,105,27c13049,8079,13078,8125,13058,8161v-27,48,-118,117,-160,160c12840,8382,12775,8421,12714,8478v-55,52,-134,84,-160,160c12554,8665,12554,8674,12554,8692e" filled="f" strokecolor="red" strokeweight="1.5pt">
            <v:stroke endcap="round"/>
            <v:path shadowok="f" o:extrusionok="f" fillok="f" insetpenok="f"/>
            <o:lock v:ext="edit" rotation="t" aspectratio="t" verticies="t" text="t" shapetype="t"/>
            <o:ink i="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" annotation="t"/>
          </v:shape>
        </w:pict>
      </w:r>
      <w:r w:rsidR="00D26764">
        <w:t xml:space="preserve">PAGE </w:t>
      </w:r>
      <w:proofErr w:type="spellStart"/>
      <w:r w:rsidR="00D26764">
        <w:t>Average&amp;Selection</w:t>
      </w:r>
      <w:r w:rsidR="000C12B7">
        <w:t>&amp;Truncate</w:t>
      </w:r>
      <w:proofErr w:type="spellEnd"/>
    </w:p>
    <w:p w:rsidR="00D26764" w:rsidRDefault="00D26764" w:rsidP="00D26764">
      <w:r>
        <w:rPr>
          <w:noProof/>
        </w:rPr>
        <w:drawing>
          <wp:inline distT="0" distB="0" distL="0" distR="0">
            <wp:extent cx="2687151" cy="3046123"/>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91450" cy="3050997"/>
                    </a:xfrm>
                    <a:prstGeom prst="rect">
                      <a:avLst/>
                    </a:prstGeom>
                    <a:noFill/>
                    <a:ln w="9525">
                      <a:noFill/>
                      <a:miter lim="800000"/>
                      <a:headEnd/>
                      <a:tailEnd/>
                    </a:ln>
                  </pic:spPr>
                </pic:pic>
              </a:graphicData>
            </a:graphic>
          </wp:inline>
        </w:drawing>
      </w:r>
    </w:p>
    <w:p w:rsidR="00D26764" w:rsidRDefault="000C12B7" w:rsidP="00CC5578">
      <w:pPr>
        <w:jc w:val="both"/>
      </w:pPr>
      <w:r>
        <w:rPr>
          <w:b/>
        </w:rPr>
        <w:t xml:space="preserve">Select. </w:t>
      </w:r>
      <w:r w:rsidRPr="00EF1FAC">
        <w:t xml:space="preserve">In this </w:t>
      </w:r>
      <w:r w:rsidR="009839F3">
        <w:t>set of entry</w:t>
      </w:r>
      <w:r w:rsidR="00EF1FAC">
        <w:t xml:space="preserve"> is possible to select only a part of the set of spectra open previously. At this moment </w:t>
      </w:r>
      <w:r w:rsidR="009839F3">
        <w:t xml:space="preserve">it </w:t>
      </w:r>
      <w:r w:rsidR="00EF1FAC">
        <w:t>is only possible remove spectra from the start or the end of experiment</w:t>
      </w:r>
    </w:p>
    <w:p w:rsidR="00EF1FAC" w:rsidRDefault="00EF1FAC" w:rsidP="00CC5578">
      <w:pPr>
        <w:jc w:val="both"/>
      </w:pPr>
      <w:r w:rsidRPr="00EF1FAC">
        <w:rPr>
          <w:b/>
        </w:rPr>
        <w:t xml:space="preserve">Truncate </w:t>
      </w:r>
      <w:r w:rsidRPr="00EF1FAC">
        <w:t xml:space="preserve">In this </w:t>
      </w:r>
      <w:r w:rsidR="009839F3">
        <w:t xml:space="preserve">set of </w:t>
      </w:r>
      <w:r>
        <w:t>entry is possible to</w:t>
      </w:r>
      <w:r w:rsidR="009839F3">
        <w:t xml:space="preserve"> select only a part of the</w:t>
      </w:r>
      <w:r>
        <w:t xml:space="preserve"> of spectra open previously. At thi</w:t>
      </w:r>
      <w:r w:rsidR="009839F3">
        <w:t xml:space="preserve">s moment is only possible the first part and/or the last part of the </w:t>
      </w:r>
      <w:r>
        <w:t>spectra</w:t>
      </w:r>
      <w:r w:rsidR="009839F3">
        <w:t>.</w:t>
      </w:r>
    </w:p>
    <w:p w:rsidR="0039451B" w:rsidRDefault="009839F3" w:rsidP="00CC5578">
      <w:pPr>
        <w:jc w:val="both"/>
      </w:pPr>
      <w:proofErr w:type="spellStart"/>
      <w:r w:rsidRPr="009839F3">
        <w:rPr>
          <w:b/>
        </w:rPr>
        <w:t>Rebin</w:t>
      </w:r>
      <w:proofErr w:type="spellEnd"/>
      <w:r>
        <w:rPr>
          <w:b/>
        </w:rPr>
        <w:t xml:space="preserve">. </w:t>
      </w:r>
      <w:r>
        <w:t xml:space="preserve">This set of parameter control the routine of </w:t>
      </w:r>
      <w:proofErr w:type="spellStart"/>
      <w:r>
        <w:t>rebinning</w:t>
      </w:r>
      <w:proofErr w:type="spellEnd"/>
      <w:r>
        <w:t>. QEXAFS data are generally collected i</w:t>
      </w:r>
      <w:r w:rsidR="0039451B">
        <w:t>n constant energy step. With this kind of data collection</w:t>
      </w:r>
      <w:r>
        <w:t xml:space="preserve"> at high k the sampling became over redundant </w:t>
      </w:r>
      <w:r w:rsidR="0039451B">
        <w:t xml:space="preserve">and </w:t>
      </w:r>
      <w:r w:rsidR="00CC5578">
        <w:t>data files</w:t>
      </w:r>
      <w:r w:rsidR="0039451B">
        <w:t xml:space="preserve"> became big with too </w:t>
      </w:r>
      <w:r w:rsidR="00CC5578">
        <w:t>many experimental points</w:t>
      </w:r>
      <w:r w:rsidR="0039451B">
        <w:t xml:space="preserve">. As a consequence software for data analysis became slow and unstable. </w:t>
      </w:r>
      <w:r w:rsidR="00CC5578">
        <w:t xml:space="preserve">The </w:t>
      </w:r>
      <w:proofErr w:type="spellStart"/>
      <w:r w:rsidR="0039451B">
        <w:t>Rebin</w:t>
      </w:r>
      <w:proofErr w:type="spellEnd"/>
      <w:r w:rsidR="0039451B">
        <w:t xml:space="preserve"> </w:t>
      </w:r>
      <w:r w:rsidR="00CC5578">
        <w:t>algorithm tries</w:t>
      </w:r>
      <w:r w:rsidR="0039451B">
        <w:t xml:space="preserve"> to avoid it re-sampling the data. More precisely the </w:t>
      </w:r>
      <w:r w:rsidR="00CC5578">
        <w:t>algorithm</w:t>
      </w:r>
      <w:r w:rsidR="0039451B">
        <w:t xml:space="preserve"> subdivide the spectra in a set of energy box and after calculate the spectra average for each box, the results will be the </w:t>
      </w:r>
      <w:proofErr w:type="spellStart"/>
      <w:r w:rsidR="0039451B">
        <w:t>rebinned</w:t>
      </w:r>
      <w:proofErr w:type="spellEnd"/>
      <w:r w:rsidR="0039451B">
        <w:t xml:space="preserve"> spectra. The wide of the box vary along the spectra: 1) wide constant energy box on the pre-edge; 2) narrow wide constant energy box on the edge; 2) constant </w:t>
      </w:r>
      <w:proofErr w:type="spellStart"/>
      <w:r w:rsidR="008F390A">
        <w:t>wavevector</w:t>
      </w:r>
      <w:proofErr w:type="spellEnd"/>
      <w:r w:rsidR="0039451B">
        <w:t xml:space="preserve"> box </w:t>
      </w:r>
      <w:r w:rsidR="008F390A">
        <w:t>after</w:t>
      </w:r>
      <w:r w:rsidR="0039451B">
        <w:t xml:space="preserve"> the edge </w:t>
      </w:r>
      <w:proofErr w:type="gramStart"/>
      <w:r w:rsidR="00BD6E5B">
        <w:t>The</w:t>
      </w:r>
      <w:proofErr w:type="gramEnd"/>
      <w:r w:rsidR="00BD6E5B">
        <w:t xml:space="preserve"> parameters are necessary to define the wide of the box.</w:t>
      </w:r>
    </w:p>
    <w:p w:rsidR="00BD6E5B" w:rsidRDefault="002D0336" w:rsidP="00BD6E5B">
      <w:r>
        <w:rPr>
          <w:noProof/>
        </w:rPr>
        <w:drawing>
          <wp:inline distT="0" distB="0" distL="0" distR="0">
            <wp:extent cx="3055679" cy="1654377"/>
            <wp:effectExtent l="19050" t="0" r="0" b="0"/>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3056693" cy="1654926"/>
                    </a:xfrm>
                    <a:prstGeom prst="rect">
                      <a:avLst/>
                    </a:prstGeom>
                    <a:noFill/>
                    <a:ln w="9525">
                      <a:noFill/>
                      <a:miter lim="800000"/>
                      <a:headEnd/>
                      <a:tailEnd/>
                    </a:ln>
                  </pic:spPr>
                </pic:pic>
              </a:graphicData>
            </a:graphic>
          </wp:inline>
        </w:drawing>
      </w:r>
      <w:r w:rsidR="00BD6E5B" w:rsidRPr="00BD6E5B">
        <w:t xml:space="preserve"> </w:t>
      </w:r>
    </w:p>
    <w:p w:rsidR="005F4EEA" w:rsidRDefault="00166EE2" w:rsidP="00CC5578">
      <w:pPr>
        <w:jc w:val="both"/>
      </w:pPr>
      <w:proofErr w:type="gramStart"/>
      <w:r w:rsidRPr="00166EE2">
        <w:rPr>
          <w:b/>
        </w:rPr>
        <w:lastRenderedPageBreak/>
        <w:t>Average</w:t>
      </w:r>
      <w:r>
        <w:t>.</w:t>
      </w:r>
      <w:proofErr w:type="gramEnd"/>
      <w:r>
        <w:t xml:space="preserve"> In this page is also possible to partially average along the time a set of spectra. This is an important option, averaging each n file allow to saw modification clearly and with a minim</w:t>
      </w:r>
      <w:r w:rsidR="002F743B">
        <w:t>um calculation time.</w:t>
      </w:r>
    </w:p>
    <w:p w:rsidR="00927EDB" w:rsidRDefault="00927EDB" w:rsidP="00D26764"/>
    <w:p w:rsidR="00927EDB" w:rsidRDefault="00927EDB" w:rsidP="00CC5578">
      <w:pPr>
        <w:jc w:val="both"/>
      </w:pPr>
      <w:r w:rsidRPr="00927EDB">
        <w:rPr>
          <w:b/>
        </w:rPr>
        <w:t>Plot button</w:t>
      </w:r>
      <w:r>
        <w:rPr>
          <w:b/>
        </w:rPr>
        <w:t xml:space="preserve"> </w:t>
      </w:r>
      <w:r w:rsidRPr="00927EDB">
        <w:t>plot</w:t>
      </w:r>
      <w:r>
        <w:t xml:space="preserve"> the original data as </w:t>
      </w:r>
      <w:r w:rsidR="00CC5578">
        <w:t>colored</w:t>
      </w:r>
      <w:r>
        <w:t xml:space="preserve"> lines and </w:t>
      </w:r>
      <w:proofErr w:type="spellStart"/>
      <w:r>
        <w:t>rebinned</w:t>
      </w:r>
      <w:proofErr w:type="spellEnd"/>
      <w:r>
        <w:t xml:space="preserve"> and/or truncated and/or averaged data as scattered points.</w:t>
      </w:r>
    </w:p>
    <w:p w:rsidR="00CC14C5" w:rsidRDefault="00CC14C5" w:rsidP="00CC5578">
      <w:pPr>
        <w:jc w:val="both"/>
      </w:pPr>
    </w:p>
    <w:p w:rsidR="00CC14C5" w:rsidRPr="00927EDB" w:rsidRDefault="00CC14C5" w:rsidP="00CC5578">
      <w:pPr>
        <w:jc w:val="both"/>
        <w:rPr>
          <w:b/>
        </w:rPr>
      </w:pPr>
      <w:r>
        <w:t xml:space="preserve">The </w:t>
      </w:r>
      <w:r w:rsidRPr="00CC14C5">
        <w:rPr>
          <w:b/>
        </w:rPr>
        <w:t>save</w:t>
      </w:r>
      <w:r>
        <w:rPr>
          <w:b/>
        </w:rPr>
        <w:t xml:space="preserve"> </w:t>
      </w:r>
      <w:r w:rsidRPr="00CC14C5">
        <w:t xml:space="preserve">is </w:t>
      </w:r>
      <w:r>
        <w:t>very useful for save all the corrected spectra in a single file format that could be open by the menu</w:t>
      </w:r>
    </w:p>
    <w:p w:rsidR="00D26764" w:rsidRDefault="00D26764">
      <w:r>
        <w:br w:type="page"/>
      </w:r>
    </w:p>
    <w:p w:rsidR="00D26764" w:rsidRDefault="00AC5489" w:rsidP="00D26764">
      <w:pPr>
        <w:pStyle w:val="Titre"/>
      </w:pPr>
      <w:r>
        <w:rPr>
          <w:noProof/>
        </w:rPr>
        <w:lastRenderedPageBreak/>
        <w:drawing>
          <wp:anchor distT="0" distB="0" distL="114300" distR="114300" simplePos="0" relativeHeight="251663360" behindDoc="0" locked="0" layoutInCell="1" allowOverlap="1">
            <wp:simplePos x="0" y="0"/>
            <wp:positionH relativeFrom="column">
              <wp:posOffset>3694430</wp:posOffset>
            </wp:positionH>
            <wp:positionV relativeFrom="paragraph">
              <wp:posOffset>850900</wp:posOffset>
            </wp:positionV>
            <wp:extent cx="1739900" cy="1294765"/>
            <wp:effectExtent l="19050" t="0" r="0" b="0"/>
            <wp:wrapThrough wrapText="bothSides">
              <wp:wrapPolygon edited="0">
                <wp:start x="-236" y="0"/>
                <wp:lineTo x="-236" y="21293"/>
                <wp:lineTo x="21521" y="21293"/>
                <wp:lineTo x="21521" y="0"/>
                <wp:lineTo x="-236" y="0"/>
              </wp:wrapPolygon>
            </wp:wrapThrough>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739900" cy="1294765"/>
                    </a:xfrm>
                    <a:prstGeom prst="rect">
                      <a:avLst/>
                    </a:prstGeom>
                    <a:noFill/>
                    <a:ln w="9525">
                      <a:noFill/>
                      <a:miter lim="800000"/>
                      <a:headEnd/>
                      <a:tailEnd/>
                    </a:ln>
                  </pic:spPr>
                </pic:pic>
              </a:graphicData>
            </a:graphic>
          </wp:anchor>
        </w:drawing>
      </w:r>
      <w:r w:rsidR="00884379">
        <w:rPr>
          <w:noProof/>
        </w:rPr>
        <w:pict>
          <v:shape id="_x0000_s1032" style="position:absolute;margin-left:-311.65pt;margin-top:79.8pt;width:142.65pt;height:33.75pt;z-index:251667456;mso-position-horizontal-relative:text;mso-position-vertical-relative:text" coordorigin="7710,5355" coordsize="5032,1191" path="m7710,5406v38,38,-15,-111,27,c7748,5436,7751,5482,7761,5512v12,36,4,77,28,106c7801,5633,7870,5675,7894,5699v32,31,80,57,106,79c8006,5783,8046,5851,8054,5856v36,21,50,5,79,27c8169,5911,8208,5941,8239,5962v20,14,71,60,105,81c8382,6066,8411,6100,8450,6122v33,19,101,33,133,54c8639,6213,8686,6250,8743,6279v46,24,113,34,157,54c8941,6352,8988,6396,9033,6412v56,20,131,8,187,27c9285,6461,9338,6477,9404,6493v65,16,119,15,185,25c9661,6529,9721,6543,9800,6545v301,7,638,28,927,-27c10818,6501,10903,6486,10993,6466v72,-16,142,-45,211,-78c11300,6342,11392,6289,11494,6255v73,-24,165,-32,239,-55c11823,6172,11911,6155,11998,6122v66,-25,127,-69,185,-106c12230,5986,12301,5947,12343,5911v28,-24,88,-64,105,-82c12478,5798,12460,5726,12503,5723v,,-14,54,24,55em12131,5778v88,,157,-13,239,-28c12463,5733,12551,5748,12633,5723v48,-15,63,6,108,-24c12691,5710,12681,5722,12660,5750v-28,38,-49,74,-79,106c12534,5907,12491,5939,12448,5989v-41,48,-125,89,-160,133c12266,6150,12279,6144,12237,6176e" filled="f" strokecolor="red" strokeweight="1.5pt">
            <v:stroke endcap="round"/>
            <v:path shadowok="f" o:extrusionok="f" fillok="f" insetpenok="f"/>
            <o:lock v:ext="edit" rotation="t" aspectratio="t" verticies="t" text="t" shapetype="t"/>
            <o:ink i="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" annotation="t"/>
          </v:shape>
        </w:pict>
      </w:r>
      <w:r w:rsidR="00884379">
        <w:rPr>
          <w:noProof/>
        </w:rPr>
        <w:pict>
          <v:shape id="_x0000_s1033" style="position:absolute;margin-left:-303.45pt;margin-top:155.55pt;width:143.45pt;height:30.85pt;z-index:251668480;mso-position-horizontal-relative:text;mso-position-vertical-relative:text" coordorigin="8000,8028" coordsize="5059,1088" path="m8000,8505v41,14,68,37,106,54c8136,8572,8180,8576,8211,8586v38,12,70,14,109,25c8353,8620,8423,8662,8450,8665v65,8,97,14,160,27c8663,8703,8717,8703,8770,8716v38,9,94,14,130,28c8965,8770,8997,8781,9060,8798v55,14,106,9,160,24c9261,8833,9280,8844,9326,8849v69,8,124,12,184,27c9554,8887,9603,8899,9643,8904v51,6,91,15,133,24c9828,8940,9881,8943,9933,8955v71,17,138,15,211,27c10210,8993,10268,9022,10331,9036v52,12,105,12,157,25c10554,9078,10605,9076,10676,9088v74,13,134,25,211,27c11031,9119,11182,9119,11310,9088v72,-17,139,-32,211,-52c11575,9020,11627,8983,11681,8955v94,-49,176,-106,266,-157c11995,8771,12053,8747,12104,8716v82,-50,160,-104,239,-157c12387,8529,12429,8480,12476,8454v50,-27,80,-43,133,-82c12645,8346,12674,8321,12714,8294v28,-19,37,-29,79,-52c12822,8226,12870,8230,12898,8215v,-27,,-36,28,-27em12554,8161v-9,,-18,,-27,c12542,8115,12581,8130,12633,8109v44,-18,123,-32,160,-54c12840,8027,12869,8028,12926,8028v59,,79,-7,105,27c13049,8079,13078,8125,13058,8161v-27,48,-118,117,-160,160c12840,8382,12775,8421,12714,8478v-55,52,-134,84,-160,160c12554,8665,12554,8674,12554,8692e" filled="f" strokecolor="red" strokeweight="1.5pt">
            <v:stroke endcap="round"/>
            <v:path shadowok="f" o:extrusionok="f" fillok="f" insetpenok="f"/>
            <o:lock v:ext="edit" rotation="t" aspectratio="t" verticies="t" text="t" shapetype="t"/>
            <o:ink i="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" annotation="t"/>
          </v:shape>
        </w:pict>
      </w:r>
      <w:r w:rsidR="00D26764">
        <w:t>PAGE XANES</w:t>
      </w:r>
    </w:p>
    <w:p w:rsidR="00D26764" w:rsidRDefault="00884379">
      <w:r>
        <w:rPr>
          <w:noProof/>
        </w:rPr>
        <w:pict>
          <v:shape id="_x0000_s1035" style="position:absolute;margin-left:-154.8pt;margin-top:69pt;width:166.6pt;height:36.05pt;z-index:251671552;mso-position-horizontal-relative:text;mso-position-vertical-relative:text" coordorigin="6810,4162" coordsize="5878,1272" path="m6810,4216v,-27,,-36,,-54c6810,4253,6794,4353,6837,4428v42,73,147,158,212,211c7065,4652,7107,4675,7127,4693v36,32,73,57,106,79c7272,4799,7302,4824,7339,4850v37,26,90,59,132,82c7527,4963,7575,4960,7632,4983v40,16,87,64,129,82c7807,5085,7873,5092,7921,5116v56,27,102,54,161,79c8133,5216,8187,5259,8239,5276v56,19,127,36,187,52c8475,5341,8536,5340,8583,5355v65,21,121,38,187,54c8811,5419,8862,5430,8900,5433v230,20,495,17,716,-24c9645,5404,9720,5393,9749,5382v41,-16,88,-64,132,-79c9949,5280,9998,5250,10066,5222v54,-22,132,-28,184,-51c10314,5143,10374,5116,10437,5089v35,-15,74,-35,106,-51c10588,5016,10631,5002,10676,4983v42,-18,84,-37,133,-51c10871,4914,10903,4917,10966,4905v44,-9,109,-44,160,-55c11175,4839,11215,4843,11259,4826v42,-16,84,-41,129,-54c11453,4753,11482,4757,11548,4745v38,-7,88,-16,133,-24c11700,4718,11760,4700,11787,4693v5,-1,42,-22,79,-27c11910,4661,11927,4643,11971,4639v69,-6,142,,212,em11866,4376v8,5,55,48,81,52c12043,4444,12144,4439,12237,4455v102,18,200,-4,290,27c12558,4493,12603,4495,12633,4509v30,14,48,61,54,79c12645,4626,12601,4663,12554,4693v-111,71,-247,95,-371,133c12070,4861,11949,4847,11838,4878v-56,16,-105,48,-157,54c11613,4940,11674,4959,11709,4959e" filled="f" strokecolor="red" strokeweight="1.5pt">
            <v:stroke endcap="round"/>
            <v:path shadowok="f" o:extrusionok="f" fillok="f" insetpenok="f"/>
            <o:lock v:ext="edit" rotation="t" aspectratio="t" verticies="t" text="t" shapetype="t"/>
            <o:ink i="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" annotation="t"/>
          </v:shape>
        </w:pict>
      </w:r>
    </w:p>
    <w:p w:rsidR="004D0303" w:rsidRDefault="00D26764">
      <w:r>
        <w:rPr>
          <w:noProof/>
        </w:rPr>
        <w:drawing>
          <wp:anchor distT="0" distB="0" distL="114300" distR="114300" simplePos="0" relativeHeight="251665408" behindDoc="0" locked="0" layoutInCell="1" allowOverlap="1" wp14:anchorId="3969A259" wp14:editId="24860407">
            <wp:simplePos x="0" y="0"/>
            <wp:positionH relativeFrom="column">
              <wp:posOffset>-180975</wp:posOffset>
            </wp:positionH>
            <wp:positionV relativeFrom="paragraph">
              <wp:posOffset>-371475</wp:posOffset>
            </wp:positionV>
            <wp:extent cx="3609975" cy="4391025"/>
            <wp:effectExtent l="19050" t="0" r="9525" b="0"/>
            <wp:wrapThrough wrapText="bothSides">
              <wp:wrapPolygon edited="0">
                <wp:start x="-114" y="0"/>
                <wp:lineTo x="-114" y="21553"/>
                <wp:lineTo x="21657" y="21553"/>
                <wp:lineTo x="21657" y="0"/>
                <wp:lineTo x="-114"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09975" cy="4391025"/>
                    </a:xfrm>
                    <a:prstGeom prst="rect">
                      <a:avLst/>
                    </a:prstGeom>
                    <a:noFill/>
                    <a:ln w="9525">
                      <a:noFill/>
                      <a:miter lim="800000"/>
                      <a:headEnd/>
                      <a:tailEnd/>
                    </a:ln>
                  </pic:spPr>
                </pic:pic>
              </a:graphicData>
            </a:graphic>
          </wp:anchor>
        </w:drawing>
      </w:r>
      <w:r w:rsidR="00B81A46">
        <w:tab/>
        <w:t xml:space="preserve"> </w:t>
      </w:r>
    </w:p>
    <w:p w:rsidR="004D0303" w:rsidRDefault="004D0303"/>
    <w:p w:rsidR="004D0303" w:rsidRDefault="004D0303"/>
    <w:p w:rsidR="004D0303" w:rsidRDefault="004D0303"/>
    <w:p w:rsidR="004D0303" w:rsidRDefault="004D0303"/>
    <w:p w:rsidR="004D0303" w:rsidRDefault="004D0303"/>
    <w:p w:rsidR="004D0303" w:rsidRDefault="004D0303"/>
    <w:p w:rsidR="004D0303" w:rsidRDefault="004D0303"/>
    <w:p w:rsidR="004D0303" w:rsidRDefault="004D0303"/>
    <w:p w:rsidR="00FC6333" w:rsidRDefault="003D458F" w:rsidP="004D0303">
      <w:proofErr w:type="spellStart"/>
      <w:r>
        <w:rPr>
          <w:b/>
        </w:rPr>
        <w:t>Xanes</w:t>
      </w:r>
      <w:proofErr w:type="spellEnd"/>
      <w:r>
        <w:rPr>
          <w:b/>
        </w:rPr>
        <w:t xml:space="preserve"> Derivative</w:t>
      </w:r>
      <w:r w:rsidR="00CC5578">
        <w:rPr>
          <w:b/>
        </w:rPr>
        <w:t xml:space="preserve"> </w:t>
      </w:r>
      <w:r>
        <w:t xml:space="preserve">it calculate the derivative of the spectra from… to….The derivative is calculated evaluating a set of cubic spine that pass from each point y of the spectra and successively  the derivate is calculate analytically over the spine. </w:t>
      </w:r>
    </w:p>
    <w:p w:rsidR="00FC6333" w:rsidRDefault="00CC5578" w:rsidP="003D458F">
      <w:pPr>
        <w:jc w:val="both"/>
      </w:pPr>
      <w:r>
        <w:t>The parameter</w:t>
      </w:r>
      <w:r w:rsidR="003D458F">
        <w:t xml:space="preserve"> </w:t>
      </w:r>
      <w:r w:rsidR="003D458F" w:rsidRPr="00FC6333">
        <w:rPr>
          <w:b/>
        </w:rPr>
        <w:t>interpolate</w:t>
      </w:r>
      <w:r w:rsidR="003D458F">
        <w:t xml:space="preserve"> simply ask to calculate the derivative on the cubic spline along a different sampling. </w:t>
      </w:r>
    </w:p>
    <w:p w:rsidR="00607F47" w:rsidRDefault="003D458F" w:rsidP="003D458F">
      <w:pPr>
        <w:jc w:val="both"/>
      </w:pPr>
      <w:r>
        <w:t xml:space="preserve">The </w:t>
      </w:r>
      <w:proofErr w:type="spellStart"/>
      <w:r w:rsidRPr="00FC6333">
        <w:rPr>
          <w:b/>
        </w:rPr>
        <w:t>smoot</w:t>
      </w:r>
      <w:proofErr w:type="spellEnd"/>
      <w:r w:rsidRPr="00FC6333">
        <w:rPr>
          <w:b/>
        </w:rPr>
        <w:t xml:space="preserve"> factor </w:t>
      </w:r>
      <w:r w:rsidR="00FC6333" w:rsidRPr="00FC6333">
        <w:rPr>
          <w:b/>
        </w:rPr>
        <w:t>(</w:t>
      </w:r>
      <w:r w:rsidRPr="00FC6333">
        <w:rPr>
          <w:b/>
        </w:rPr>
        <w:t>s</w:t>
      </w:r>
      <w:r w:rsidR="00FC6333" w:rsidRPr="00FC6333">
        <w:rPr>
          <w:b/>
        </w:rPr>
        <w:t>)</w:t>
      </w:r>
      <w:r>
        <w:t xml:space="preserve"> act</w:t>
      </w:r>
      <w:r w:rsidR="00FC6333">
        <w:t>s</w:t>
      </w:r>
      <w:r>
        <w:t xml:space="preserve"> mainly during the evaluation of the spines</w:t>
      </w:r>
      <w:r w:rsidRPr="003D458F">
        <w:t xml:space="preserve">. The amount of smoothness is determined by satisfying the conditions: </w:t>
      </w:r>
      <w:proofErr w:type="gramStart"/>
      <w:r w:rsidRPr="003D458F">
        <w:t>sum(</w:t>
      </w:r>
      <w:proofErr w:type="gramEnd"/>
      <w:r w:rsidRPr="003D458F">
        <w:t>(w * (y - g))**2,axis=0) &lt;= s where g(x) is the smoothed interpolation of (</w:t>
      </w:r>
      <w:proofErr w:type="spellStart"/>
      <w:r w:rsidRPr="003D458F">
        <w:t>x,y</w:t>
      </w:r>
      <w:proofErr w:type="spellEnd"/>
      <w:r w:rsidRPr="003D458F">
        <w:t>). The user can use s to control the tradeoff between closeness and smoothness of fit. Larger s means more smoothing while smaller values of s indicate less smoothing. Recommended value</w:t>
      </w:r>
      <w:r>
        <w:t xml:space="preserve">s of s depend on the weights, </w:t>
      </w:r>
      <w:proofErr w:type="gramStart"/>
      <w:r>
        <w:t>w(</w:t>
      </w:r>
      <w:proofErr w:type="gramEnd"/>
      <w:r>
        <w:t>Till now</w:t>
      </w:r>
      <w:r w:rsidRPr="003D458F">
        <w:t xml:space="preserve"> </w:t>
      </w:r>
      <w:r>
        <w:t xml:space="preserve">in Tscan1 the weigh is not evaluated). </w:t>
      </w:r>
      <w:r w:rsidRPr="003D458F">
        <w:t>If the weights represent the inverse of the standard-deviation of y, then a good s value should be found in the range (m-</w:t>
      </w:r>
      <w:proofErr w:type="spellStart"/>
      <w:proofErr w:type="gramStart"/>
      <w:r w:rsidRPr="003D458F">
        <w:t>sqrt</w:t>
      </w:r>
      <w:proofErr w:type="spellEnd"/>
      <w:r w:rsidRPr="003D458F">
        <w:t>(</w:t>
      </w:r>
      <w:proofErr w:type="gramEnd"/>
      <w:r w:rsidRPr="003D458F">
        <w:t>2*m),</w:t>
      </w:r>
      <w:proofErr w:type="spellStart"/>
      <w:r w:rsidRPr="003D458F">
        <w:t>m+sqrt</w:t>
      </w:r>
      <w:proofErr w:type="spellEnd"/>
      <w:r w:rsidRPr="003D458F">
        <w:t xml:space="preserve">(2*m)) where m is the number of </w:t>
      </w:r>
      <w:r w:rsidR="00CC5578" w:rsidRPr="003D458F">
        <w:t>data points</w:t>
      </w:r>
      <w:r w:rsidRPr="003D458F">
        <w:t xml:space="preserve"> in x, y, and w. default : s=m-</w:t>
      </w:r>
      <w:proofErr w:type="spellStart"/>
      <w:r w:rsidRPr="003D458F">
        <w:t>sqrt</w:t>
      </w:r>
      <w:proofErr w:type="spellEnd"/>
      <w:r w:rsidRPr="003D458F">
        <w:t>(2*m) if weights are supplied. s = 0.0 (interpolating) if no weights are supplied.</w:t>
      </w:r>
    </w:p>
    <w:p w:rsidR="00607F47" w:rsidRDefault="00607F47" w:rsidP="003D458F">
      <w:pPr>
        <w:jc w:val="both"/>
        <w:rPr>
          <w:rStyle w:val="apple-style-span"/>
          <w:rFonts w:ascii="Courier New" w:hAnsi="Courier New" w:cs="Courier New"/>
          <w:b/>
          <w:bCs/>
          <w:color w:val="000000"/>
        </w:rPr>
      </w:pPr>
      <w:r>
        <w:lastRenderedPageBreak/>
        <w:t xml:space="preserve">Further information on the documentation of function </w:t>
      </w:r>
      <w:proofErr w:type="spellStart"/>
      <w:r>
        <w:rPr>
          <w:rStyle w:val="apple-style-span"/>
          <w:rFonts w:ascii="Courier New" w:hAnsi="Courier New" w:cs="Courier New"/>
          <w:b/>
          <w:bCs/>
          <w:color w:val="000000"/>
        </w:rPr>
        <w:t>splrep</w:t>
      </w:r>
      <w:proofErr w:type="spellEnd"/>
      <w:r>
        <w:rPr>
          <w:rStyle w:val="apple-style-span"/>
          <w:rFonts w:ascii="Courier New" w:hAnsi="Courier New" w:cs="Courier New"/>
          <w:b/>
          <w:bCs/>
          <w:color w:val="000000"/>
        </w:rPr>
        <w:t xml:space="preserve"> and </w:t>
      </w:r>
      <w:proofErr w:type="spellStart"/>
      <w:r>
        <w:rPr>
          <w:rStyle w:val="apple-style-span"/>
          <w:rFonts w:ascii="Courier New" w:hAnsi="Courier New" w:cs="Courier New"/>
          <w:b/>
          <w:bCs/>
          <w:color w:val="000000"/>
        </w:rPr>
        <w:t>splrev</w:t>
      </w:r>
      <w:proofErr w:type="spellEnd"/>
      <w:r>
        <w:rPr>
          <w:rStyle w:val="apple-style-span"/>
          <w:rFonts w:ascii="Courier New" w:hAnsi="Courier New" w:cs="Courier New"/>
          <w:b/>
          <w:bCs/>
          <w:color w:val="000000"/>
        </w:rPr>
        <w:t xml:space="preserve"> </w:t>
      </w:r>
      <w:r w:rsidRPr="00607F47">
        <w:t xml:space="preserve">in </w:t>
      </w:r>
      <w:proofErr w:type="spellStart"/>
      <w:proofErr w:type="gramStart"/>
      <w:r w:rsidRPr="00607F47">
        <w:t>fortran</w:t>
      </w:r>
      <w:proofErr w:type="spellEnd"/>
      <w:proofErr w:type="gramEnd"/>
      <w:r w:rsidRPr="00607F47">
        <w:t xml:space="preserve"> routine</w:t>
      </w:r>
      <w:r>
        <w:rPr>
          <w:rStyle w:val="apple-style-span"/>
          <w:rFonts w:ascii="Courier New" w:hAnsi="Courier New" w:cs="Courier New"/>
          <w:b/>
          <w:bCs/>
          <w:color w:val="000000"/>
        </w:rPr>
        <w:t xml:space="preserve"> </w:t>
      </w:r>
      <w:proofErr w:type="spellStart"/>
      <w:r>
        <w:rPr>
          <w:rStyle w:val="apple-style-span"/>
          <w:rFonts w:ascii="Courier New" w:hAnsi="Courier New" w:cs="Courier New"/>
          <w:b/>
          <w:bCs/>
          <w:color w:val="000000"/>
        </w:rPr>
        <w:t>fitpack</w:t>
      </w:r>
      <w:proofErr w:type="spellEnd"/>
    </w:p>
    <w:p w:rsidR="006718E7" w:rsidRPr="00607F47" w:rsidRDefault="006718E7" w:rsidP="003D458F">
      <w:pPr>
        <w:jc w:val="both"/>
      </w:pPr>
    </w:p>
    <w:p w:rsidR="00F25ECE" w:rsidRPr="00F25ECE" w:rsidRDefault="00F25ECE" w:rsidP="00CC5578">
      <w:pPr>
        <w:jc w:val="both"/>
        <w:rPr>
          <w:b/>
        </w:rPr>
      </w:pPr>
      <w:proofErr w:type="spellStart"/>
      <w:r>
        <w:rPr>
          <w:b/>
        </w:rPr>
        <w:t>Xanes</w:t>
      </w:r>
      <w:proofErr w:type="spellEnd"/>
      <w:r>
        <w:rPr>
          <w:b/>
        </w:rPr>
        <w:t xml:space="preserve"> normalization </w:t>
      </w:r>
      <w:r w:rsidR="00CC5578" w:rsidRPr="00F25ECE">
        <w:t>per</w:t>
      </w:r>
      <w:r w:rsidR="00CC5578">
        <w:t>forms</w:t>
      </w:r>
      <w:r>
        <w:t xml:space="preserve"> XANES normalization using the routine </w:t>
      </w:r>
      <w:proofErr w:type="spellStart"/>
      <w:r>
        <w:t>pre_edge</w:t>
      </w:r>
      <w:proofErr w:type="spellEnd"/>
      <w:r>
        <w:t xml:space="preserve"> of </w:t>
      </w:r>
      <w:proofErr w:type="spellStart"/>
      <w:r>
        <w:t>ifeffit</w:t>
      </w:r>
      <w:proofErr w:type="spellEnd"/>
      <w:r>
        <w:t xml:space="preserve"> </w:t>
      </w:r>
      <w:r w:rsidR="00CC5578">
        <w:t>engine the</w:t>
      </w:r>
      <w:r>
        <w:t xml:space="preserve"> </w:t>
      </w:r>
      <w:r w:rsidR="00CC5578">
        <w:t>various</w:t>
      </w:r>
      <w:r>
        <w:t xml:space="preserve"> parameter</w:t>
      </w:r>
      <w:r w:rsidR="00CC5578">
        <w:t>s</w:t>
      </w:r>
      <w:r>
        <w:t xml:space="preserve"> of the routine are accessible by button XANES </w:t>
      </w:r>
      <w:proofErr w:type="spellStart"/>
      <w:r>
        <w:t>param</w:t>
      </w:r>
      <w:proofErr w:type="spellEnd"/>
      <w:r>
        <w:t xml:space="preserve">. That allows </w:t>
      </w:r>
      <w:proofErr w:type="gramStart"/>
      <w:r>
        <w:t xml:space="preserve">to </w:t>
      </w:r>
      <w:r w:rsidR="00CC5578">
        <w:t>change</w:t>
      </w:r>
      <w:proofErr w:type="gramEnd"/>
      <w:r>
        <w:t xml:space="preserve"> the default parameter</w:t>
      </w:r>
      <w:r w:rsidR="00CC5578">
        <w:t>s</w:t>
      </w:r>
      <w:r>
        <w:t xml:space="preserve"> of </w:t>
      </w:r>
      <w:proofErr w:type="spellStart"/>
      <w:r>
        <w:t>Ifeffit</w:t>
      </w:r>
      <w:proofErr w:type="spellEnd"/>
      <w:r w:rsidR="00CC5578">
        <w:t>:</w:t>
      </w:r>
    </w:p>
    <w:p w:rsidR="00F25ECE" w:rsidRDefault="00F25ECE" w:rsidP="00CC5578">
      <w:pPr>
        <w:ind w:left="360" w:hanging="360"/>
        <w:jc w:val="both"/>
        <w:rPr>
          <w:b/>
        </w:rPr>
      </w:pPr>
      <w:proofErr w:type="spellStart"/>
      <w:r w:rsidRPr="005A22EC">
        <w:rPr>
          <w:b/>
        </w:rPr>
        <w:t>Eo</w:t>
      </w:r>
      <w:proofErr w:type="spellEnd"/>
      <w:r w:rsidRPr="005A22EC">
        <w:rPr>
          <w:b/>
        </w:rPr>
        <w:t xml:space="preserve"> </w:t>
      </w:r>
      <w:r>
        <w:rPr>
          <w:b/>
        </w:rPr>
        <w:t>=</w:t>
      </w:r>
      <w:r w:rsidRPr="005A22EC">
        <w:t>edge position parameter</w:t>
      </w:r>
      <w:r>
        <w:t>, if equal to  “</w:t>
      </w:r>
      <w:proofErr w:type="spellStart"/>
      <w:r>
        <w:t>Ifeffit</w:t>
      </w:r>
      <w:proofErr w:type="spellEnd"/>
      <w:r>
        <w:t xml:space="preserve"> default” the program will take the first inflection point of the edge, if a numerical value if introduced, the </w:t>
      </w:r>
      <w:proofErr w:type="spellStart"/>
      <w:r>
        <w:t>Eo</w:t>
      </w:r>
      <w:proofErr w:type="spellEnd"/>
      <w:r>
        <w:t xml:space="preserve"> will be fixed for all the spectra range to this numerical value</w:t>
      </w:r>
      <w:r w:rsidRPr="005A22EC">
        <w:rPr>
          <w:b/>
        </w:rPr>
        <w:t xml:space="preserve">  </w:t>
      </w:r>
    </w:p>
    <w:p w:rsidR="00F25ECE" w:rsidRDefault="00F25ECE" w:rsidP="00CC5578">
      <w:pPr>
        <w:jc w:val="both"/>
      </w:pPr>
      <w:r>
        <w:rPr>
          <w:b/>
        </w:rPr>
        <w:t>Pre1</w:t>
      </w:r>
      <w:r>
        <w:t xml:space="preserve"> = first point to fit the </w:t>
      </w:r>
      <w:proofErr w:type="spellStart"/>
      <w:r>
        <w:t>preedge</w:t>
      </w:r>
      <w:proofErr w:type="spellEnd"/>
      <w:r>
        <w:t xml:space="preserve">. Program default is the start of the </w:t>
      </w:r>
      <w:proofErr w:type="gramStart"/>
      <w:r>
        <w:t>spectrum,</w:t>
      </w:r>
      <w:proofErr w:type="gramEnd"/>
      <w:r>
        <w:t xml:space="preserve"> the user could modify inserting a different value. Pre1 is defined as the number of </w:t>
      </w:r>
      <w:proofErr w:type="spellStart"/>
      <w:r>
        <w:t>eV</w:t>
      </w:r>
      <w:proofErr w:type="spellEnd"/>
      <w:r>
        <w:t xml:space="preserve"> before the edge I.e. -200</w:t>
      </w:r>
    </w:p>
    <w:p w:rsidR="00F25ECE" w:rsidRPr="00BB5955" w:rsidRDefault="00F25ECE" w:rsidP="00CC5578">
      <w:pPr>
        <w:jc w:val="both"/>
      </w:pPr>
      <w:r>
        <w:rPr>
          <w:b/>
        </w:rPr>
        <w:t>Pre2</w:t>
      </w:r>
      <w:r>
        <w:t xml:space="preserve"> = last point to fit the </w:t>
      </w:r>
      <w:proofErr w:type="spellStart"/>
      <w:r>
        <w:t>preedge</w:t>
      </w:r>
      <w:proofErr w:type="spellEnd"/>
      <w:r>
        <w:t xml:space="preserve">. Program default 50 </w:t>
      </w:r>
      <w:proofErr w:type="spellStart"/>
      <w:r>
        <w:t>eV</w:t>
      </w:r>
      <w:proofErr w:type="spellEnd"/>
      <w:r>
        <w:t xml:space="preserve"> from the edge, the user could modify inserting a different value. Pre1 is defined as the number of </w:t>
      </w:r>
      <w:proofErr w:type="spellStart"/>
      <w:r>
        <w:t>eV</w:t>
      </w:r>
      <w:proofErr w:type="spellEnd"/>
      <w:r>
        <w:t xml:space="preserve"> before the edge I.e. -20</w:t>
      </w:r>
    </w:p>
    <w:p w:rsidR="00F25ECE" w:rsidRDefault="00F25ECE" w:rsidP="00CC5578">
      <w:pPr>
        <w:jc w:val="both"/>
      </w:pPr>
      <w:r>
        <w:rPr>
          <w:b/>
        </w:rPr>
        <w:t>Norm1</w:t>
      </w:r>
      <w:r>
        <w:t xml:space="preserve"> = first point to fit the </w:t>
      </w:r>
      <w:proofErr w:type="spellStart"/>
      <w:r>
        <w:t>postedge</w:t>
      </w:r>
      <w:proofErr w:type="spellEnd"/>
      <w:r>
        <w:t xml:space="preserve">. Program default is 150 </w:t>
      </w:r>
      <w:proofErr w:type="spellStart"/>
      <w:r>
        <w:t>eV</w:t>
      </w:r>
      <w:proofErr w:type="spellEnd"/>
      <w:r>
        <w:t xml:space="preserve"> from the </w:t>
      </w:r>
      <w:proofErr w:type="gramStart"/>
      <w:r>
        <w:t>edge ,</w:t>
      </w:r>
      <w:proofErr w:type="gramEnd"/>
      <w:r>
        <w:t xml:space="preserve"> the user could modify inserting a different value. Norm1 is defined as the number of </w:t>
      </w:r>
      <w:proofErr w:type="spellStart"/>
      <w:r>
        <w:t>eV</w:t>
      </w:r>
      <w:proofErr w:type="spellEnd"/>
      <w:r>
        <w:t xml:space="preserve"> before the edge I.e. 50</w:t>
      </w:r>
    </w:p>
    <w:p w:rsidR="00F25ECE" w:rsidRDefault="00F25ECE" w:rsidP="00CC5578">
      <w:pPr>
        <w:jc w:val="both"/>
      </w:pPr>
      <w:r>
        <w:rPr>
          <w:b/>
        </w:rPr>
        <w:t>Norm2</w:t>
      </w:r>
      <w:r>
        <w:t xml:space="preserve"> = last point to fit the </w:t>
      </w:r>
      <w:proofErr w:type="spellStart"/>
      <w:r>
        <w:t>postedge</w:t>
      </w:r>
      <w:proofErr w:type="spellEnd"/>
      <w:r>
        <w:t xml:space="preserve">. Program default the end of the spectra, the user could modify inserting a different value. Norm2 is defined as the number of </w:t>
      </w:r>
      <w:proofErr w:type="spellStart"/>
      <w:r>
        <w:t>eV</w:t>
      </w:r>
      <w:proofErr w:type="spellEnd"/>
      <w:r>
        <w:t xml:space="preserve"> before the edge I.e. 1200</w:t>
      </w:r>
    </w:p>
    <w:p w:rsidR="004D0303" w:rsidRDefault="00884379" w:rsidP="00CC5578">
      <w:pPr>
        <w:jc w:val="both"/>
      </w:pPr>
      <w:r>
        <w:rPr>
          <w:noProof/>
        </w:rPr>
        <w:pict>
          <v:shape id="_x0000_s1044" style="position:absolute;left:0;text-align:left;margin-left:310.75pt;margin-top:216.2pt;width:182.85pt;height:25.2pt;z-index:251680768" coordorigin="13503,22223" coordsize="6450,890" path="m13527,22776v-59,,54,-24,71,-25c13689,22746,13767,22727,13864,22727v176,,654,,478,em14367,22584v93,,175,-3,262,25c14684,22626,14774,22651,14821,22680v8,8,17,17,25,25c14846,22792,14771,22793,14703,22825v-118,55,-237,79,-361,118c14276,22964,14101,22944,14151,22992v40,,64,,96,em15108,22609v,-42,39,-25,74,-25em15302,22609v,-52,31,-49,,-49c15253,22560,15219,22551,15182,22584v-25,22,-84,47,-96,72c15071,22688,15062,22679,15062,22727v,28,39,47,71,49c15197,22781,15232,22801,15302,22801v32,,64,,96,c15398,22852,15402,22850,15373,22872v-38,28,-86,49,-120,71c15216,22967,15226,22967,15182,22967em15685,22248v,63,-17,111,-24,167c15648,22515,15629,22609,15589,22705v-22,52,-24,86,-24,142c15631,22832,15599,22798,15636,22751v27,-34,66,-63,96,-95em15781,22609v,54,6,93,-25,142c15728,22796,15710,22818,15710,22872v,8,,16,,24em16046,22609v-8,,-16,,-24,c16012,22646,15987,22689,15972,22727v-19,47,-44,95,-49,145c15923,22880,15923,22888,15923,22896em16260,22751v45,-11,67,-52,95,-95c16396,22593,16440,22529,16476,22464v34,-62,49,-98,49,-167c16525,22272,16525,22248,16525,22223v-92,,-67,10,-121,74c16338,22375,16275,22484,16238,22584v-42,114,-83,219,-121,337c16094,22991,16093,23040,16093,23112em16238,22776v,8,,17,,25c16277,22801,16316,22801,16355,22801em16837,22223v8,,16,,24,c16852,22260,16814,22313,16787,22344v-79,90,-154,161,-216,265c16535,22668,16488,22740,16476,22801v-5,27,,66,,95c16548,22896,16597,22893,16667,22872em16667,22489v65,,129,,194,em17556,22656v-54,,-76,-1,-120,24c17385,22709,17334,22737,17291,22776v-30,28,-25,34,-25,71c17346,22847,17427,22847,17507,22847v,55,15,74,-47,96c17425,22955,17401,22988,17364,22992v-8,,-16,,-24,em17747,22847v9,-32,48,-93,71,-120c17872,22663,17933,22596,17985,22535v56,-66,92,-102,99,-191c18086,22321,18084,22296,18084,22273v-40,,-93,14,-121,46c17914,22377,17856,22445,17818,22513v-35,62,-67,122,-71,192c17745,22746,17742,22829,17794,22847v59,20,126,25,191,25c18050,22872,18114,22872,18179,22872em18346,22751v21,-26,25,-90,25,-46c18371,22770,18356,22813,18346,22872v-6,32,,87,,120em18803,22751v-59,15,-82,50,-120,96c18658,22877,18643,22906,18633,22943v33,24,76,39,121,24c18788,22956,18858,22908,18874,22872v15,-34,25,-55,25,-96c18834,22776,18770,22776,18705,22776em19137,22344v-33,12,-49,77,-71,120c19034,22527,18962,22623,18945,22680v-9,30,-38,158,-22,192c18940,22910,18987,22896,19019,22896em19211,22872v48,,61,-12,95,-47c19333,22797,19328,22788,19328,22751v-58,,-45,12,-71,50c19222,22853,19211,22851,19211,22921v,60,50,46,95,46c19363,22967,19457,22957,19498,22921v32,-28,90,-78,95,-120c19593,22793,19593,22784,19593,22776v72,,145,,217,c19798,22824,19747,22856,19714,22896v-12,15,-82,66,-49,96c19723,23045,19880,23036,19952,23041e" filled="f" strokecolor="red" strokeweight="1pt">
            <v:stroke endcap="round"/>
            <v:path shadowok="f" o:extrusionok="f" fillok="f" insetpenok="f"/>
            <o:lock v:ext="edit" rotation="t" aspectratio="t" verticies="t" text="t" shapetype="t"/>
            <o:ink i="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" annotation="t"/>
          </v:shape>
        </w:pict>
      </w:r>
      <w:r>
        <w:rPr>
          <w:noProof/>
        </w:rPr>
        <w:pict>
          <v:shape id="_x0000_s1045" style="position:absolute;left:0;text-align:left;margin-left:73.6pt;margin-top:201.95pt;width:238.6pt;height:36.8pt;z-index:251681792" coordorigin="5136,21720" coordsize="8417,1298" path="m6479,22248v-19,-6,-72,-34,-120,-46c6291,22185,6214,22181,6143,22177v-193,-12,-778,-84,-936,25c5156,22237,5178,22255,5158,22297v-8,18,-20,26,-22,71c5134,22425,5138,22461,5158,22489v37,52,100,63,145,95c5351,22618,5414,22662,5470,22680v73,23,165,30,241,47c5792,22745,5870,22763,5951,22776v86,14,179,20,263,25c6315,22808,6403,22814,6501,22825v81,9,162,18,241,22c6842,22852,6944,22859,7029,22872v82,12,159,12,241,24c7330,22905,7397,22912,7461,22921v88,12,169,21,263,22c8342,22952,8964,22917,9570,22943v123,5,240,10,361,24c10043,22980,10155,22979,10267,22992v106,12,204,20,312,25c10717,23023,10865,23009,10986,22992v46,-7,82,-21,121,-25c11473,22932,11875,22957,12234,22992v118,11,234,33,358,25c12651,23013,12714,22998,12759,22992v52,-7,95,-17,145,-25c12997,22953,13081,22956,13169,22921v56,-22,88,-46,142,-74c13355,22823,13369,22799,13407,22776v28,-16,101,-40,120,-71c13544,22677,13550,22646,13552,22609v4,-76,-10,-104,-49,-169c13470,22385,13432,22358,13382,22319v-90,-72,-186,-115,-287,-167c13000,22102,12909,22046,12808,22007v-102,-39,-207,-88,-312,-117c12400,21863,12307,21842,12209,21816v-84,-23,-177,-33,-265,-47c11871,21757,11803,21749,11728,21745v-106,-6,-209,-20,-312,-25c11017,21700,10581,21697,10193,21745v-104,13,-208,32,-311,46c9807,21801,9724,21807,9644,21816v-66,8,-128,22,-192,25c9343,21846,9245,21851,9140,21865v-42,5,-116,18,-169,25c8914,21898,8861,21904,8804,21912v-65,9,-126,14,-192,24c8555,21945,8503,21948,8443,21961v-45,10,-115,33,-167,46c8195,22028,8121,22045,8035,22057v-85,12,-177,20,-262,24c7621,22087,7464,22097,7316,22103v-103,4,-214,19,-309,25c6930,22133,6854,22142,6791,22152v-39,6,-55,21,-98,25c6607,22186,6517,22174,6430,22177e" filled="f" strokecolor="red" strokeweight="1pt">
            <v:stroke endcap="round"/>
            <v:path shadowok="f" o:extrusionok="f" fillok="f" insetpenok="f"/>
            <o:lock v:ext="edit" rotation="t" aspectratio="t" verticies="t" text="t" shapetype="t"/>
            <o:ink i="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" annotation="t"/>
          </v:shape>
        </w:pict>
      </w:r>
      <w:r>
        <w:rPr>
          <w:noProof/>
        </w:rPr>
        <w:pict>
          <v:shape id="_x0000_s1047" style="position:absolute;left:0;text-align:left;margin-left:422.95pt;margin-top:48.25pt;width:1.35pt;height:.75pt;z-index:251683840" coordorigin="17460,16299" coordsize="48,26" path="m17460,16299v22,22,26,30,47,25e" filled="f" strokecolor="#1f497d [3215]" strokeweight="1pt">
            <v:stroke endcap="round"/>
            <v:path shadowok="f" o:extrusionok="f" fillok="f" insetpenok="f"/>
            <o:lock v:ext="edit" rotation="t" aspectratio="t" verticies="t" text="t" shapetype="t"/>
            <o:ink i="ALgBHQIGBAEgAGgMAAAAAADAAAAAAAAARljPVIrml8VPjwb4utLhmyIDI2QGPoBEyPIAAEgVRJ+S&#10;9QNFIxsCOYsARiMbAjmLAFcNAAAABQM4C2UZITIJAP7lAQEvxh5FMwkA3o8BAVXHHkU4CQD+/wMA&#10;AAAAABUOCi9AaQ0vQAAAHDoAALA5CjIIg/4grv4grw8CQIT8Oqn4dVQ0aYfwfjX7wTj8p/wP/B/b&#10;/8EYoAo/QCPigBPo8cA5gM==&#10;" annotation="t"/>
          </v:shape>
        </w:pict>
      </w:r>
      <w:r>
        <w:rPr>
          <w:noProof/>
        </w:rPr>
        <w:pict>
          <v:shape id="_x0000_s1048" style="position:absolute;left:0;text-align:left;margin-left:193.2pt;margin-top:45.55pt;width:270.55pt;height:38.8pt;z-index:251684864" coordorigin="9356,16203" coordsize="9544,1369" path="m9548,17429v61,-8,108,-11,167,-25c9775,17390,9825,17370,9882,17355v59,-15,128,-49,194,-71c10134,17264,10206,17249,10267,17234v66,-17,149,-40,216,-46c10552,17181,10609,17178,10675,17163v64,-15,126,-35,191,-49c10915,17104,10979,17078,11033,17068v104,-20,207,-23,312,-50c11459,16989,11568,16970,11681,16947v106,-21,207,-34,312,-49c12104,16882,12217,16839,12329,16827v153,-16,304,-46,454,-71c12873,16741,12961,16724,13049,16707v88,-17,174,-32,262,-47c13399,16645,13486,16647,13574,16635v80,-11,159,-14,240,-24c13897,16601,13969,16591,14055,16589v76,-2,125,-20,192,-25c14308,16559,14385,16547,14413,16540em9739,17330v8,,17,,25,c9747,17286,9707,17309,9668,17330v-57,30,-121,49,-169,74c9460,17424,9419,17454,9403,17475v-34,45,-47,9,-47,71c9356,17554,9356,17563,9356,17571v85,,159,-14,238,-25c9689,17533,9766,17507,9860,17475v88,-30,174,-66,262,-96c10172,17362,10265,17317,10289,17308v39,-15,7,3,,22em14679,16419v,-23,,-31,,-46c14679,16429,14687,16467,14654,16515v-22,31,-42,57,-46,96c14608,16619,14608,16627,14608,16635v31,-33,64,-62,95,-95c14733,16508,14783,16469,14821,16444v29,-19,89,-46,120,-49c14949,16395,14958,16395,14966,16395v,37,16,100,-25,120c14917,16515,14909,16515,14917,16540v72,,104,-8,169,-25c15122,16505,15153,16507,15157,16540v,28,-2,38,-24,49em14750,16490v-59,,-45,11,-71,50c14664,16562,14635,16602,14654,16635v23,40,82,25,120,25c14826,16660,14893,16631,14941,16611v48,-20,107,-21,145,-47c15116,16543,15108,16522,15108,16490v-41,,-58,-19,-96,-21c14960,16466,14946,16444,14895,16444v-25,,-49,,-74,em15228,16469v-41,,-58,17,-95,21c15105,16493,15089,16513,15086,16540v-6,53,-8,124,22,145c15157,16720,15217,16707,15278,16707em15589,16564v-54,,-97,-7,-145,25c15416,16608,15383,16657,15373,16685v,7,,15,,22c15443,16707,15527,16722,15589,16685v46,-28,72,-43,72,-96c15661,16526,15654,16521,15589,16515v-39,-3,-80,,-120,em15901,16203v-50,34,-51,53,-95,96c15738,16367,15738,16408,15710,16490v-18,55,-25,87,-25,145c15685,16711,15758,16701,15827,16707em16117,16515v-36,13,-24,30,-24,74c16093,16667,16118,16660,16142,16731v14,40,28,109,46,145c16200,16901,16241,16958,16213,16996v-3,4,-132,44,-145,47c16039,17051,16002,17043,15972,17043v,-48,2,-58,25,-96em16429,16635v-17,6,-60,43,-74,72c16340,16740,16344,16720,16333,16756v78,,143,7,214,-25c16586,16714,16671,16674,16692,16635v17,-31,1,-68,-25,-71c16642,16564,16634,16564,16642,16589em17124,16540v-47,,-78,-5,-121,24c16971,16585,16979,16603,16979,16635v52,,68,21,120,25c17122,16662,17147,16660,17170,16660v,68,-18,55,-71,96c17048,16795,17022,16802,16957,16802v-8,,-17,,-25,em17581,16203v-40,30,-49,29,-74,74c17473,16339,17425,16384,17386,16444v-48,75,-135,133,-167,216c17205,16696,17219,16762,17219,16802v64,,108,-4,167,-22em17556,16685v-26,24,-86,65,-25,95c17568,16798,17651,16780,17676,16756v17,-16,40,-75,47,-96c17729,16642,17723,16608,17723,16589v-31,,-78,-12,-96,22c17609,16645,17634,16685,17652,16707em17794,16707v,24,,49,,73c17858,16780,17921,16780,17985,16780em18322,16228v-11,49,-24,95,-47,145c18225,16482,18144,16580,18084,16685v-4,7,-75,116,-74,117c18018,16802,18027,16802,18035,16802v41,-48,54,-96,120,-117c18192,16674,18208,16660,18251,16660v,52,3,48,-25,71c18183,16765,18145,16759,18106,16780v-20,20,-27,30,-22,em18417,16635v55,,75,-19,121,-46c18592,16557,18686,16535,18729,16490v30,-32,83,-123,96,-166c18833,16298,18825,16255,18825,16228v-73,,-82,40,-142,71c18598,16343,18527,16387,18467,16469v-46,63,-79,117,-96,191c18354,16731,18378,16752,18442,16756v56,,80,,120,em18754,16802v48,-11,54,-52,96,-71c18884,16716,18888,16726,18899,16685v-59,,-91,-2,-145,22c18705,16729,18679,16783,18633,16802v-19,8,-44,39,-24,74c18631,16914,18768,16906,18803,16898v16,-7,31,-15,47,-22e" filled="f" strokecolor="#1f497d [3215]" strokeweight="1pt">
            <v:stroke endcap="round"/>
            <v:path shadowok="f" o:extrusionok="f" fillok="f" insetpenok="f"/>
            <o:lock v:ext="edit" rotation="t" aspectratio="t" verticies="t" text="t" shapetype="t"/>
            <o:ink i="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" annotation="t"/>
          </v:shape>
        </w:pict>
      </w:r>
      <w:r>
        <w:rPr>
          <w:noProof/>
        </w:rPr>
        <w:pict>
          <v:shape id="_x0000_s1049" style="position:absolute;left:0;text-align:left;margin-left:363.1pt;margin-top:78.2pt;width:45.6pt;height:15.7pt;z-index:251685888" coordorigin="15349,17355" coordsize="1609,553" path="m15349,17836v45,-11,62,-40,95,-74c15482,17723,15512,17688,15540,17642v24,-39,71,-101,74,-142c15618,17452,15614,17403,15614,17355v-52,,-60,10,-96,49c15478,17447,15445,17474,15423,17524v-25,58,-45,103,-50,167c15369,17742,15365,17776,15398,17812v35,39,93,24,142,24c15605,17836,15650,17840,15710,17812v30,-14,89,-36,96,-50c15806,17738,15806,17730,15781,17738em15972,17620v8,,17,,25,c15997,17678,15987,17714,15972,17762v-12,40,-24,77,-24,121c15972,17883,15981,17883,15997,17883em16260,17667v-14,61,-64,65,-96,120c16146,17817,16085,17844,16117,17858v34,15,94,-10,121,-22c16281,17816,16344,17784,16380,17762v22,-22,27,-30,49,-24c16419,17777,16390,17796,16380,17836em16642,17762v9,26,35,39,74,25c16754,17773,16798,17722,16812,17716v8,,17,,25,c16827,17686,16786,17677,16741,17691v-35,11,-128,64,-145,96c16580,17817,16571,17845,16571,17883v97,11,189,38,290,24c16893,17899,16925,17891,16957,17883e" filled="f" strokecolor="#1f497d [3215]" strokeweight="1pt">
            <v:stroke endcap="round"/>
            <v:path shadowok="f" o:extrusionok="f" fillok="f" insetpenok="f"/>
            <o:lock v:ext="edit" rotation="t" aspectratio="t" verticies="t" text="t" shapetype="t"/>
            <o:ink i="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" annotation="t"/>
          </v:shape>
        </w:pict>
      </w:r>
      <w:r w:rsidR="004D0303">
        <w:rPr>
          <w:noProof/>
        </w:rPr>
        <w:drawing>
          <wp:inline distT="0" distB="0" distL="0" distR="0" wp14:anchorId="12141DE3" wp14:editId="28CB56E5">
            <wp:extent cx="3846802" cy="31024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43471" cy="3099784"/>
                    </a:xfrm>
                    <a:prstGeom prst="rect">
                      <a:avLst/>
                    </a:prstGeom>
                  </pic:spPr>
                </pic:pic>
              </a:graphicData>
            </a:graphic>
          </wp:inline>
        </w:drawing>
      </w:r>
    </w:p>
    <w:p w:rsidR="004D0303" w:rsidRPr="00BB5955" w:rsidRDefault="004D0303" w:rsidP="00D44089">
      <w:pPr>
        <w:tabs>
          <w:tab w:val="left" w:pos="1418"/>
        </w:tabs>
        <w:jc w:val="both"/>
      </w:pPr>
      <w:proofErr w:type="gramStart"/>
      <w:r>
        <w:t>This values</w:t>
      </w:r>
      <w:proofErr w:type="gramEnd"/>
      <w:r>
        <w:t xml:space="preserve"> could be evaluated pressing button </w:t>
      </w:r>
      <w:r w:rsidRPr="004D0303">
        <w:rPr>
          <w:b/>
        </w:rPr>
        <w:t xml:space="preserve">XANES </w:t>
      </w:r>
      <w:proofErr w:type="spellStart"/>
      <w:r w:rsidRPr="004D0303">
        <w:rPr>
          <w:b/>
        </w:rPr>
        <w:t>param</w:t>
      </w:r>
      <w:proofErr w:type="spellEnd"/>
      <w:r w:rsidR="00D44089">
        <w:rPr>
          <w:b/>
        </w:rPr>
        <w:t>.</w:t>
      </w:r>
      <w:r>
        <w:t xml:space="preserve"> it the grap</w:t>
      </w:r>
      <w:r w:rsidR="00D44089">
        <w:t>h</w:t>
      </w:r>
      <w:r>
        <w:t xml:space="preserve"> appearing the </w:t>
      </w:r>
      <w:r w:rsidRPr="00D44089">
        <w:rPr>
          <w:b/>
        </w:rPr>
        <w:t>shift slider</w:t>
      </w:r>
      <w:r>
        <w:t xml:space="preserve"> allow </w:t>
      </w:r>
      <w:r w:rsidR="00D44089">
        <w:t xml:space="preserve">to see the effect of the parameter on the different spectrum while the </w:t>
      </w:r>
      <w:r w:rsidR="00D44089" w:rsidRPr="00D44089">
        <w:rPr>
          <w:b/>
        </w:rPr>
        <w:t>colored lines</w:t>
      </w:r>
      <w:r w:rsidR="00D44089">
        <w:t xml:space="preserve"> could be shifted in order to evaluate the effect of different parameter on the same spectra.</w:t>
      </w:r>
    </w:p>
    <w:p w:rsidR="00CF3EBB" w:rsidRDefault="00CF3EBB" w:rsidP="00CC5578">
      <w:pPr>
        <w:jc w:val="both"/>
      </w:pPr>
      <w:proofErr w:type="spellStart"/>
      <w:r w:rsidRPr="00CF3EBB">
        <w:rPr>
          <w:b/>
        </w:rPr>
        <w:lastRenderedPageBreak/>
        <w:t>Ifeffit</w:t>
      </w:r>
      <w:proofErr w:type="spellEnd"/>
      <w:r w:rsidRPr="00CF3EBB">
        <w:rPr>
          <w:b/>
        </w:rPr>
        <w:t xml:space="preserve"> </w:t>
      </w:r>
      <w:proofErr w:type="spellStart"/>
      <w:proofErr w:type="gramStart"/>
      <w:r w:rsidRPr="00CF3EBB">
        <w:rPr>
          <w:b/>
        </w:rPr>
        <w:t>Eo</w:t>
      </w:r>
      <w:proofErr w:type="spellEnd"/>
      <w:proofErr w:type="gramEnd"/>
      <w:r>
        <w:t xml:space="preserve"> is the position of Fermi energy defined by </w:t>
      </w:r>
      <w:proofErr w:type="spellStart"/>
      <w:r>
        <w:t>pr</w:t>
      </w:r>
      <w:r w:rsidR="005A22EC">
        <w:t>e_edge</w:t>
      </w:r>
      <w:proofErr w:type="spellEnd"/>
      <w:r w:rsidR="005A22EC">
        <w:t xml:space="preserve"> routine of </w:t>
      </w:r>
      <w:proofErr w:type="spellStart"/>
      <w:r w:rsidR="005A22EC">
        <w:t>ifeffit</w:t>
      </w:r>
      <w:proofErr w:type="spellEnd"/>
      <w:r>
        <w:t xml:space="preserve"> for extraction, generally is the first peak of edge derivative.</w:t>
      </w:r>
    </w:p>
    <w:p w:rsidR="00CF3EBB" w:rsidRDefault="00CF3EBB" w:rsidP="00CC5578">
      <w:pPr>
        <w:jc w:val="both"/>
      </w:pPr>
      <w:proofErr w:type="spellStart"/>
      <w:r w:rsidRPr="00CF3EBB">
        <w:rPr>
          <w:b/>
        </w:rPr>
        <w:t>Ifeffit</w:t>
      </w:r>
      <w:proofErr w:type="spellEnd"/>
      <w:r w:rsidRPr="00CF3EBB">
        <w:rPr>
          <w:b/>
        </w:rPr>
        <w:t xml:space="preserve"> </w:t>
      </w:r>
      <w:proofErr w:type="spellStart"/>
      <w:r w:rsidRPr="00CF3EBB">
        <w:rPr>
          <w:b/>
        </w:rPr>
        <w:t>Ej</w:t>
      </w:r>
      <w:proofErr w:type="spellEnd"/>
      <w:r>
        <w:t xml:space="preserve"> is the estimation of edge jump done by </w:t>
      </w:r>
      <w:proofErr w:type="spellStart"/>
      <w:r>
        <w:t>pre_edge</w:t>
      </w:r>
      <w:proofErr w:type="spellEnd"/>
      <w:r>
        <w:t xml:space="preserve"> routine of </w:t>
      </w:r>
      <w:proofErr w:type="spellStart"/>
      <w:r>
        <w:t>ifeffit</w:t>
      </w:r>
      <w:proofErr w:type="spellEnd"/>
    </w:p>
    <w:p w:rsidR="00AC5489" w:rsidRDefault="00AC5489" w:rsidP="00CC5578">
      <w:pPr>
        <w:jc w:val="both"/>
      </w:pPr>
    </w:p>
    <w:p w:rsidR="00CF3EBB" w:rsidRDefault="00CF3EBB" w:rsidP="00CC5578">
      <w:pPr>
        <w:jc w:val="both"/>
      </w:pPr>
      <w:r w:rsidRPr="00CF3EBB">
        <w:rPr>
          <w:b/>
        </w:rPr>
        <w:t xml:space="preserve">TC </w:t>
      </w:r>
      <w:proofErr w:type="spellStart"/>
      <w:r w:rsidRPr="00CF3EBB">
        <w:rPr>
          <w:b/>
        </w:rPr>
        <w:t>Weng</w:t>
      </w:r>
      <w:proofErr w:type="spellEnd"/>
      <w:r w:rsidRPr="00CF3EBB">
        <w:rPr>
          <w:b/>
        </w:rPr>
        <w:t xml:space="preserve"> </w:t>
      </w:r>
      <w:proofErr w:type="spellStart"/>
      <w:r w:rsidRPr="00CF3EBB">
        <w:rPr>
          <w:b/>
        </w:rPr>
        <w:t>Eo</w:t>
      </w:r>
      <w:proofErr w:type="spellEnd"/>
      <w:r>
        <w:t xml:space="preserve"> is an alternative way to detect the </w:t>
      </w:r>
      <w:proofErr w:type="spellStart"/>
      <w:proofErr w:type="gramStart"/>
      <w:r>
        <w:t>Eo</w:t>
      </w:r>
      <w:proofErr w:type="spellEnd"/>
      <w:proofErr w:type="gramEnd"/>
      <w:r>
        <w:t xml:space="preserve">, developed by TC </w:t>
      </w:r>
      <w:proofErr w:type="spellStart"/>
      <w:r>
        <w:t>Weng</w:t>
      </w:r>
      <w:proofErr w:type="spellEnd"/>
      <w:r>
        <w:t xml:space="preserve"> (we use an another </w:t>
      </w:r>
      <w:r w:rsidR="00CC5578">
        <w:t>algorithm</w:t>
      </w:r>
      <w:r>
        <w:t xml:space="preserve"> but the same philosophy). </w:t>
      </w:r>
      <w:proofErr w:type="spellStart"/>
      <w:proofErr w:type="gramStart"/>
      <w:r>
        <w:t>Eo</w:t>
      </w:r>
      <w:proofErr w:type="spellEnd"/>
      <w:proofErr w:type="gramEnd"/>
      <w:r>
        <w:t xml:space="preserve"> is define as the position of a step function that have the same integral of the normalized mu(x)</w:t>
      </w:r>
      <w:r w:rsidR="00F25ECE">
        <w:t>. It could be applied only after the normalization.</w:t>
      </w:r>
    </w:p>
    <w:p w:rsidR="00CF3EBB" w:rsidRDefault="00CF3EBB" w:rsidP="00CC5578">
      <w:pPr>
        <w:jc w:val="both"/>
      </w:pPr>
      <w:r>
        <w:rPr>
          <w:noProof/>
        </w:rPr>
        <w:drawing>
          <wp:inline distT="0" distB="0" distL="0" distR="0">
            <wp:extent cx="2243165" cy="715562"/>
            <wp:effectExtent l="19050" t="0" r="47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253451" cy="718843"/>
                    </a:xfrm>
                    <a:prstGeom prst="rect">
                      <a:avLst/>
                    </a:prstGeom>
                    <a:noFill/>
                    <a:ln w="9525">
                      <a:noFill/>
                      <a:miter lim="800000"/>
                      <a:headEnd/>
                      <a:tailEnd/>
                    </a:ln>
                  </pic:spPr>
                </pic:pic>
              </a:graphicData>
            </a:graphic>
          </wp:inline>
        </w:drawing>
      </w:r>
    </w:p>
    <w:p w:rsidR="00AC5489" w:rsidRDefault="00AC5489" w:rsidP="00CC5578">
      <w:pPr>
        <w:jc w:val="both"/>
      </w:pPr>
    </w:p>
    <w:p w:rsidR="006718E7" w:rsidRPr="006718E7" w:rsidRDefault="006718E7">
      <w:pPr>
        <w:rPr>
          <w:b/>
        </w:rPr>
      </w:pPr>
      <w:r w:rsidRPr="006718E7">
        <w:rPr>
          <w:b/>
        </w:rPr>
        <w:t xml:space="preserve">Integral </w:t>
      </w:r>
      <w:proofErr w:type="gramStart"/>
      <w:r w:rsidRPr="006718E7">
        <w:rPr>
          <w:b/>
        </w:rPr>
        <w:t>Nor</w:t>
      </w:r>
      <w:proofErr w:type="gramEnd"/>
      <w:r w:rsidRPr="006718E7">
        <w:rPr>
          <w:b/>
        </w:rPr>
        <w:t xml:space="preserve"> XANES</w:t>
      </w:r>
    </w:p>
    <w:p w:rsidR="00E636A3" w:rsidRDefault="006718E7">
      <w:r>
        <w:t>Evaluate the integral of the a normalized XANES region</w:t>
      </w:r>
      <w:r w:rsidR="00EA509E">
        <w:t xml:space="preserve"> for each spectra</w:t>
      </w:r>
    </w:p>
    <w:p w:rsidR="007636AE" w:rsidRDefault="007636AE"/>
    <w:p w:rsidR="007636AE" w:rsidRDefault="007636AE"/>
    <w:p w:rsidR="007636AE" w:rsidRDefault="007636AE"/>
    <w:p w:rsidR="007636AE" w:rsidRDefault="007636AE"/>
    <w:p w:rsidR="007636AE" w:rsidRDefault="007636AE"/>
    <w:p w:rsidR="007636AE" w:rsidRDefault="007636AE"/>
    <w:p w:rsidR="007636AE" w:rsidRDefault="007636AE"/>
    <w:p w:rsidR="007636AE" w:rsidRDefault="007636AE"/>
    <w:p w:rsidR="007636AE" w:rsidRDefault="007636AE"/>
    <w:p w:rsidR="007636AE" w:rsidRDefault="007636AE"/>
    <w:p w:rsidR="007636AE" w:rsidRDefault="007636AE"/>
    <w:p w:rsidR="007636AE" w:rsidRDefault="007636AE"/>
    <w:p w:rsidR="007636AE" w:rsidRDefault="007636AE"/>
    <w:p w:rsidR="007636AE" w:rsidRDefault="007636AE"/>
    <w:p w:rsidR="007636AE" w:rsidRDefault="007636AE" w:rsidP="007636AE">
      <w:pPr>
        <w:pStyle w:val="Titre"/>
      </w:pPr>
      <w:r>
        <w:lastRenderedPageBreak/>
        <w:t xml:space="preserve">PAGE </w:t>
      </w:r>
      <w:r>
        <w:t>EXAFS</w:t>
      </w:r>
    </w:p>
    <w:p w:rsidR="007636AE" w:rsidRDefault="007636AE" w:rsidP="007636AE">
      <w:r>
        <w:t xml:space="preserve">In this page EXAFS extraction and Fourier </w:t>
      </w:r>
      <w:r w:rsidR="00544930">
        <w:t xml:space="preserve">calculation are done using the </w:t>
      </w:r>
      <w:proofErr w:type="spellStart"/>
      <w:r w:rsidR="00544930">
        <w:t>I</w:t>
      </w:r>
      <w:r>
        <w:t>feffit</w:t>
      </w:r>
      <w:proofErr w:type="spellEnd"/>
      <w:r>
        <w:t xml:space="preserve"> engine</w:t>
      </w:r>
    </w:p>
    <w:p w:rsidR="00544930" w:rsidRDefault="00544930" w:rsidP="007636AE">
      <w:r>
        <w:rPr>
          <w:noProof/>
        </w:rPr>
        <w:drawing>
          <wp:anchor distT="360045" distB="0" distL="114300" distR="114300" simplePos="0" relativeHeight="251704320" behindDoc="0" locked="0" layoutInCell="1" allowOverlap="1" wp14:anchorId="0E9DC739" wp14:editId="55F09685">
            <wp:simplePos x="0" y="0"/>
            <wp:positionH relativeFrom="column">
              <wp:posOffset>3889375</wp:posOffset>
            </wp:positionH>
            <wp:positionV relativeFrom="paragraph">
              <wp:posOffset>440690</wp:posOffset>
            </wp:positionV>
            <wp:extent cx="1569085" cy="315658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569085" cy="3156585"/>
                    </a:xfrm>
                    <a:prstGeom prst="rect">
                      <a:avLst/>
                    </a:prstGeom>
                  </pic:spPr>
                </pic:pic>
              </a:graphicData>
            </a:graphic>
            <wp14:sizeRelH relativeFrom="margin">
              <wp14:pctWidth>0</wp14:pctWidth>
            </wp14:sizeRelH>
            <wp14:sizeRelV relativeFrom="margin">
              <wp14:pctHeight>0</wp14:pctHeight>
            </wp14:sizeRelV>
          </wp:anchor>
        </w:drawing>
      </w:r>
      <w:r>
        <w:rPr>
          <w:noProof/>
        </w:rPr>
        <w:pict>
          <v:shape id="_x0000_s1074" style="position:absolute;margin-left:182.4pt;margin-top:33.7pt;width:129.8pt;height:27.9pt;z-index:251709440;mso-position-horizontal-relative:text;mso-position-vertical-relative:text" coordorigin="8974,6406" coordsize="4580,985" path="m8974,7390v39,,79,,118,c9092,7390,9141,7373,9166,7366v41,-11,79,-17,120,-25c9333,7332,9380,7326,9428,7317v72,-14,146,-30,216,-47c9695,7257,9745,7235,9789,7221v33,-10,86,-9,118,-22c9941,7186,9992,7166,10027,7150v45,-21,72,-31,121,-47c10188,7090,10228,7068,10268,7054v30,-10,62,-15,96,-25c10396,7019,10423,7014,10459,7005v40,-10,79,-11,121,-22c10647,6966,10707,6949,10771,6934v54,-13,112,-14,167,-25c10978,6901,11019,6892,11058,6887v25,,33,,50,c11120,6881,11166,6850,11203,6838v33,-10,66,-15,96,-25c11339,6800,11378,6802,11419,6791v34,-9,60,-13,96,-24c11529,6760,11572,6732,11611,6718v40,-14,79,-12,120,-25c11776,6679,11826,6663,11873,6647v29,-10,68,-22,96,-25c12052,6612,12163,6604,12234,6597v85,-8,188,-16,263,-22c12757,6553,13029,6575,13290,6575v-43,11,-77,11,-120,22em12738,6406v46,,101,10,142,24c12966,6460,13055,6472,13145,6502v88,29,157,32,241,73c13435,6598,13489,6595,13528,6622v36,25,25,58,25,96c13218,6718,12805,6653,12497,6742v-57,16,-11,25,25,25c12530,6767,12538,6767,12546,6767e" filled="f" strokecolor="#4f81bd [3204]" strokeweight="3pt">
            <v:stroke endcap="round"/>
            <v:path shadowok="f" o:extrusionok="f" fillok="f" insetpenok="f"/>
            <o:lock v:ext="edit" rotation="t" aspectratio="t" verticies="t" text="t" shapetype="t"/>
            <o:ink i="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" annotation="t"/>
          </v:shape>
        </w:pict>
      </w:r>
      <w:r>
        <w:rPr>
          <w:noProof/>
        </w:rPr>
        <w:pict>
          <v:shape id="_x0000_s1076" style="position:absolute;margin-left:94pt;margin-top:47.95pt;width:95.15pt;height:44.2pt;z-index:251711488;mso-position-horizontal-relative:text;mso-position-vertical-relative:text" coordorigin="5856,6909" coordsize="3356,1560" path="m9069,7437v23,,31,,47,c9097,7394,9129,7382,9091,7341v-24,-27,-64,-47,-96,-71c8969,7251,8936,7206,8924,7199v-29,-17,-64,-30,-95,-49c8804,7135,8777,7132,8757,7125v-34,-12,-57,-17,-95,-22c8630,7098,8620,7083,8588,7079v-147,-18,-321,-10,-454,-25c8083,7048,7979,7031,7964,7029v-50,-5,-102,-18,-142,-24c7784,6999,7731,6986,7702,6983v-48,-6,-108,-21,-145,-25c7489,6950,7398,6939,7341,6934v-72,-6,-148,-19,-214,-25c6893,6887,6625,6910,6408,6934v-39,4,-115,23,-120,24c6238,6965,6187,6977,6167,6983v-41,13,-42,4,-71,22c6086,7012,6060,7043,6047,7054v-41,34,-35,35,-71,71c5963,7138,5908,7163,5902,7174v-15,28,-13,48,-22,72c5867,7282,5862,7268,5856,7317v-9,73,8,134,24,194c5890,7547,5921,7569,5927,7582v11,22,44,73,49,96c5983,7709,5995,7773,5998,7798v7,62,15,136,24,167c6035,8011,6052,8019,6072,8061v10,21,8,50,24,73c6104,8146,6154,8168,6167,8181v25,26,29,49,72,71c6273,8269,6326,8259,6359,8277v49,26,64,33,120,49c6520,8338,6558,8361,6600,8372v38,10,82,21,117,25c6773,8404,6789,8407,6837,8422v36,12,57,18,96,24c6976,8452,7044,8465,7078,8468v193,17,447,23,624,-22c7744,8435,7776,8415,7822,8397v34,-13,65,-21,96,-46c7941,8332,7970,8315,7989,8301v25,-18,36,-24,71,-49c8085,8234,8098,8232,8134,8206v37,-27,60,-48,96,-72c8263,8112,8311,8079,8350,8061v31,-14,65,-33,96,-47c8482,7998,8509,7991,8541,7965v29,-23,75,-53,96,-71c8660,7875,8720,7837,8733,7823v18,-19,27,-32,46,-50c8798,7755,8808,7729,8829,7702v4,-6,40,-44,46,-49c8895,7636,8927,7646,8949,7628v13,-11,41,-56,71,-71c9055,7539,9064,7551,9091,7533v9,-6,42,-67,49,-71c9169,7445,9186,7449,9211,7437e" filled="f" strokecolor="#4f81bd [3204]" strokeweight="3pt">
            <v:stroke endcap="round"/>
            <v:path shadowok="f" o:extrusionok="f" fillok="f" insetpenok="f"/>
            <o:lock v:ext="edit" rotation="t" aspectratio="t" verticies="t" text="t" shapetype="t"/>
            <o:ink i="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" annotation="t"/>
          </v:shape>
        </w:pict>
      </w:r>
      <w:r>
        <w:rPr>
          <w:noProof/>
        </w:rPr>
        <w:pict>
          <v:shape id="_x0000_s1077" style="position:absolute;margin-left:304.7pt;margin-top:31.65pt;width:142.05pt;height:142.8pt;z-index:251712512;mso-position-horizontal-relative:text;mso-position-vertical-relative:text" coordorigin="13289,6335" coordsize="5012,5036" path="m13289,6430v32,,64,,96,c13416,6426,13424,6407,13456,6406v190,-5,374,-1,553,24c14052,6436,14090,6452,14126,6455v142,10,276,18,408,25c14582,6483,14631,6478,14679,6480v32,-4,39,-24,71,-25c14870,6452,14977,6436,15086,6430v56,-3,111,2,167,c15253,6430,15298,6411,15327,6406v38,-6,61,-23,96,-25c15625,6367,15841,6352,16022,6335v410,-39,846,-4,1247,24c17313,6362,17380,6379,17436,6381v110,5,241,20,336,25c17844,6410,17916,6403,17988,6406v7,56,22,123,25,169c18018,6665,17991,6735,17988,6813v-4,123,16,208,47,312c18045,7160,18051,7184,18059,7221v8,38,21,54,25,96c18132,7781,18108,8275,18108,8733v,279,31,552,47,816c18166,9730,18171,9926,18179,10101v7,151,18,311,25,454c18211,10705,18179,10876,18226,11012v32,94,66,44,49,145c18270,11184,18233,11177,18226,11203v-9,28,-43,71,-47,96c18175,11321,18186,11349,18179,11370e" filled="f" strokecolor="#4f81bd [3204]" strokeweight="3pt">
            <v:stroke endcap="round"/>
            <v:path shadowok="f" o:extrusionok="f" fillok="f" insetpenok="f"/>
            <o:lock v:ext="edit" rotation="t" aspectratio="t" verticies="t" text="t" shapetype="t"/>
            <o:ink i="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" annotation="t"/>
          </v:shape>
        </w:pict>
      </w:r>
      <w:r>
        <w:rPr>
          <w:noProof/>
        </w:rPr>
        <w:pict>
          <v:shape id="_x0000_s1080" style="position:absolute;margin-left:35.5pt;margin-top:54.8pt;width:11.6pt;height:.7pt;z-index:251715584;mso-position-horizontal-relative:text;mso-position-vertical-relative:text" coordorigin="3793,7150" coordsize="409,25" path="m4201,7174v-71,-20,-119,-24,-192,-24c3937,7150,3865,7150,3793,7150e" filled="f" strokecolor="yellow" strokeweight="10pt">
            <v:stroke opacity="21845f" endcap="square"/>
            <v:path shadowok="f" o:extrusionok="f" fillok="f" insetpenok="f"/>
            <o:lock v:ext="edit" rotation="t" aspectratio="t" verticies="t" text="t" shapetype="t"/>
            <o:ink i="AMsBHQImHAEgAGgMAAAAAADAAAAAAAAARljPVIrml8VPjwb4utLhmyIDJ2QGABEg//8AAEgVRP//&#10;A0VYGwE4wkcBRuECGwIAIv9XCQAAAFCqAQUDOAtlGSEyCQD+5QEBL8YeRTMJAN6PAQFVxx5FOAkA&#10;/v8DAAAAAAAVDgovQGkNL0AAAEC4AAAAuQpBDYX1V3q47sBfdfdgcFDgMCCD/gNM/gNf8AAAh+I+&#10;4IDj/utC7YPjAOpDcP/yoPPA8aDwAQAKP0AiuUGi5r7QOaD=&#10;" annotation="t"/>
          </v:shape>
        </w:pict>
      </w:r>
      <w:r>
        <w:rPr>
          <w:noProof/>
        </w:rPr>
        <w:pict>
          <v:shape id="_x0000_s1081" style="position:absolute;margin-left:32.85pt;margin-top:52.75pt;width:103.95pt;height:27.25pt;z-index:251716608;mso-position-horizontal-relative:text;mso-position-vertical-relative:text" coordorigin="3698,7079" coordsize="3668,961" path="m3722,7079v249,,502,6,742,24c4775,7126,5091,7094,5399,7125v167,17,339,8,503,25c5989,7159,6085,7166,6167,7174v56,5,73,10,121,25c6321,7209,6352,7208,6383,7221v33,14,46,21,72,25c6491,7252,6549,7267,6575,7270v63,7,115,12,167,25c6777,7304,6804,7306,6837,7317v48,16,96,32,145,49c7044,7387,7109,7400,7174,7415v54,13,97,35,145,47c7280,7462,7333,7462,7294,7462v-170,,-336,-16,-503,-25c6495,7420,6197,7411,5902,7390v-224,-16,-445,-44,-670,-49c4961,7335,4671,7341,4417,7366v-63,6,-133,18,-191,24c4145,7398,4064,7417,3985,7437v-75,19,-126,66,-192,96c3725,7563,3737,7571,3698,7607v28,5,132,21,191,21c4171,7628,4449,7639,4729,7653v224,11,447,1,670,25c5561,7695,5720,7733,5880,7749v85,9,157,13,238,24c6126,7773,6135,7773,6143,7773v-433,,-864,2,-1294,25c4687,7807,4529,7833,4368,7845v-67,5,-178,-10,-238,24c4088,7893,4133,7890,4105,7918v5,1,59,21,96,22c4387,7945,4568,7962,4753,7965v242,4,480,15,720,25c5713,8000,5953,7990,6192,8014v186,18,363,25,550,25c6830,8039,6919,8039,7007,8039e" filled="f" strokecolor="yellow" strokeweight="10pt">
            <v:stroke opacity="21845f" endcap="square"/>
            <v:path shadowok="f" o:extrusionok="f" fillok="f" insetpenok="f"/>
            <o:lock v:ext="edit" rotation="t" aspectratio="t" verticies="t" text="t" shapetype="t"/>
            <o:ink i="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" annotation="t"/>
          </v:shape>
        </w:pict>
      </w:r>
      <w:r>
        <w:rPr>
          <w:noProof/>
        </w:rPr>
        <w:pict>
          <v:shape id="_x0000_s1082" style="position:absolute;margin-left:100.8pt;margin-top:52.75pt;width:188.3pt;height:32.65pt;z-index:251717632;mso-position-horizontal-relative:text;mso-position-vertical-relative:text" coordorigin="6096,7079" coordsize="6642,1152" path="m6118,7918v30,6,-5,20,25,22c6258,7948,6366,7950,6479,7965v119,16,239,33,358,49c7003,8036,7174,8075,7341,8085v138,8,271,9,407,25c7869,8124,7987,8132,8109,8134v209,3,424,9,624,-24c8762,8105,8834,8087,8853,8085v448,-40,905,24,1343,49c10385,8145,10587,8148,10770,8156v277,13,578,7,840,25c11745,8190,11890,8198,12018,8206v133,9,288,17,407,24c12497,8235,12520,8222,12592,8230v-7,,-15,,-22,c12289,8135,11998,8092,11706,8039v-223,-40,-451,-67,-673,-99c10946,7928,10856,7911,10770,7894v-92,-18,-191,-34,-287,-49c10391,7831,10287,7806,10196,7798v-77,-6,-142,-13,-216,-25c9914,7762,9858,7755,9789,7749v-652,-54,-1315,28,-1967,-22c7727,7720,7630,7714,7535,7702v-83,-11,-155,-22,-241,-24c7213,7676,6918,7713,6887,7653v-25,-48,45,-44,24,-71c6873,7534,6922,7565,6862,7533v-38,-21,-149,-19,-191,-22c6523,7502,6323,7506,6214,7486v38,-21,80,-76,145,-96c6466,7357,6605,7337,6717,7317v176,-32,375,-58,553,-71c7468,7232,7671,7225,7869,7221v336,-6,673,-5,1006,-22c8915,7197,8955,7201,8995,7199v-100,-10,-240,-25,-358,-25c8283,7174,7933,7194,7581,7199v-236,3,-484,1,-719,22c6696,7236,6524,7247,6359,7270v-54,8,-94,17,-145,25c6223,7291,6274,7256,6310,7246v74,-20,138,-15,216,-25c6660,7204,6800,7181,6933,7174v108,-6,207,-8,312,-24c7346,7135,7456,7109,7557,7103v122,-7,240,-17,361,-24c8591,7042,9286,7073,9955,7103v130,6,255,8,383,22c10467,7139,10595,7137,10724,7150v98,10,187,22,287,24c11108,7176,11209,7194,11298,7199v129,8,255,7,383,22c11804,7236,11918,7262,12042,7270v100,6,190,19,287,25c12464,7303,12602,7295,12737,7295v-7,4,-54,34,-71,46c12638,7361,12563,7395,12545,7415v-31,34,-20,87,-49,118c12461,7570,12502,7553,12450,7582v-90,49,-212,23,-312,25c11878,7612,11628,7584,11369,7557v-334,-35,-674,-56,-1006,-95c10187,7441,10010,7437,9835,7415v-95,-12,-193,-41,-287,-49c9458,7359,9374,7355,9285,7341v-98,-15,-190,-14,-290,-24c8851,7303,8713,7295,8566,7295v-201,,-414,-5,-602,22c7890,7328,7822,7334,7748,7341v-84,7,-157,12,-238,25c7445,7377,7383,7380,7319,7390v-61,9,-111,8,-170,25c7127,7421,7125,7431,7103,7437v716,,1423,26,2133,96c9415,7551,9586,7568,9764,7582v142,11,288,14,432,25c10372,7621,10585,7642,10746,7653v78,5,149,13,216,25c11027,7690,11089,7690,11153,7702v53,10,100,35,145,47c11343,7761,11334,7763,11369,7773v62,18,126,37,192,50c11660,7843,11752,7874,11851,7894v92,19,198,19,287,46c12192,7956,12246,7978,12305,7990v39,8,60,10,95,24c12435,8028,12461,8045,12496,8061v-8,,-16,,-24,e" filled="f" strokecolor="yellow" strokeweight="10pt">
            <v:stroke opacity="21845f" endcap="square"/>
            <v:path shadowok="f" o:extrusionok="f" fillok="f" insetpenok="f"/>
            <o:lock v:ext="edit" rotation="t" aspectratio="t" verticies="t" text="t" shapetype="t"/>
            <o:ink i="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" annotation="t"/>
          </v:shape>
        </w:pict>
      </w:r>
      <w:r>
        <w:rPr>
          <w:noProof/>
        </w:rPr>
        <w:pict>
          <v:shape id="_x0000_s1084" style="position:absolute;margin-left:10.4pt;margin-top:137.05pt;width:267.1pt;height:5.45pt;z-index:251719680;mso-position-horizontal-relative:text;mso-position-vertical-relative:text" coordorigin="2907,10052" coordsize="9423,192" path="m2954,10243v-19,-23,-30,-14,-47,-46c2907,10189,2907,10180,2907,10172v290,,578,6,862,-24c3845,10140,3910,10127,3985,10123v140,-8,303,-16,432,-22c4540,10095,4657,10082,4775,10076v214,-11,441,-14,648,-24c5850,10031,6308,10054,6717,10076v125,7,276,19,386,25c7234,10108,7358,10117,7486,10123v110,5,241,21,336,25c9025,10205,10312,9997,11490,10172v40,6,118,23,145,25c11838,10211,12183,10197,12305,10197v-8,,-17,,-25,e" filled="f" strokecolor="#92d050" strokeweight="10pt">
            <v:stroke opacity="21845f" endcap="square"/>
            <v:path shadowok="f" o:extrusionok="f" fillok="f" insetpenok="f"/>
            <o:lock v:ext="edit" rotation="t" aspectratio="t" verticies="t" text="t" shapetype="t"/>
            <o:ink i="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" annotation="t"/>
          </v:shape>
        </w:pict>
      </w:r>
      <w:r>
        <w:rPr>
          <w:noProof/>
        </w:rPr>
        <w:pict>
          <v:shape id="_x0000_s1085" style="position:absolute;margin-left:77.65pt;margin-top:142.45pt;width:16.4pt;height:2.15pt;z-index:251720704;mso-position-horizontal-relative:text;mso-position-vertical-relative:text" coordorigin="5279,10243" coordsize="578,75" path="m5856,10317v-65,-3,-218,6,-288,-24c5523,10273,5467,10287,5423,10268v-50,-21,-82,-25,-144,-25e" filled="f" strokecolor="#92d050" strokeweight="10pt">
            <v:stroke opacity="21845f" endcap="square"/>
            <v:path shadowok="f" o:extrusionok="f" fillok="f" insetpenok="f"/>
            <o:lock v:ext="edit" rotation="t" aspectratio="t" verticies="t" text="t" shapetype="t"/>
            <o:ink i="AM0BHQIyIAEgAGgMAAAAAADAAAAAAAAARljPVIrml8VPjwb4utLhmyIDKGQGABEgktBQAEgVRJKh&#10;wwJFWBsBOMJHAUbhAhsCACL/VwkAAABQqgEFAzgLZRkhMgkA/uUBAS/GHkUzCQDejwEBVcceRTgJ&#10;AP7/AwAAAAAAFQ4KL0BpDS9AAABAuAAAALkKQg2G73jv47Sgj46RkpOQj4GQhPwYffgw/06GnQad&#10;AIfwvDeDIPnvuX/6cPf+vtft/b/3/4BgwAo/QCLQAgGOvtA5oN==&#10;" annotation="t"/>
          </v:shape>
        </w:pict>
      </w:r>
      <w:r>
        <w:rPr>
          <w:noProof/>
        </w:rPr>
        <w:pict>
          <v:shape id="_x0000_s1086" style="position:absolute;margin-left:7pt;margin-top:143.15pt;width:266.4pt;height:5.45pt;z-index:251721728;mso-position-horizontal-relative:text;mso-position-vertical-relative:text" coordorigin="2787,10268" coordsize="9398,192" path="m2787,10459v730,,1454,-24,2182,-24c5093,10435,5206,10418,5328,10413v146,-6,287,-18,432,-25c5872,10383,5989,10369,6096,10364v134,-6,282,-20,408,-25c6617,10334,6726,10324,6837,10317v134,-8,278,-19,408,-24c7377,10288,7500,10274,7631,10268v685,-32,1405,-28,2084,25c9819,10301,9921,10308,10026,10317v121,11,239,12,361,22c10485,10347,10578,10359,10675,10364v261,14,537,11,790,24c11695,10400,11995,10389,12184,10364e" filled="f" strokecolor="#92d050" strokeweight="10pt">
            <v:stroke opacity="21845f" endcap="square"/>
            <v:path shadowok="f" o:extrusionok="f" fillok="f" insetpenok="f"/>
            <o:lock v:ext="edit" rotation="t" aspectratio="t" verticies="t" text="t" shapetype="t"/>
            <o:ink i="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" annotation="t"/>
          </v:shape>
        </w:pict>
      </w:r>
      <w:r>
        <w:rPr>
          <w:noProof/>
        </w:rPr>
        <w:pict>
          <v:shape id="_x0000_s1087" style="position:absolute;margin-left:60.05pt;margin-top:147.25pt;width:40.8pt;height:1.35pt;z-index:251722752;mso-position-horizontal-relative:text;mso-position-vertical-relative:text" coordorigin="4658,10413" coordsize="1439,47" path="m6096,10413v-422,,-855,-19,-1271,22c4744,10435,4712,10437,4658,10459e" filled="f" strokecolor="#92d050" strokeweight="10pt">
            <v:stroke opacity="21845f" endcap="square"/>
            <v:path shadowok="f" o:extrusionok="f" fillok="f" insetpenok="f"/>
            <o:lock v:ext="edit" rotation="t" aspectratio="t" verticies="t" text="t" shapetype="t"/>
            <o:ink i="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" annotation="t"/>
          </v:shape>
        </w:pict>
      </w:r>
      <w:r>
        <w:rPr>
          <w:noProof/>
        </w:rPr>
        <w:pict>
          <v:shape id="_x0000_s1088" style="position:absolute;margin-left:1.6pt;margin-top:158.8pt;width:266.4pt;height:3.45pt;z-index:251723776;mso-position-horizontal-relative:text;mso-position-vertical-relative:text" coordorigin="2596,10820" coordsize="9398,122" path="m2596,10941v227,,444,-21,670,-25c4267,10900,5269,10901,6263,10867v169,-6,335,-16,503,-22c7388,10824,8017,10820,8637,10820v463,,936,4,1389,25c10126,10850,10217,10862,10314,10867v274,15,548,-12,817,25c11198,10901,11258,10906,11323,10916v79,12,160,19,238,25c11703,10951,11850,10941,11993,10941e" filled="f" strokecolor="#92d050" strokeweight="10pt">
            <v:stroke opacity="21845f" endcap="square"/>
            <v:path shadowok="f" o:extrusionok="f" fillok="f" insetpenok="f"/>
            <o:lock v:ext="edit" rotation="t" aspectratio="t" verticies="t" text="t" shapetype="t"/>
            <o:ink i="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" annotation="t"/>
          </v:shape>
        </w:pict>
      </w:r>
      <w:r>
        <w:rPr>
          <w:noProof/>
        </w:rPr>
        <w:pict>
          <v:shape id="_x0000_s1089" style="position:absolute;margin-left:71.55pt;margin-top:149.3pt;width:190.3pt;height:8.15pt;z-index:251724800;mso-position-horizontal-relative:text;mso-position-vertical-relative:text" coordorigin="5065,10484" coordsize="6713,288" path="m5303,10580v-46,20,-101,56,-142,71c5129,10663,5098,10664,5065,10675v769,,1537,-2,2300,50c7533,10736,7702,10761,7869,10771v467,28,951,5,1416,-24c9482,10735,9689,10732,9884,10725v164,-6,318,-5,479,-25c10468,10687,10571,10667,10675,10651v91,-14,155,-44,240,-71c10982,10559,11060,10547,11131,10533v99,-19,188,-12,288,-24c11515,10498,11606,10488,11706,10484v39,-1,-15,,24,e" filled="f" strokecolor="#92d050" strokeweight="10pt">
            <v:stroke opacity="21845f" endcap="square"/>
            <v:path shadowok="f" o:extrusionok="f" fillok="f" insetpenok="f"/>
            <o:lock v:ext="edit" rotation="t" aspectratio="t" verticies="t" text="t" shapetype="t"/>
            <o:ink i="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" annotation="t"/>
          </v:shape>
        </w:pict>
      </w:r>
      <w:r>
        <w:rPr>
          <w:noProof/>
        </w:rPr>
        <w:pict>
          <v:shape id="_x0000_s1090" style="position:absolute;margin-left:130.05pt;margin-top:141.85pt;width:110.1pt;height:12.2pt;z-index:251725824;mso-position-horizontal-relative:text;mso-position-vertical-relative:text" coordorigin="7127,10221" coordsize="3885,431" path="m7149,10221v25,23,-7,37,25,47c7251,10291,7356,10280,7436,10293v176,29,353,29,528,71c8210,10423,8457,10473,8708,10509v259,37,530,80,791,95c9715,10616,9931,10641,10147,10651v228,11,600,64,815,-22c11054,10592,10962,10614,10962,10604e" filled="f" strokecolor="#92d050" strokeweight="10pt">
            <v:stroke opacity="21845f" endcap="square"/>
            <v:path shadowok="f" o:extrusionok="f" fillok="f" insetpenok="f"/>
            <o:lock v:ext="edit" rotation="t" aspectratio="t" verticies="t" text="t" shapetype="t"/>
            <o:ink i="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" annotation="t"/>
          </v:shape>
        </w:pict>
      </w:r>
      <w:r>
        <w:rPr>
          <w:noProof/>
        </w:rPr>
        <w:pict>
          <v:shape id="_x0000_s1091" style="position:absolute;margin-left:30.8pt;margin-top:163.55pt;width:255.55pt;height:5.45pt;z-index:251726848;mso-position-horizontal-relative:text;mso-position-vertical-relative:text" coordorigin="3627,10987" coordsize="9015,193" path="m3648,11108v39,,35,,74,c3885,11108,4040,11090,4201,11083v317,-14,622,11,935,49c5280,11149,5423,11147,5568,11157v224,16,445,22,671,22c6464,11179,6693,11168,6911,11157v103,-5,216,-20,312,-25c7354,11125,7477,11125,7606,11108v80,-10,161,-13,241,-25c7975,11064,8099,11068,8230,11058v112,-8,223,-39,336,-46c8667,11006,8783,10991,8875,10987v307,-13,615,10,914,25c10627,11054,11473,11021,12305,11058v100,4,195,16,287,25c12617,11083,12625,11083,12641,11083e" filled="f" strokecolor="#92d050" strokeweight="10pt">
            <v:stroke opacity="21845f" endcap="square"/>
            <v:path shadowok="f" o:extrusionok="f" fillok="f" insetpenok="f"/>
            <o:lock v:ext="edit" rotation="t" aspectratio="t" verticies="t" text="t" shapetype="t"/>
            <o:ink i="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" annotation="t"/>
          </v:shape>
        </w:pict>
      </w:r>
      <w:r>
        <w:rPr>
          <w:noProof/>
        </w:rPr>
        <w:pict>
          <v:shape id="_x0000_s1092" style="position:absolute;margin-left:139.5pt;margin-top:170.35pt;width:142.05pt;height:6.9pt;z-index:251727872;mso-position-horizontal-relative:text;mso-position-vertical-relative:text" coordorigin="7461,11228" coordsize="5012,242" path="m7486,11228v48,,47,,95,c7737,11228,7886,11241,8038,11253v143,11,288,4,430,21c8668,11299,8868,11305,9069,11324v240,23,480,50,720,71c10030,11416,10265,11419,10508,11419v185,,364,25,550,25c11393,11444,12224,11326,12450,11444v,25,,33,-25,25e" filled="f" strokecolor="#92d050" strokeweight="10pt">
            <v:stroke opacity="21845f" endcap="square"/>
            <v:path shadowok="f" o:extrusionok="f" fillok="f" insetpenok="f"/>
            <o:lock v:ext="edit" rotation="t" aspectratio="t" verticies="t" text="t" shapetype="t"/>
            <o:ink i="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" annotation="t"/>
          </v:shape>
        </w:pict>
      </w:r>
      <w:r>
        <w:rPr>
          <w:noProof/>
        </w:rPr>
        <w:pict>
          <v:shape id="_x0000_s1093" style="position:absolute;margin-left:245.55pt;margin-top:140.45pt;width:43.55pt;height:18.4pt;z-index:251728896;mso-position-horizontal-relative:text;mso-position-vertical-relative:text" coordorigin="11203,10172" coordsize="1535,649" path="m11203,10459v266,,529,-2,790,25c12082,10493,12173,10482,12258,10509v49,16,98,32,142,46c12359,10571,12307,10596,12258,10604v-79,13,-158,39,-240,47c11864,10667,11714,10709,11561,10725v-79,8,-164,21,-238,46c11283,10791,11277,10800,11249,10796v441,,946,-59,1368,24c12641,10820,12650,10820,12666,10820v-144,,-288,,-432,c12274,10820,12265,10820,12305,10820v49,,81,7,120,-24c12453,10773,12452,10778,12472,10747v17,-27,66,-87,73,-118c12556,10581,12552,10590,12570,10555v17,-32,35,-31,47,-46c12577,10460,12560,10448,12472,10435v-63,-9,-158,-22,-214,-47c12225,10374,12172,10357,12160,10339v,-7,,-15,,-22c12227,10312,12288,10296,12354,10293v93,-4,176,-36,263,-50c12659,10236,12696,10231,12737,10221v-39,-31,-65,-46,-145,-49c12475,10167,12370,10181,12258,10197v-25,4,-201,,-145,c12137,10197,12160,10197,12184,10197e" filled="f" strokecolor="#92d050" strokeweight="10pt">
            <v:stroke opacity="21845f" endcap="square"/>
            <v:path shadowok="f" o:extrusionok="f" fillok="f" insetpenok="f"/>
            <o:lock v:ext="edit" rotation="t" aspectratio="t" verticies="t" text="t" shapetype="t"/>
            <o:ink i="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" annotation="t"/>
          </v:shape>
        </w:pict>
      </w:r>
      <w:r>
        <w:rPr>
          <w:noProof/>
        </w:rPr>
        <w:pict>
          <v:shape id="_x0000_s1094" style="position:absolute;margin-left:277.5pt;margin-top:173.8pt;width:11.6pt;height:4.05pt;z-index:251729920;mso-position-horizontal-relative:text;mso-position-vertical-relative:text" coordorigin="12329,11348" coordsize="409,144" path="m12329,11395v,-24,,-31,,-47c12377,11348,12545,11322,12570,11370v16,30,12,16,22,49c12556,11448,12534,11441,12496,11469v61,,224,-22,241,22e" filled="f" strokecolor="#92d050" strokeweight="10pt">
            <v:stroke opacity="21845f" endcap="square"/>
            <v:path shadowok="f" o:extrusionok="f" fillok="f" insetpenok="f"/>
            <o:lock v:ext="edit" rotation="t" aspectratio="t" verticies="t" text="t" shapetype="t"/>
            <o:ink i="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" annotation="t"/>
          </v:shape>
        </w:pict>
      </w:r>
      <w:r>
        <w:rPr>
          <w:noProof/>
        </w:rPr>
        <w:pict>
          <v:shape id="_x0000_s1095" style="position:absolute;margin-left:214.3pt;margin-top:172.4pt;width:38pt;height:4.85pt;z-index:251730944;mso-position-horizontal-relative:text;mso-position-vertical-relative:text" coordorigin="10100,11299" coordsize="1341,171" path="m11440,11469v-90,-9,-172,-41,-262,-50c11064,11408,10955,11382,10841,11370v-104,-11,-207,-37,-311,-46c10385,11312,10246,11299,10100,11299e" filled="f" strokecolor="#92d050" strokeweight="10pt">
            <v:stroke opacity="21845f" endcap="square"/>
            <v:path shadowok="f" o:extrusionok="f" fillok="f" insetpenok="f"/>
            <o:lock v:ext="edit" rotation="t" aspectratio="t" verticies="t" text="t" shapetype="t"/>
            <o:ink i="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" annotation="t"/>
          </v:shape>
        </w:pict>
      </w:r>
      <w:r>
        <w:rPr>
          <w:noProof/>
        </w:rPr>
        <w:pict>
          <v:polyline id="_x0000_s1096" style="position:absolute;z-index:251731968;mso-position-horizontal-relative:text;mso-position-vertical-relative:text" points="696.6pt,733.75pt,696.6pt,733.75pt" coordorigin="9810,11253" coordsize="1,1" filled="f" strokecolor="#92d050" strokeweight="10pt">
            <v:stroke opacity="21845f" endcap="square"/>
            <v:path shadowok="f" o:extrusionok="f" fillok="f" insetpenok="f"/>
            <o:lock v:ext="edit" rotation="t" aspectratio="t" verticies="t" text="t" shapetype="t"/>
            <o:ink i="AKEBHQIGGgEgAGgMAAAAAADAAAAAAAAARljPVIrml8VPjwb4utLhmyIDKGQGABEgktBQAEgVRJKh&#10;wwJFWBsBOMJHAUbhAhsCACL/VwkAAABQqgEFAzgLZRkhMgkA/uUBAS/GHkUzCQDejwEBVcceRTgJ&#10;AP7/AwAAAAAAFQ4KL0BpDS9AAABAuAAAALkKFgENcBgOQEgLeAAKP0AiAcI6lr7QOaD=&#10;" annotation="t"/>
          </v:polyline>
        </w:pict>
      </w:r>
      <w:r>
        <w:rPr>
          <w:noProof/>
        </w:rPr>
        <w:pict>
          <v:shape id="_x0000_s1097" style="position:absolute;margin-left:153.75pt;margin-top:166.95pt;width:52.35pt;height:4.15pt;z-index:251732992;mso-position-horizontal-relative:text;mso-position-vertical-relative:text" coordorigin="7964,11108" coordsize="1847,146" path="m9810,11253v-313,-30,-624,-45,-935,-74c8702,11163,8520,11159,8350,11132v-107,-17,-203,-24,-312,-24c7997,11108,7989,11108,7964,11108e" filled="f" strokecolor="#92d050" strokeweight="10pt">
            <v:stroke opacity="21845f" endcap="square"/>
            <v:path shadowok="f" o:extrusionok="f" fillok="f" insetpenok="f"/>
            <o:lock v:ext="edit" rotation="t" aspectratio="t" verticies="t" text="t" shapetype="t"/>
            <o:ink i="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" annotation="t"/>
          </v:shape>
        </w:pict>
      </w:r>
      <w:r>
        <w:rPr>
          <w:noProof/>
        </w:rPr>
        <w:pict>
          <v:shape id="_x0000_s1098" style="position:absolute;margin-left:62.75pt;margin-top:169.65pt;width:108.7pt;height:2.75pt;z-index:251734016;mso-position-horizontal-relative:text;mso-position-vertical-relative:text" coordorigin="4753,11203" coordsize="3836,97" path="m8588,11299v-663,,-1370,51,-2013,-25c6529,11269,6467,11256,6430,11253v-58,-5,-122,-20,-167,-25c6130,11212,5977,11217,5856,11203v-190,-22,-404,8,-577,25c5229,11233,5174,11248,5136,11253v-32,5,-70,17,-95,21c4979,11283,4907,11292,4849,11299v-32,4,-64,-3,-96,e" filled="f" strokecolor="#92d050" strokeweight="10pt">
            <v:stroke opacity="21845f" endcap="square"/>
            <v:path shadowok="f" o:extrusionok="f" fillok="f" insetpenok="f"/>
            <o:lock v:ext="edit" rotation="t" aspectratio="t" verticies="t" text="t" shapetype="t"/>
            <o:ink i="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" annotation="t"/>
          </v:shape>
        </w:pict>
      </w:r>
      <w:r>
        <w:rPr>
          <w:noProof/>
        </w:rPr>
        <w:pict>
          <v:shape id="_x0000_s1099" style="position:absolute;margin-left:-3.25pt;margin-top:145.15pt;width:157.75pt;height:36.8pt;z-index:251735040;mso-position-horizontal-relative:text;mso-position-vertical-relative:text" coordorigin="2426,10339" coordsize="5564,1298" path="m7893,11611v60,16,57,15,96,25c7512,11636,7041,11618,6575,11586v-87,-6,-183,-17,-265,-22c6206,11558,6096,11547,5998,11540v-79,-6,-166,-20,-238,-25c5696,11511,5647,11504,5590,11491v-35,-8,-61,-14,-95,-22c5461,11461,5431,11447,5399,11444v-778,-77,-1616,107,-2374,-25c2972,11410,2908,11400,2858,11395v-51,-5,-128,-22,-145,-25c2706,11370,2698,11370,2691,11370v24,-66,18,-103,71,-167c2848,11100,2954,10983,3050,10892v38,-36,109,-67,144,-96c3202,10788,3211,10779,3219,10771v-8,51,-19,36,-25,74c3186,10895,3147,10882,3194,10916v57,40,219,24,288,25c3611,10943,3742,10954,3865,10963v41,,49,,73,c3920,10967,3818,10980,3769,10987v-97,14,-188,15,-287,25c3334,11027,3175,11037,3025,11058v-65,9,-77,14,-142,25c2898,11083,2914,11083,2929,11083v139,-6,272,-19,408,-25c3457,11052,3578,11058,3698,11058v-48,3,-48,-5,-96,c3452,11074,3298,11101,3145,11108v-118,5,-220,-5,-333,-25c2756,11073,2739,11053,2691,11037v17,-8,57,-35,96,-50c2876,10954,2958,10918,3050,10892v246,-70,501,-107,743,-192c3821,10700,3832,10698,3843,10675v-426,,-848,-17,-1272,-24c2523,10650,2474,10651,2426,10651v79,-11,162,-41,241,-47c2780,10595,2890,10592,3003,10580v181,-20,369,-23,550,-47c3760,10506,3970,10511,4176,10484v160,-21,321,-57,482,-71c4803,10401,4943,10384,5087,10364v81,-11,158,-27,241,-25c5367,10340,5397,10361,5423,10364v-32,12,-103,39,-166,49c5084,10439,4904,10455,4729,10459v-151,3,-306,12,-457,25c4157,10494,4051,10536,3938,10555v-41,,-49,,-73,c3883,10558,3979,10579,4034,10580v375,8,752,,1127,c5082,10585,5095,10571,5016,10580v-184,20,-366,45,-552,49c4289,10632,4113,10629,3938,10629v304,,607,,911,e" filled="f" strokecolor="#92d050" strokeweight="10pt">
            <v:stroke opacity="21845f" endcap="square"/>
            <v:path shadowok="f" o:extrusionok="f" fillok="f" insetpenok="f"/>
            <o:lock v:ext="edit" rotation="t" aspectratio="t" verticies="t" text="t" shapetype="t"/>
            <o:ink i="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" annotation="t"/>
          </v:shape>
        </w:pict>
      </w:r>
      <w:r>
        <w:rPr>
          <w:noProof/>
        </w:rPr>
        <w:pict>
          <v:shape id="_x0000_s1101" style="position:absolute;margin-left:11.05pt;margin-top:52.75pt;width:29.95pt;height:.05pt;z-index:251737088;mso-position-horizontal-relative:text;mso-position-vertical-relative:text" coordorigin="2929,7079" coordsize="1057,1" path="m2929,7079v360,,1391,,1031,c3953,7079,3945,7079,3938,7079e" filled="f" strokecolor="yellow" strokeweight="10pt">
            <v:stroke opacity="21845f" endcap="square"/>
            <v:path shadowok="f" o:extrusionok="f" fillok="f" insetpenok="f"/>
            <o:lock v:ext="edit" rotation="t" aspectratio="t" verticies="t" text="t" shapetype="t"/>
            <o:ink i="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" annotation="t"/>
          </v:shape>
        </w:pict>
      </w:r>
      <w:r>
        <w:rPr>
          <w:noProof/>
        </w:rPr>
        <w:pict>
          <v:shape id="_x0000_s1102" style="position:absolute;margin-left:9.7pt;margin-top:59.5pt;width:34.7pt;height:2.8pt;z-index:251738112;mso-position-horizontal-relative:text;mso-position-vertical-relative:text" coordorigin="2883,7317" coordsize="1223,99" path="m2883,7415v75,,129,-4,191,-25c3141,7367,3271,7375,3337,7366v108,-14,228,-16,336,-25c3805,7330,3930,7344,4056,7317v58,-12,42,-15,,c4040,7325,4025,7333,4009,7341e" filled="f" strokecolor="yellow" strokeweight="10pt">
            <v:stroke opacity="21845f" endcap="square"/>
            <v:path shadowok="f" o:extrusionok="f" fillok="f" insetpenok="f"/>
            <o:lock v:ext="edit" rotation="t" aspectratio="t" verticies="t" text="t" shapetype="t"/>
            <o:ink i="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" annotation="t"/>
          </v:shape>
        </w:pict>
      </w:r>
      <w:r>
        <w:rPr>
          <w:noProof/>
        </w:rPr>
        <w:pict>
          <v:shape id="_x0000_s1103" style="position:absolute;margin-left:9pt;margin-top:69.75pt;width:38.8pt;height:2.7pt;z-index:251739136;mso-position-horizontal-relative:text;mso-position-vertical-relative:text" coordorigin="2858,7678" coordsize="1369,96" path="m2858,7773v163,,324,-5,479,-24c3456,7734,3580,7746,3698,7727v123,-19,263,1,383,-25c4130,7691,4276,7678,4226,7678v-8,,-17,,-25,e" filled="f" strokecolor="yellow" strokeweight="10pt">
            <v:stroke opacity="21845f" endcap="square"/>
            <v:path shadowok="f" o:extrusionok="f" fillok="f" insetpenok="f"/>
            <o:lock v:ext="edit" rotation="t" aspectratio="t" verticies="t" text="t" shapetype="t"/>
            <o:ink i="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" annotation="t"/>
          </v:shape>
        </w:pict>
      </w:r>
      <w:r>
        <w:rPr>
          <w:noProof/>
        </w:rPr>
        <w:pict>
          <v:shape id="_x0000_s1104" style="position:absolute;margin-left:9.7pt;margin-top:74.5pt;width:54.4pt;height:5.5pt;z-index:251740160;mso-position-horizontal-relative:text;mso-position-vertical-relative:text" coordorigin="2883,7845" coordsize="1918,195" path="m2883,8039v58,,97,-16,142,-25c3080,8003,3147,8000,3194,7990v79,-16,185,-16,263,-25c3559,7953,3667,7943,3769,7940v130,-4,255,-35,383,-46c4274,7884,4391,7857,4513,7845v104,-10,158,,262,e" filled="f" strokecolor="yellow" strokeweight="10pt">
            <v:stroke opacity="21845f" endcap="square"/>
            <v:path shadowok="f" o:extrusionok="f" fillok="f" insetpenok="f"/>
            <o:lock v:ext="edit" rotation="t" aspectratio="t" verticies="t" text="t" shapetype="t"/>
            <o:ink i="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" annotation="t"/>
          </v:shape>
        </w:pict>
      </w:r>
      <w:r w:rsidRPr="00544930">
        <w:rPr>
          <w:noProof/>
        </w:rPr>
        <w:t xml:space="preserve"> </w:t>
      </w:r>
      <w:r>
        <w:rPr>
          <w:noProof/>
        </w:rPr>
        <w:drawing>
          <wp:inline distT="0" distB="0" distL="0" distR="0" wp14:anchorId="080B6BBA" wp14:editId="39306B74">
            <wp:extent cx="3704377" cy="42355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05994" cy="4237419"/>
                    </a:xfrm>
                    <a:prstGeom prst="rect">
                      <a:avLst/>
                    </a:prstGeom>
                  </pic:spPr>
                </pic:pic>
              </a:graphicData>
            </a:graphic>
          </wp:inline>
        </w:drawing>
      </w:r>
    </w:p>
    <w:p w:rsidR="00544930" w:rsidRDefault="00544930" w:rsidP="007636AE"/>
    <w:p w:rsidR="00544930" w:rsidRDefault="00544930" w:rsidP="007636AE">
      <w:proofErr w:type="gramStart"/>
      <w:r>
        <w:t>the</w:t>
      </w:r>
      <w:proofErr w:type="gramEnd"/>
      <w:r>
        <w:t xml:space="preserve"> parameter for the extraction are underlined in </w:t>
      </w:r>
      <w:r>
        <w:t xml:space="preserve"> yellow</w:t>
      </w:r>
      <w:r>
        <w:t>, while the parameters for Fourier transform are underline in green.</w:t>
      </w:r>
    </w:p>
    <w:p w:rsidR="00544930" w:rsidRDefault="00544930" w:rsidP="007636AE">
      <w:r>
        <w:t xml:space="preserve">The </w:t>
      </w:r>
      <w:proofErr w:type="gramStart"/>
      <w:r>
        <w:t>parameter are</w:t>
      </w:r>
      <w:proofErr w:type="gramEnd"/>
      <w:r>
        <w:t xml:space="preserve"> the same of </w:t>
      </w:r>
      <w:proofErr w:type="spellStart"/>
      <w:r>
        <w:t>Ifeffit</w:t>
      </w:r>
      <w:proofErr w:type="spellEnd"/>
      <w:r>
        <w:t xml:space="preserve"> and its GUI (Athena, </w:t>
      </w:r>
      <w:proofErr w:type="spellStart"/>
      <w:r>
        <w:t>Sixpack</w:t>
      </w:r>
      <w:proofErr w:type="spellEnd"/>
      <w:r>
        <w:t xml:space="preserve">). I suggest </w:t>
      </w:r>
      <w:proofErr w:type="gramStart"/>
      <w:r>
        <w:t>to choose</w:t>
      </w:r>
      <w:proofErr w:type="gramEnd"/>
      <w:r>
        <w:t xml:space="preserve"> the more appropriate parameter for extraction on a few selection of spectra using Athena and after apply on the large series with </w:t>
      </w:r>
      <w:proofErr w:type="spellStart"/>
      <w:r>
        <w:t>PrestoPronto</w:t>
      </w:r>
      <w:proofErr w:type="spellEnd"/>
      <w:r>
        <w:t>.</w:t>
      </w:r>
      <w:bookmarkStart w:id="0" w:name="_GoBack"/>
      <w:bookmarkEnd w:id="0"/>
    </w:p>
    <w:p w:rsidR="00544930" w:rsidRPr="007636AE" w:rsidRDefault="00544930" w:rsidP="007636AE"/>
    <w:sectPr w:rsidR="00544930" w:rsidRPr="007636AE" w:rsidSect="00F92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characterSpacingControl w:val="doNotCompress"/>
  <w:compat>
    <w:compatSetting w:name="compatibilityMode" w:uri="http://schemas.microsoft.com/office/word" w:val="12"/>
  </w:compat>
  <w:rsids>
    <w:rsidRoot w:val="00DF56FB"/>
    <w:rsid w:val="0001384C"/>
    <w:rsid w:val="000C12B7"/>
    <w:rsid w:val="000C394C"/>
    <w:rsid w:val="00166EE2"/>
    <w:rsid w:val="00193BF1"/>
    <w:rsid w:val="001D65C3"/>
    <w:rsid w:val="001F1CF2"/>
    <w:rsid w:val="0028476D"/>
    <w:rsid w:val="002B537D"/>
    <w:rsid w:val="002D0336"/>
    <w:rsid w:val="002F743B"/>
    <w:rsid w:val="0039451B"/>
    <w:rsid w:val="003D458F"/>
    <w:rsid w:val="004C1205"/>
    <w:rsid w:val="004D0303"/>
    <w:rsid w:val="004D1472"/>
    <w:rsid w:val="00544930"/>
    <w:rsid w:val="0059112F"/>
    <w:rsid w:val="005A22EC"/>
    <w:rsid w:val="005F2D16"/>
    <w:rsid w:val="005F4EEA"/>
    <w:rsid w:val="00607D7D"/>
    <w:rsid w:val="00607F47"/>
    <w:rsid w:val="006718E7"/>
    <w:rsid w:val="006D635E"/>
    <w:rsid w:val="006E62FA"/>
    <w:rsid w:val="00711D2B"/>
    <w:rsid w:val="007163D7"/>
    <w:rsid w:val="007636AE"/>
    <w:rsid w:val="00797152"/>
    <w:rsid w:val="007C269D"/>
    <w:rsid w:val="007E6560"/>
    <w:rsid w:val="008000A8"/>
    <w:rsid w:val="008478D2"/>
    <w:rsid w:val="00884379"/>
    <w:rsid w:val="008F390A"/>
    <w:rsid w:val="00927EDB"/>
    <w:rsid w:val="0094424B"/>
    <w:rsid w:val="009839F3"/>
    <w:rsid w:val="00AA2553"/>
    <w:rsid w:val="00AB4326"/>
    <w:rsid w:val="00AC5489"/>
    <w:rsid w:val="00AD0991"/>
    <w:rsid w:val="00B33F2C"/>
    <w:rsid w:val="00B81A46"/>
    <w:rsid w:val="00BA4FF1"/>
    <w:rsid w:val="00BB5955"/>
    <w:rsid w:val="00BD1F80"/>
    <w:rsid w:val="00BD6E5B"/>
    <w:rsid w:val="00CA4CDA"/>
    <w:rsid w:val="00CC14C5"/>
    <w:rsid w:val="00CC5578"/>
    <w:rsid w:val="00CF3EBB"/>
    <w:rsid w:val="00CF79BB"/>
    <w:rsid w:val="00D0617F"/>
    <w:rsid w:val="00D26764"/>
    <w:rsid w:val="00D44089"/>
    <w:rsid w:val="00DE6DE1"/>
    <w:rsid w:val="00DF56FB"/>
    <w:rsid w:val="00E636A3"/>
    <w:rsid w:val="00EA509E"/>
    <w:rsid w:val="00EF1FAC"/>
    <w:rsid w:val="00F25ECE"/>
    <w:rsid w:val="00F35813"/>
    <w:rsid w:val="00F55E6B"/>
    <w:rsid w:val="00F9225B"/>
    <w:rsid w:val="00FB1132"/>
    <w:rsid w:val="00FB3F35"/>
    <w:rsid w:val="00FC6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25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F56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56FB"/>
    <w:rPr>
      <w:rFonts w:ascii="Tahoma" w:hAnsi="Tahoma" w:cs="Tahoma"/>
      <w:sz w:val="16"/>
      <w:szCs w:val="16"/>
    </w:rPr>
  </w:style>
  <w:style w:type="character" w:customStyle="1" w:styleId="apple-style-span">
    <w:name w:val="apple-style-span"/>
    <w:basedOn w:val="Policepardfaut"/>
    <w:rsid w:val="00607F47"/>
  </w:style>
  <w:style w:type="paragraph" w:styleId="Titre">
    <w:name w:val="Title"/>
    <w:basedOn w:val="Normal"/>
    <w:next w:val="Normal"/>
    <w:link w:val="TitreCar"/>
    <w:uiPriority w:val="10"/>
    <w:qFormat/>
    <w:rsid w:val="00D267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2676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03394">
      <w:bodyDiv w:val="1"/>
      <w:marLeft w:val="0"/>
      <w:marRight w:val="0"/>
      <w:marTop w:val="0"/>
      <w:marBottom w:val="0"/>
      <w:divBdr>
        <w:top w:val="none" w:sz="0" w:space="0" w:color="auto"/>
        <w:left w:val="none" w:sz="0" w:space="0" w:color="auto"/>
        <w:bottom w:val="none" w:sz="0" w:space="0" w:color="auto"/>
        <w:right w:val="none" w:sz="0" w:space="0" w:color="auto"/>
      </w:divBdr>
      <w:divsChild>
        <w:div w:id="1973823624">
          <w:blockQuote w:val="1"/>
          <w:marLeft w:val="720"/>
          <w:marRight w:val="720"/>
          <w:marTop w:val="24"/>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prestip\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E767E7A4-5E0C-466D-A1E4-D030B71423E2}">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4560</TotalTime>
  <Pages>9</Pages>
  <Words>1159</Words>
  <Characters>6612</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Lello</dc:creator>
  <cp:lastModifiedBy>cprestip</cp:lastModifiedBy>
  <cp:revision>48</cp:revision>
  <cp:lastPrinted>2012-07-27T11:50:00Z</cp:lastPrinted>
  <dcterms:created xsi:type="dcterms:W3CDTF">2010-07-05T08:49:00Z</dcterms:created>
  <dcterms:modified xsi:type="dcterms:W3CDTF">2012-07-30T15:00:00Z</dcterms:modified>
</cp:coreProperties>
</file>